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5D50233C" w14:textId="77777777" w:rsidTr="00A43A5B">
        <w:trPr>
          <w:cantSplit/>
          <w:trHeight w:val="4488"/>
        </w:trPr>
        <w:tc>
          <w:tcPr>
            <w:tcW w:w="6285" w:type="dxa"/>
          </w:tcPr>
          <w:p w14:paraId="7D0FA402" w14:textId="2753E919" w:rsidR="00F448BC" w:rsidRDefault="00520C5D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223EAB" wp14:editId="0EB7F33E">
                  <wp:extent cx="3853815" cy="2133600"/>
                  <wp:effectExtent l="0" t="0" r="0" b="0"/>
                  <wp:docPr id="3" name="Рисунок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aa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:rsidRPr="00520C5D" w14:paraId="19076E3F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5C13D47D" w14:textId="6B77D6FE" w:rsidR="00B77317" w:rsidRPr="00520C5D" w:rsidRDefault="00520C5D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  <w:lang w:val="ru-RU"/>
                    </w:rPr>
                  </w:pPr>
                  <w:r w:rsidRPr="00520C5D">
                    <w:rPr>
                      <w:b/>
                      <w:color w:val="365F91" w:themeColor="accent1" w:themeShade="BF"/>
                      <w:sz w:val="40"/>
                      <w:szCs w:val="40"/>
                      <w:lang w:val="ru-RU"/>
                    </w:rPr>
                    <w:t xml:space="preserve">Симуляция </w:t>
                  </w:r>
                  <w:r w:rsidR="004A0724" w:rsidRPr="00520C5D">
                    <w:rPr>
                      <w:b/>
                      <w:color w:val="365F91" w:themeColor="accent1" w:themeShade="BF"/>
                      <w:sz w:val="40"/>
                      <w:szCs w:val="40"/>
                      <w:lang w:val="ru-RU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val</w:t>
                  </w:r>
                </w:p>
                <w:p w14:paraId="7FCBB1AC" w14:textId="77777777" w:rsidR="00B77317" w:rsidRPr="00520C5D" w:rsidRDefault="00B77317" w:rsidP="00E217C8">
                  <w:pPr>
                    <w:rPr>
                      <w:rStyle w:val="a3"/>
                      <w:sz w:val="20"/>
                      <w:szCs w:val="20"/>
                      <w:lang w:val="ru-RU"/>
                    </w:rPr>
                  </w:pPr>
                </w:p>
                <w:p w14:paraId="446C13C3" w14:textId="300238DA" w:rsidR="00B77317" w:rsidRPr="00520C5D" w:rsidRDefault="00520C5D" w:rsidP="009C008A">
                  <w:pPr>
                    <w:rPr>
                      <w:rStyle w:val="a3"/>
                      <w:sz w:val="20"/>
                      <w:szCs w:val="20"/>
                      <w:lang w:val="ru-RU"/>
                    </w:rPr>
                  </w:pPr>
                  <w:r>
                    <w:rPr>
                      <w:rStyle w:val="a3"/>
                      <w:sz w:val="20"/>
                      <w:szCs w:val="20"/>
                    </w:rPr>
                    <w:t>Date</w:t>
                  </w:r>
                  <w:r w:rsidR="00B77317" w:rsidRPr="00520C5D">
                    <w:rPr>
                      <w:rStyle w:val="a3"/>
                      <w:sz w:val="20"/>
                      <w:szCs w:val="20"/>
                      <w:lang w:val="ru-RU"/>
                    </w:rPr>
                    <w:t xml:space="preserve">: </w:t>
                  </w:r>
                  <w:r w:rsidRPr="00520C5D">
                    <w:rPr>
                      <w:rStyle w:val="a3"/>
                      <w:b w:val="0"/>
                      <w:sz w:val="20"/>
                      <w:szCs w:val="20"/>
                      <w:lang w:val="ru-RU"/>
                    </w:rPr>
                    <w:t>14 мая 2020 г.</w:t>
                  </w:r>
                  <w:r w:rsidR="00B77317" w:rsidRPr="00520C5D">
                    <w:rPr>
                      <w:rStyle w:val="a3"/>
                      <w:sz w:val="20"/>
                      <w:szCs w:val="20"/>
                      <w:lang w:val="ru-RU"/>
                    </w:rPr>
                    <w:br/>
                  </w:r>
                  <w:r w:rsidRPr="00520C5D">
                    <w:rPr>
                      <w:rStyle w:val="a3"/>
                      <w:sz w:val="20"/>
                      <w:szCs w:val="20"/>
                      <w:lang w:val="ru-RU"/>
                    </w:rPr>
                    <w:t>Создатель:</w:t>
                  </w:r>
                  <w:r w:rsidR="00B77317" w:rsidRPr="00520C5D">
                    <w:rPr>
                      <w:rStyle w:val="a3"/>
                      <w:sz w:val="20"/>
                      <w:szCs w:val="20"/>
                      <w:lang w:val="ru-RU"/>
                    </w:rPr>
                    <w:t xml:space="preserve">: </w:t>
                  </w:r>
                  <w:r>
                    <w:rPr>
                      <w:rStyle w:val="a3"/>
                      <w:b w:val="0"/>
                      <w:sz w:val="20"/>
                      <w:szCs w:val="20"/>
                    </w:rPr>
                    <w:t>Solidworks</w:t>
                  </w:r>
                </w:p>
                <w:p w14:paraId="013EF87C" w14:textId="5F51793C" w:rsidR="00B77317" w:rsidRPr="00520C5D" w:rsidRDefault="00520C5D" w:rsidP="009C008A">
                  <w:pPr>
                    <w:rPr>
                      <w:rStyle w:val="a3"/>
                      <w:b w:val="0"/>
                      <w:sz w:val="20"/>
                      <w:szCs w:val="20"/>
                      <w:lang w:val="ru-RU"/>
                    </w:rPr>
                  </w:pPr>
                  <w:r w:rsidRPr="00520C5D">
                    <w:rPr>
                      <w:rStyle w:val="a3"/>
                      <w:sz w:val="20"/>
                      <w:szCs w:val="20"/>
                      <w:lang w:val="ru-RU"/>
                    </w:rPr>
                    <w:t>Имя исследования</w:t>
                  </w:r>
                  <w:r w:rsidR="00B77317" w:rsidRPr="00520C5D">
                    <w:rPr>
                      <w:rStyle w:val="a3"/>
                      <w:sz w:val="20"/>
                      <w:szCs w:val="20"/>
                      <w:lang w:val="ru-RU"/>
                    </w:rPr>
                    <w:t>:</w:t>
                  </w:r>
                  <w:r w:rsidR="00B77317" w:rsidRPr="00520C5D">
                    <w:rPr>
                      <w:rStyle w:val="a3"/>
                      <w:b w:val="0"/>
                      <w:sz w:val="20"/>
                      <w:szCs w:val="20"/>
                      <w:lang w:val="ru-RU"/>
                    </w:rPr>
                    <w:t xml:space="preserve"> </w:t>
                  </w:r>
                  <w:r w:rsidRPr="00520C5D">
                    <w:rPr>
                      <w:rStyle w:val="a3"/>
                      <w:b w:val="0"/>
                      <w:sz w:val="20"/>
                      <w:szCs w:val="20"/>
                      <w:lang w:val="ru-RU"/>
                    </w:rPr>
                    <w:t>Статический анализ 3</w:t>
                  </w:r>
                </w:p>
                <w:p w14:paraId="67CF5BF3" w14:textId="1237F288" w:rsidR="00B77317" w:rsidRPr="00520C5D" w:rsidRDefault="00520C5D" w:rsidP="00B77317">
                  <w:pPr>
                    <w:rPr>
                      <w:bCs/>
                      <w:sz w:val="20"/>
                      <w:szCs w:val="20"/>
                      <w:lang w:val="ru-RU"/>
                    </w:rPr>
                  </w:pPr>
                  <w:r w:rsidRPr="00520C5D">
                    <w:rPr>
                      <w:rStyle w:val="a3"/>
                      <w:sz w:val="20"/>
                      <w:szCs w:val="20"/>
                      <w:lang w:val="ru-RU"/>
                    </w:rPr>
                    <w:t>Тип анализа</w:t>
                  </w:r>
                  <w:r w:rsidR="00B77317" w:rsidRPr="00520C5D">
                    <w:rPr>
                      <w:rStyle w:val="a3"/>
                      <w:sz w:val="20"/>
                      <w:szCs w:val="20"/>
                      <w:lang w:val="ru-RU"/>
                    </w:rPr>
                    <w:t>:</w:t>
                  </w:r>
                  <w:r w:rsidR="00B77317" w:rsidRPr="00520C5D">
                    <w:rPr>
                      <w:rStyle w:val="a3"/>
                      <w:b w:val="0"/>
                      <w:lang w:val="ru-RU"/>
                    </w:rPr>
                    <w:t xml:space="preserve"> </w:t>
                  </w:r>
                  <w:r w:rsidRPr="00520C5D">
                    <w:rPr>
                      <w:rStyle w:val="a3"/>
                      <w:b w:val="0"/>
                      <w:sz w:val="20"/>
                      <w:szCs w:val="20"/>
                      <w:lang w:val="ru-RU"/>
                    </w:rPr>
                    <w:t>Статический анализ</w:t>
                  </w:r>
                </w:p>
              </w:tc>
            </w:tr>
            <w:tr w:rsidR="00B77317" w14:paraId="07F9FDDD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4D1D1438" w14:textId="08B3966C" w:rsidR="00B77317" w:rsidRDefault="00520C5D" w:rsidP="00E3408D">
                      <w:pPr>
                        <w:pStyle w:val="a5"/>
                      </w:pPr>
                      <w:r>
                        <w:t>Содержание</w:t>
                      </w:r>
                    </w:p>
                    <w:p w14:paraId="1C10C87E" w14:textId="5A153298" w:rsidR="00520C5D" w:rsidRDefault="001041F1">
                      <w:pPr>
                        <w:pStyle w:val="11"/>
                        <w:rPr>
                          <w:noProof/>
                          <w:sz w:val="22"/>
                          <w:lang w:val="ru-RU" w:eastAsia="ru-RU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40388057" w:history="1">
                        <w:r w:rsidR="00520C5D" w:rsidRPr="0011527F">
                          <w:rPr>
                            <w:rStyle w:val="ad"/>
                            <w:noProof/>
                          </w:rPr>
                          <w:t>Описание</w:t>
                        </w:r>
                        <w:r w:rsidR="00520C5D">
                          <w:rPr>
                            <w:noProof/>
                            <w:webHidden/>
                          </w:rPr>
                          <w:tab/>
                        </w:r>
                        <w:r w:rsidR="00520C5D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520C5D">
                          <w:rPr>
                            <w:noProof/>
                            <w:webHidden/>
                          </w:rPr>
                          <w:instrText xml:space="preserve"> PAGEREF _Toc40388057 \h </w:instrText>
                        </w:r>
                        <w:r w:rsidR="00520C5D">
                          <w:rPr>
                            <w:noProof/>
                            <w:webHidden/>
                          </w:rPr>
                        </w:r>
                        <w:r w:rsidR="00520C5D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520C5D">
                          <w:rPr>
                            <w:noProof/>
                            <w:webHidden/>
                          </w:rPr>
                          <w:t>1</w:t>
                        </w:r>
                        <w:r w:rsidR="00520C5D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AE83CCD" w14:textId="7B0E8967" w:rsidR="00520C5D" w:rsidRDefault="00520C5D">
                      <w:pPr>
                        <w:pStyle w:val="11"/>
                        <w:rPr>
                          <w:noProof/>
                          <w:sz w:val="22"/>
                          <w:lang w:val="ru-RU" w:eastAsia="ru-RU"/>
                        </w:rPr>
                      </w:pPr>
                      <w:hyperlink w:anchor="_Toc40388058" w:history="1">
                        <w:r w:rsidRPr="0011527F">
                          <w:rPr>
                            <w:rStyle w:val="ad"/>
                            <w:noProof/>
                          </w:rPr>
                          <w:t>Допущения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_Toc40388058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A7152B3" w14:textId="3A4AB98B" w:rsidR="00520C5D" w:rsidRDefault="00520C5D">
                      <w:pPr>
                        <w:pStyle w:val="11"/>
                        <w:rPr>
                          <w:noProof/>
                          <w:sz w:val="22"/>
                          <w:lang w:val="ru-RU" w:eastAsia="ru-RU"/>
                        </w:rPr>
                      </w:pPr>
                      <w:hyperlink w:anchor="_Toc40388059" w:history="1">
                        <w:r w:rsidRPr="0011527F">
                          <w:rPr>
                            <w:rStyle w:val="ad"/>
                            <w:noProof/>
                          </w:rPr>
                          <w:t>Информация о модели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_Toc40388059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87E68C7" w14:textId="37AAC30B" w:rsidR="00520C5D" w:rsidRDefault="00520C5D">
                      <w:pPr>
                        <w:pStyle w:val="11"/>
                        <w:rPr>
                          <w:noProof/>
                          <w:sz w:val="22"/>
                          <w:lang w:val="ru-RU" w:eastAsia="ru-RU"/>
                        </w:rPr>
                      </w:pPr>
                      <w:hyperlink w:anchor="_Toc40388060" w:history="1">
                        <w:r w:rsidRPr="0011527F">
                          <w:rPr>
                            <w:rStyle w:val="ad"/>
                            <w:noProof/>
                          </w:rPr>
                          <w:t>Свойства исследования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_Toc40388060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4868CA3" w14:textId="525E71CE" w:rsidR="00520C5D" w:rsidRDefault="00520C5D">
                      <w:pPr>
                        <w:pStyle w:val="11"/>
                        <w:rPr>
                          <w:noProof/>
                          <w:sz w:val="22"/>
                          <w:lang w:val="ru-RU" w:eastAsia="ru-RU"/>
                        </w:rPr>
                      </w:pPr>
                      <w:hyperlink w:anchor="_Toc40388061" w:history="1">
                        <w:r w:rsidRPr="0011527F">
                          <w:rPr>
                            <w:rStyle w:val="ad"/>
                            <w:noProof/>
                          </w:rPr>
                          <w:t>Единицы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_Toc40388061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8CE03E2" w14:textId="6B4BD9EC" w:rsidR="00520C5D" w:rsidRDefault="00520C5D">
                      <w:pPr>
                        <w:pStyle w:val="11"/>
                        <w:rPr>
                          <w:noProof/>
                          <w:sz w:val="22"/>
                          <w:lang w:val="ru-RU" w:eastAsia="ru-RU"/>
                        </w:rPr>
                      </w:pPr>
                      <w:hyperlink w:anchor="_Toc40388062" w:history="1">
                        <w:r w:rsidRPr="0011527F">
                          <w:rPr>
                            <w:rStyle w:val="ad"/>
                            <w:noProof/>
                          </w:rPr>
                          <w:t>Свойства материала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_Toc40388062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277D78E" w14:textId="44E1F8F1" w:rsidR="00520C5D" w:rsidRDefault="00520C5D">
                      <w:pPr>
                        <w:pStyle w:val="11"/>
                        <w:rPr>
                          <w:noProof/>
                          <w:sz w:val="22"/>
                          <w:lang w:val="ru-RU" w:eastAsia="ru-RU"/>
                        </w:rPr>
                      </w:pPr>
                      <w:hyperlink w:anchor="_Toc40388063" w:history="1">
                        <w:r w:rsidRPr="0011527F">
                          <w:rPr>
                            <w:rStyle w:val="ad"/>
                            <w:noProof/>
                          </w:rPr>
                          <w:t>Нагрузки и крепления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_Toc40388063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A955659" w14:textId="454BA230" w:rsidR="00520C5D" w:rsidRDefault="00520C5D">
                      <w:pPr>
                        <w:pStyle w:val="11"/>
                        <w:rPr>
                          <w:noProof/>
                          <w:sz w:val="22"/>
                          <w:lang w:val="ru-RU" w:eastAsia="ru-RU"/>
                        </w:rPr>
                      </w:pPr>
                      <w:hyperlink w:anchor="_Toc40388064" w:history="1">
                        <w:r w:rsidRPr="0011527F">
                          <w:rPr>
                            <w:rStyle w:val="ad"/>
                            <w:noProof/>
                          </w:rPr>
                          <w:t>Определения соединителей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_Toc40388064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E1E8699" w14:textId="5DDFA1F6" w:rsidR="00520C5D" w:rsidRDefault="00520C5D">
                      <w:pPr>
                        <w:pStyle w:val="11"/>
                        <w:rPr>
                          <w:noProof/>
                          <w:sz w:val="22"/>
                          <w:lang w:val="ru-RU" w:eastAsia="ru-RU"/>
                        </w:rPr>
                      </w:pPr>
                      <w:hyperlink w:anchor="_Toc40388065" w:history="1">
                        <w:r w:rsidRPr="0011527F">
                          <w:rPr>
                            <w:rStyle w:val="ad"/>
                            <w:noProof/>
                          </w:rPr>
                          <w:t>Данные контакта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_Toc40388065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41E7593" w14:textId="5FC86E93" w:rsidR="00520C5D" w:rsidRDefault="00520C5D">
                      <w:pPr>
                        <w:pStyle w:val="11"/>
                        <w:rPr>
                          <w:noProof/>
                          <w:sz w:val="22"/>
                          <w:lang w:val="ru-RU" w:eastAsia="ru-RU"/>
                        </w:rPr>
                      </w:pPr>
                      <w:hyperlink w:anchor="_Toc40388066" w:history="1">
                        <w:r w:rsidRPr="0011527F">
                          <w:rPr>
                            <w:rStyle w:val="ad"/>
                            <w:noProof/>
                          </w:rPr>
                          <w:t>Информация о сетке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_Toc40388066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F9141A6" w14:textId="72917037" w:rsidR="00520C5D" w:rsidRDefault="00520C5D">
                      <w:pPr>
                        <w:pStyle w:val="11"/>
                        <w:rPr>
                          <w:noProof/>
                          <w:sz w:val="22"/>
                          <w:lang w:val="ru-RU" w:eastAsia="ru-RU"/>
                        </w:rPr>
                      </w:pPr>
                      <w:hyperlink w:anchor="_Toc40388067" w:history="1">
                        <w:r w:rsidRPr="0011527F">
                          <w:rPr>
                            <w:rStyle w:val="ad"/>
                            <w:noProof/>
                          </w:rPr>
                          <w:t>Данные датчиков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_Toc40388067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2904E74" w14:textId="2F5BECDF" w:rsidR="00520C5D" w:rsidRDefault="00520C5D">
                      <w:pPr>
                        <w:pStyle w:val="11"/>
                        <w:rPr>
                          <w:noProof/>
                          <w:sz w:val="22"/>
                          <w:lang w:val="ru-RU" w:eastAsia="ru-RU"/>
                        </w:rPr>
                      </w:pPr>
                      <w:hyperlink w:anchor="_Toc40388068" w:history="1">
                        <w:r w:rsidRPr="0011527F">
                          <w:rPr>
                            <w:rStyle w:val="ad"/>
                            <w:noProof/>
                          </w:rPr>
                          <w:t>Результирующие силы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_Toc40388068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51E871E" w14:textId="40C9FB03" w:rsidR="00520C5D" w:rsidRDefault="00520C5D">
                      <w:pPr>
                        <w:pStyle w:val="11"/>
                        <w:rPr>
                          <w:noProof/>
                          <w:sz w:val="22"/>
                          <w:lang w:val="ru-RU" w:eastAsia="ru-RU"/>
                        </w:rPr>
                      </w:pPr>
                      <w:hyperlink w:anchor="_Toc40388069" w:history="1">
                        <w:r w:rsidRPr="0011527F">
                          <w:rPr>
                            <w:rStyle w:val="ad"/>
                            <w:noProof/>
                          </w:rPr>
                          <w:t>Балки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_Toc40388069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F324E9B" w14:textId="55F52E0C" w:rsidR="00520C5D" w:rsidRDefault="00520C5D">
                      <w:pPr>
                        <w:pStyle w:val="11"/>
                        <w:rPr>
                          <w:noProof/>
                          <w:sz w:val="22"/>
                          <w:lang w:val="ru-RU" w:eastAsia="ru-RU"/>
                        </w:rPr>
                      </w:pPr>
                      <w:hyperlink w:anchor="_Toc40388070" w:history="1">
                        <w:r w:rsidRPr="0011527F">
                          <w:rPr>
                            <w:rStyle w:val="ad"/>
                            <w:noProof/>
                          </w:rPr>
                          <w:t>Результаты исследования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_Toc40388070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9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7FE7FCD" w14:textId="415DDC18" w:rsidR="00520C5D" w:rsidRDefault="00520C5D">
                      <w:pPr>
                        <w:pStyle w:val="11"/>
                        <w:rPr>
                          <w:noProof/>
                          <w:sz w:val="22"/>
                          <w:lang w:val="ru-RU" w:eastAsia="ru-RU"/>
                        </w:rPr>
                      </w:pPr>
                      <w:hyperlink w:anchor="_Toc40388071" w:history="1">
                        <w:r w:rsidRPr="0011527F">
                          <w:rPr>
                            <w:rStyle w:val="ad"/>
                            <w:noProof/>
                          </w:rPr>
                          <w:t>Вывод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_Toc40388071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11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F9D7E0F" w14:textId="5979C01A" w:rsidR="00B77317" w:rsidRPr="00EF5B54" w:rsidRDefault="001041F1" w:rsidP="00E3408D">
                      <w:pPr>
                        <w:pStyle w:val="1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1C8CB6DE" w14:textId="77777777" w:rsidR="00F448BC" w:rsidRDefault="00F448BC" w:rsidP="00A5373F"/>
        </w:tc>
      </w:tr>
      <w:tr w:rsidR="00F448BC" w14:paraId="63907865" w14:textId="77777777" w:rsidTr="00BE081A">
        <w:trPr>
          <w:cantSplit/>
          <w:trHeight w:val="3924"/>
        </w:trPr>
        <w:tc>
          <w:tcPr>
            <w:tcW w:w="6285" w:type="dxa"/>
          </w:tcPr>
          <w:p w14:paraId="6664A4AA" w14:textId="15F63501" w:rsidR="00C27B5D" w:rsidRDefault="00520C5D" w:rsidP="00C27B5D">
            <w:pPr>
              <w:pStyle w:val="1"/>
              <w:outlineLvl w:val="0"/>
            </w:pPr>
            <w:bookmarkStart w:id="0" w:name="_Toc40388057"/>
            <w:r>
              <w:t>Описание</w:t>
            </w:r>
            <w:bookmarkEnd w:id="0"/>
          </w:p>
          <w:p w14:paraId="3E0DEEDE" w14:textId="66087591" w:rsidR="00F448BC" w:rsidRPr="00E65D6E" w:rsidRDefault="00520C5D" w:rsidP="00FF408C">
            <w:r>
              <w:t>Данные отсутствуют</w:t>
            </w:r>
          </w:p>
        </w:tc>
        <w:tc>
          <w:tcPr>
            <w:tcW w:w="4713" w:type="dxa"/>
            <w:vMerge/>
          </w:tcPr>
          <w:p w14:paraId="37917DB6" w14:textId="77777777" w:rsidR="00F448BC" w:rsidRPr="00A33AA4" w:rsidRDefault="00F448BC" w:rsidP="00840CC7">
            <w:pPr>
              <w:pStyle w:val="3"/>
            </w:pPr>
          </w:p>
        </w:tc>
      </w:tr>
    </w:tbl>
    <w:p w14:paraId="3867AD42" w14:textId="77777777" w:rsidR="00F25CD7" w:rsidRDefault="00F25CD7">
      <w:r>
        <w:br w:type="page"/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4C6F4721" w14:textId="77777777" w:rsidTr="00DD03CF">
        <w:tc>
          <w:tcPr>
            <w:tcW w:w="11016" w:type="dxa"/>
          </w:tcPr>
          <w:p w14:paraId="7C6E8C66" w14:textId="4375C388" w:rsidR="00343025" w:rsidRDefault="00520C5D" w:rsidP="00343025">
            <w:pPr>
              <w:pStyle w:val="1"/>
              <w:outlineLvl w:val="0"/>
            </w:pPr>
            <w:bookmarkStart w:id="1" w:name="_Toc243733140"/>
            <w:bookmarkStart w:id="2" w:name="_Toc245020107"/>
            <w:bookmarkStart w:id="3" w:name="_Toc245020139"/>
            <w:bookmarkStart w:id="4" w:name="_Toc40388058"/>
            <w:r>
              <w:lastRenderedPageBreak/>
              <w:t>Допущения</w:t>
            </w:r>
            <w:bookmarkEnd w:id="4"/>
          </w:p>
          <w:p w14:paraId="1D2FC397" w14:textId="1D375EA8" w:rsidR="00A96F2C" w:rsidRDefault="00A96F2C" w:rsidP="00A96F2C"/>
        </w:tc>
      </w:tr>
    </w:tbl>
    <w:p w14:paraId="64089D92" w14:textId="77777777" w:rsidR="00343025" w:rsidRDefault="00343025" w:rsidP="00B77317">
      <w:pPr>
        <w:pStyle w:val="1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545D65A1" w14:textId="77777777" w:rsidTr="00ED5A01">
        <w:tc>
          <w:tcPr>
            <w:tcW w:w="11016" w:type="dxa"/>
          </w:tcPr>
          <w:p w14:paraId="3991C90D" w14:textId="0EC723F0" w:rsidR="00FF408C" w:rsidRDefault="00520C5D" w:rsidP="00FF408C">
            <w:pPr>
              <w:pStyle w:val="1"/>
              <w:outlineLvl w:val="0"/>
            </w:pPr>
            <w:bookmarkStart w:id="5" w:name="_Toc40388059"/>
            <w:r>
              <w:t>Информация о модели</w:t>
            </w:r>
            <w:bookmarkEnd w:id="5"/>
          </w:p>
          <w:p w14:paraId="28DAB77D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:rsidRPr="00520C5D" w14:paraId="76B2C3DF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aa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391274FC" w14:textId="77777777" w:rsidTr="00077EA0">
                    <w:tc>
                      <w:tcPr>
                        <w:tcW w:w="8640" w:type="dxa"/>
                      </w:tcPr>
                      <w:p w14:paraId="69BDFFFD" w14:textId="06E1D1F4" w:rsidR="00077EA0" w:rsidRDefault="00520C5D" w:rsidP="00077EA0">
                        <w:pPr>
                          <w:jc w:val="center"/>
                          <w:rPr>
                            <w:rStyle w:val="a3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20402607" wp14:editId="7642F793">
                              <wp:extent cx="5349240" cy="2961640"/>
                              <wp:effectExtent l="0" t="0" r="3810" b="0"/>
                              <wp:docPr id="4" name="Рисунок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296164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41ECCDA" w14:textId="5C2108FF" w:rsidR="00C16188" w:rsidRPr="00520C5D" w:rsidRDefault="00520C5D" w:rsidP="00C16188">
                  <w:pPr>
                    <w:jc w:val="center"/>
                    <w:rPr>
                      <w:rStyle w:val="a3"/>
                      <w:noProof/>
                      <w:sz w:val="20"/>
                      <w:szCs w:val="20"/>
                      <w:lang w:val="ru-RU"/>
                    </w:rPr>
                  </w:pPr>
                  <w:r w:rsidRPr="00520C5D">
                    <w:rPr>
                      <w:rStyle w:val="a3"/>
                      <w:b/>
                      <w:noProof/>
                      <w:sz w:val="20"/>
                      <w:szCs w:val="20"/>
                      <w:lang w:val="ru-RU"/>
                    </w:rPr>
                    <w:t>Имя модели</w:t>
                  </w:r>
                  <w:r w:rsidR="00C16188" w:rsidRPr="00520C5D">
                    <w:rPr>
                      <w:rStyle w:val="a3"/>
                      <w:b/>
                      <w:noProof/>
                      <w:sz w:val="20"/>
                      <w:szCs w:val="20"/>
                      <w:lang w:val="ru-RU"/>
                    </w:rPr>
                    <w:t xml:space="preserve">: </w:t>
                  </w:r>
                  <w:r>
                    <w:rPr>
                      <w:rStyle w:val="a3"/>
                      <w:noProof/>
                      <w:sz w:val="20"/>
                      <w:szCs w:val="20"/>
                    </w:rPr>
                    <w:t>val</w:t>
                  </w:r>
                </w:p>
                <w:p w14:paraId="7CA590D9" w14:textId="5159C14D" w:rsidR="00C16188" w:rsidRPr="00520C5D" w:rsidRDefault="00520C5D" w:rsidP="00C16188">
                  <w:pPr>
                    <w:jc w:val="center"/>
                    <w:rPr>
                      <w:lang w:val="ru-RU"/>
                    </w:rPr>
                  </w:pPr>
                  <w:r w:rsidRPr="00520C5D">
                    <w:rPr>
                      <w:rStyle w:val="a3"/>
                      <w:b/>
                      <w:noProof/>
                      <w:sz w:val="20"/>
                      <w:szCs w:val="20"/>
                      <w:lang w:val="ru-RU"/>
                    </w:rPr>
                    <w:t>Активная конфигурация</w:t>
                  </w:r>
                  <w:r w:rsidR="00C16188" w:rsidRPr="00520C5D">
                    <w:rPr>
                      <w:rStyle w:val="a3"/>
                      <w:b/>
                      <w:noProof/>
                      <w:sz w:val="20"/>
                      <w:szCs w:val="20"/>
                      <w:lang w:val="ru-RU"/>
                    </w:rPr>
                    <w:t xml:space="preserve">: </w:t>
                  </w:r>
                  <w:r w:rsidRPr="00520C5D">
                    <w:rPr>
                      <w:rStyle w:val="a3"/>
                      <w:noProof/>
                      <w:sz w:val="20"/>
                      <w:szCs w:val="20"/>
                      <w:lang w:val="ru-RU"/>
                    </w:rPr>
                    <w:t>По умолчанию</w:t>
                  </w:r>
                </w:p>
              </w:tc>
            </w:tr>
            <w:tr w:rsidR="00C16188" w14:paraId="09457CCC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31149B5" w14:textId="334DC1A2" w:rsidR="00C16188" w:rsidRPr="0044448A" w:rsidRDefault="00520C5D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a3"/>
                      <w:b/>
                      <w:noProof/>
                      <w:sz w:val="24"/>
                      <w:szCs w:val="24"/>
                    </w:rPr>
                    <w:t>Твердые тела</w:t>
                  </w:r>
                </w:p>
              </w:tc>
            </w:tr>
            <w:tr w:rsidR="00C16188" w14:paraId="55638D95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9D161FE" w14:textId="26DC98C5" w:rsidR="00C16188" w:rsidRDefault="00520C5D" w:rsidP="0044448A">
                  <w:pPr>
                    <w:jc w:val="center"/>
                  </w:pPr>
                  <w:r>
                    <w:rPr>
                      <w:rStyle w:val="a3"/>
                      <w:b/>
                      <w:noProof/>
                      <w:sz w:val="20"/>
                      <w:szCs w:val="20"/>
                    </w:rPr>
                    <w:t>Имя и ссылки документа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0A93CD9" w14:textId="099C12C0" w:rsidR="00C16188" w:rsidRDefault="00520C5D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b/>
                      <w:noProof/>
                      <w:sz w:val="20"/>
                      <w:szCs w:val="20"/>
                    </w:rPr>
                    <w:t>Рассматривается как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78FEFB3" w14:textId="56F2F715" w:rsidR="00C16188" w:rsidRDefault="00520C5D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b/>
                      <w:noProof/>
                      <w:sz w:val="20"/>
                      <w:szCs w:val="20"/>
                    </w:rPr>
                    <w:t>Объемные свойства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7EB9FEF" w14:textId="3F0C9213" w:rsidR="00C16188" w:rsidRDefault="00520C5D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b/>
                      <w:noProof/>
                      <w:sz w:val="20"/>
                      <w:szCs w:val="20"/>
                    </w:rPr>
                    <w:t>Путь документа/Дата изменения</w:t>
                  </w:r>
                </w:p>
              </w:tc>
            </w:tr>
            <w:tr w:rsidR="00C16188" w14:paraId="6A09736D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73B6D56" w14:textId="2BD06797" w:rsidR="00C16188" w:rsidRDefault="00520C5D" w:rsidP="0044448A">
                  <w:pPr>
                    <w:jc w:val="center"/>
                    <w:rPr>
                      <w:rStyle w:val="a3"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Фаска1</w:t>
                  </w:r>
                </w:p>
                <w:p w14:paraId="6DDE5EC5" w14:textId="0595A24F" w:rsidR="004B3022" w:rsidRPr="0044448A" w:rsidRDefault="00520C5D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58805EA1" wp14:editId="17FA297A">
                        <wp:extent cx="1562735" cy="864870"/>
                        <wp:effectExtent l="0" t="0" r="0" b="0"/>
                        <wp:docPr id="5" name="Рисунок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864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6E6A64E" w14:textId="545A4BC9" w:rsidR="00C16188" w:rsidRPr="0044448A" w:rsidRDefault="00520C5D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Твердое тело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5D0319F" w14:textId="77777777" w:rsidR="00520C5D" w:rsidRPr="00520C5D" w:rsidRDefault="00520C5D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  <w:lang w:val="ru-RU"/>
                    </w:rPr>
                  </w:pPr>
                  <w:r w:rsidRPr="00520C5D">
                    <w:rPr>
                      <w:rStyle w:val="a3"/>
                      <w:b/>
                      <w:bCs/>
                      <w:noProof/>
                      <w:sz w:val="20"/>
                      <w:szCs w:val="20"/>
                      <w:lang w:val="ru-RU"/>
                    </w:rPr>
                    <w:t xml:space="preserve">Масса:0.147557 </w:t>
                  </w: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kg</w:t>
                  </w:r>
                </w:p>
                <w:p w14:paraId="6BC2A362" w14:textId="77777777" w:rsidR="00520C5D" w:rsidRPr="00520C5D" w:rsidRDefault="00520C5D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  <w:lang w:val="ru-RU"/>
                    </w:rPr>
                  </w:pPr>
                  <w:r w:rsidRPr="00520C5D">
                    <w:rPr>
                      <w:rStyle w:val="a3"/>
                      <w:b/>
                      <w:bCs/>
                      <w:noProof/>
                      <w:sz w:val="20"/>
                      <w:szCs w:val="20"/>
                      <w:lang w:val="ru-RU"/>
                    </w:rPr>
                    <w:t>Объем:1.94281</w:t>
                  </w: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e</w:t>
                  </w:r>
                  <w:r w:rsidRPr="00520C5D">
                    <w:rPr>
                      <w:rStyle w:val="a3"/>
                      <w:b/>
                      <w:bCs/>
                      <w:noProof/>
                      <w:sz w:val="20"/>
                      <w:szCs w:val="20"/>
                      <w:lang w:val="ru-RU"/>
                    </w:rPr>
                    <w:t xml:space="preserve">-005 </w:t>
                  </w: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m</w:t>
                  </w:r>
                  <w:r w:rsidRPr="00520C5D">
                    <w:rPr>
                      <w:rStyle w:val="a3"/>
                      <w:b/>
                      <w:bCs/>
                      <w:noProof/>
                      <w:sz w:val="20"/>
                      <w:szCs w:val="20"/>
                      <w:lang w:val="ru-RU"/>
                    </w:rPr>
                    <w:t>^3</w:t>
                  </w:r>
                </w:p>
                <w:p w14:paraId="7A016E4E" w14:textId="77777777" w:rsidR="00520C5D" w:rsidRDefault="00520C5D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Плотность:7595 kg/m^3</w:t>
                  </w:r>
                </w:p>
                <w:p w14:paraId="04D19906" w14:textId="77777777" w:rsidR="00520C5D" w:rsidRDefault="00520C5D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Масса:1.44605 N</w:t>
                  </w:r>
                </w:p>
                <w:p w14:paraId="59869FD4" w14:textId="23F18D97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03F45F8" w14:textId="77777777" w:rsidR="00520C5D" w:rsidRDefault="00520C5D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C:\Users\asus\OneDrive\Курсач ДММ\course_project_dmm\с одной зубчатой передчей\val.SLDPRT</w:t>
                  </w:r>
                </w:p>
                <w:p w14:paraId="1CAE6946" w14:textId="366C0187" w:rsidR="00C16188" w:rsidRPr="0044448A" w:rsidRDefault="00520C5D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May 14 22:31:55 2020</w:t>
                  </w:r>
                </w:p>
              </w:tc>
            </w:tr>
          </w:tbl>
          <w:p w14:paraId="0D641A9B" w14:textId="756C37C0" w:rsidR="00FF408C" w:rsidRDefault="00FF408C" w:rsidP="00A96F2C"/>
        </w:tc>
      </w:tr>
    </w:tbl>
    <w:p w14:paraId="1E10A99B" w14:textId="77777777" w:rsidR="00FF408C" w:rsidRDefault="00FF408C" w:rsidP="00FF408C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3"/>
      </w:tblGrid>
      <w:tr w:rsidR="005E294F" w14:paraId="67497613" w14:textId="77777777" w:rsidTr="005E294F">
        <w:tc>
          <w:tcPr>
            <w:tcW w:w="11016" w:type="dxa"/>
          </w:tcPr>
          <w:p w14:paraId="00476A2B" w14:textId="48C7297F" w:rsidR="00B35001" w:rsidRPr="00B35001" w:rsidRDefault="00520C5D" w:rsidP="00B35001">
            <w:pPr>
              <w:pStyle w:val="1"/>
              <w:outlineLvl w:val="0"/>
            </w:pPr>
            <w:bookmarkStart w:id="6" w:name="_Toc40388060"/>
            <w:r>
              <w:lastRenderedPageBreak/>
              <w:t>Свойства исследования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163"/>
              <w:gridCol w:w="5258"/>
            </w:tblGrid>
            <w:tr w:rsidR="00B35001" w14:paraId="3CEBAF2D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EC09257" w14:textId="78E7B2ED" w:rsidR="00B35001" w:rsidRDefault="00520C5D" w:rsidP="005E294F">
                  <w:r>
                    <w:t>Имя исследования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CBAFF94" w14:textId="7677963E" w:rsidR="00B35001" w:rsidRDefault="00520C5D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Статический анализ 3</w:t>
                  </w:r>
                </w:p>
              </w:tc>
            </w:tr>
            <w:tr w:rsidR="00520C5D" w14:paraId="3C019971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BFE4AE5" w14:textId="2468616A" w:rsidR="00520C5D" w:rsidRDefault="00520C5D" w:rsidP="005E294F">
                  <w:r>
                    <w:t>Тип анализа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58C2203" w14:textId="536DDF6C" w:rsidR="00520C5D" w:rsidRDefault="00520C5D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Статический анализ</w:t>
                  </w:r>
                </w:p>
              </w:tc>
            </w:tr>
            <w:tr w:rsidR="00520C5D" w14:paraId="1690BAC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D573C2F" w14:textId="4959FC7F" w:rsidR="00520C5D" w:rsidRDefault="00520C5D" w:rsidP="005E294F">
                  <w:r>
                    <w:t>Тип сетки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6AC99B0" w14:textId="1C386151" w:rsidR="00520C5D" w:rsidRDefault="00520C5D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Сетка на твердом теле</w:t>
                  </w:r>
                </w:p>
              </w:tc>
            </w:tr>
            <w:tr w:rsidR="00520C5D" w14:paraId="5CC73243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8DFBF38" w14:textId="60E00B8E" w:rsidR="00520C5D" w:rsidRDefault="00520C5D" w:rsidP="005E294F">
                  <w:r>
                    <w:t xml:space="preserve">Тепловой эффект: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AB78071" w14:textId="0E2830EA" w:rsidR="00520C5D" w:rsidRDefault="00520C5D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Вкл</w:t>
                  </w:r>
                </w:p>
              </w:tc>
            </w:tr>
            <w:tr w:rsidR="00520C5D" w14:paraId="5F498555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1B6F257" w14:textId="228CE4E0" w:rsidR="00520C5D" w:rsidRDefault="00520C5D" w:rsidP="005E294F">
                  <w:r>
                    <w:t>Термический параметр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27BB7DF" w14:textId="12352B70" w:rsidR="00520C5D" w:rsidRDefault="00520C5D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Включить тепловые нагрузки</w:t>
                  </w:r>
                </w:p>
              </w:tc>
            </w:tr>
            <w:tr w:rsidR="00520C5D" w14:paraId="1800DFA0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23CBA26" w14:textId="748FBBD6" w:rsidR="00520C5D" w:rsidRDefault="00520C5D" w:rsidP="005E294F">
                  <w:r>
                    <w:t>Температура при нулевом напряжении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EBDF230" w14:textId="49260238" w:rsidR="00520C5D" w:rsidRDefault="00520C5D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520C5D" w14:paraId="6382FE74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C2FA3C6" w14:textId="33688281" w:rsidR="00520C5D" w:rsidRPr="00520C5D" w:rsidRDefault="00520C5D" w:rsidP="005E294F">
                  <w:pPr>
                    <w:rPr>
                      <w:lang w:val="ru-RU"/>
                    </w:rPr>
                  </w:pPr>
                  <w:r w:rsidRPr="00520C5D">
                    <w:rPr>
                      <w:lang w:val="ru-RU"/>
                    </w:rPr>
                    <w:t xml:space="preserve">Включить эффекты давления жидкости из </w:t>
                  </w:r>
                  <w:r>
                    <w:t>SOLIDWORKS</w:t>
                  </w:r>
                  <w:r w:rsidRPr="00520C5D">
                    <w:rPr>
                      <w:lang w:val="ru-RU"/>
                    </w:rPr>
                    <w:t xml:space="preserve"> </w:t>
                  </w:r>
                  <w:r>
                    <w:t>Flow</w:t>
                  </w:r>
                  <w:r w:rsidRPr="00520C5D">
                    <w:rPr>
                      <w:lang w:val="ru-RU"/>
                    </w:rPr>
                    <w:t xml:space="preserve"> </w:t>
                  </w:r>
                  <w:r>
                    <w:t>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AAABF8A" w14:textId="4B636AF3" w:rsidR="00520C5D" w:rsidRDefault="00520C5D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Выкл</w:t>
                  </w:r>
                </w:p>
              </w:tc>
            </w:tr>
            <w:tr w:rsidR="00520C5D" w14:paraId="03A1AA95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8384D34" w14:textId="6C19DA3D" w:rsidR="00520C5D" w:rsidRDefault="00520C5D" w:rsidP="005E294F">
                  <w:r>
                    <w:t>Тип решающей программы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2F672DF" w14:textId="36D63445" w:rsidR="00520C5D" w:rsidRDefault="00520C5D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FFEPlus</w:t>
                  </w:r>
                </w:p>
              </w:tc>
            </w:tr>
            <w:tr w:rsidR="00520C5D" w14:paraId="2BAB4AAC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9DA0729" w14:textId="655C810C" w:rsidR="00520C5D" w:rsidRPr="00520C5D" w:rsidRDefault="00520C5D" w:rsidP="005E294F">
                  <w:pPr>
                    <w:rPr>
                      <w:lang w:val="ru-RU"/>
                    </w:rPr>
                  </w:pPr>
                  <w:r w:rsidRPr="00520C5D">
                    <w:rPr>
                      <w:lang w:val="ru-RU"/>
                    </w:rPr>
                    <w:t xml:space="preserve">Влияние нагрузок на собственные частоты: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C5172BC" w14:textId="28CF9E06" w:rsidR="00520C5D" w:rsidRDefault="00520C5D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Выкл</w:t>
                  </w:r>
                </w:p>
              </w:tc>
            </w:tr>
            <w:tr w:rsidR="00520C5D" w14:paraId="687D6FB9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47BCC2F" w14:textId="2F33FF86" w:rsidR="00520C5D" w:rsidRDefault="00520C5D" w:rsidP="005E294F">
                  <w:r>
                    <w:t xml:space="preserve">Мягкая пружина: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C551E6E" w14:textId="78DE800F" w:rsidR="00520C5D" w:rsidRDefault="00520C5D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Выкл</w:t>
                  </w:r>
                </w:p>
              </w:tc>
            </w:tr>
            <w:tr w:rsidR="00520C5D" w14:paraId="01E5C424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062DBD3" w14:textId="66A2419D" w:rsidR="00520C5D" w:rsidRDefault="00520C5D" w:rsidP="005E294F">
                  <w:r>
                    <w:t xml:space="preserve">Инерционная разгрузка: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B980432" w14:textId="79BC0823" w:rsidR="00520C5D" w:rsidRDefault="00520C5D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Выкл</w:t>
                  </w:r>
                </w:p>
              </w:tc>
            </w:tr>
            <w:tr w:rsidR="00520C5D" w14:paraId="454B3240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71DD8EE" w14:textId="70D3934B" w:rsidR="00520C5D" w:rsidRDefault="00520C5D" w:rsidP="005E294F">
                  <w:r>
                    <w:t>Несовместимые параметры связи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F17F628" w14:textId="7FC6A079" w:rsidR="00520C5D" w:rsidRDefault="00520C5D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Авто</w:t>
                  </w:r>
                </w:p>
              </w:tc>
            </w:tr>
            <w:tr w:rsidR="00520C5D" w14:paraId="1908248A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21462C2" w14:textId="686E82CC" w:rsidR="00520C5D" w:rsidRDefault="00520C5D" w:rsidP="005E294F">
                  <w:r>
                    <w:t>Большие перемещения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31D6068" w14:textId="729CB395" w:rsidR="00520C5D" w:rsidRDefault="00520C5D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Выкл</w:t>
                  </w:r>
                </w:p>
              </w:tc>
            </w:tr>
            <w:tr w:rsidR="00520C5D" w14:paraId="7AD84819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86C563F" w14:textId="5652DC32" w:rsidR="00520C5D" w:rsidRDefault="00520C5D" w:rsidP="005E294F">
                  <w:r>
                    <w:t>Вычислить силы свободных тел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F35B7C7" w14:textId="43D64068" w:rsidR="00520C5D" w:rsidRDefault="00520C5D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Вкл</w:t>
                  </w:r>
                </w:p>
              </w:tc>
            </w:tr>
            <w:tr w:rsidR="00520C5D" w14:paraId="6B2B1A6B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9014DE4" w14:textId="6FA174ED" w:rsidR="00520C5D" w:rsidRDefault="00520C5D" w:rsidP="005E294F">
                  <w:r>
                    <w:t>Трение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215D8CE" w14:textId="200FA442" w:rsidR="00520C5D" w:rsidRDefault="00520C5D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Выкл</w:t>
                  </w:r>
                </w:p>
              </w:tc>
            </w:tr>
            <w:tr w:rsidR="00520C5D" w14:paraId="3DD80AB6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19C2C0C" w14:textId="241FC255" w:rsidR="00520C5D" w:rsidRDefault="00520C5D" w:rsidP="005E294F">
                  <w:r>
                    <w:t xml:space="preserve">Использовать адаптивный метод: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F5292D7" w14:textId="716F0507" w:rsidR="00520C5D" w:rsidRDefault="00520C5D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Выкл</w:t>
                  </w:r>
                </w:p>
              </w:tc>
            </w:tr>
            <w:tr w:rsidR="00520C5D" w14:paraId="6ECD6A59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7952F4E" w14:textId="5975C0DB" w:rsidR="00520C5D" w:rsidRDefault="00520C5D" w:rsidP="005E294F">
                  <w:r>
                    <w:t>Папка результатов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1449322" w14:textId="15747A63" w:rsidR="00520C5D" w:rsidRDefault="00520C5D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Документ SOLIDWORKS (C:\Users\asus\OneDrive\Курсач ДММ\course_project_dmm\с одной зубчатой передчей)</w:t>
                  </w:r>
                </w:p>
              </w:tc>
            </w:tr>
          </w:tbl>
          <w:p w14:paraId="30988C41" w14:textId="36E08F65" w:rsidR="005E294F" w:rsidRDefault="005E294F" w:rsidP="00A96F2C"/>
        </w:tc>
      </w:tr>
      <w:bookmarkEnd w:id="1"/>
      <w:bookmarkEnd w:id="2"/>
      <w:bookmarkEnd w:id="3"/>
    </w:tbl>
    <w:p w14:paraId="0843964A" w14:textId="77777777" w:rsidR="00F33129" w:rsidRDefault="00F33129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3"/>
      </w:tblGrid>
      <w:tr w:rsidR="00F33129" w14:paraId="42CC0021" w14:textId="77777777" w:rsidTr="00E80CD9">
        <w:tc>
          <w:tcPr>
            <w:tcW w:w="11016" w:type="dxa"/>
          </w:tcPr>
          <w:p w14:paraId="23E95121" w14:textId="2B551490" w:rsidR="00F33129" w:rsidRPr="00B35001" w:rsidRDefault="00520C5D" w:rsidP="000A7C6B">
            <w:pPr>
              <w:pStyle w:val="1"/>
              <w:outlineLvl w:val="0"/>
            </w:pPr>
            <w:bookmarkStart w:id="7" w:name="_Toc40388061"/>
            <w:r>
              <w:t>Единицы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53"/>
              <w:gridCol w:w="5168"/>
            </w:tblGrid>
            <w:tr w:rsidR="00F33129" w14:paraId="3FF82D1F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8DA13F6" w14:textId="5496128C" w:rsidR="00F33129" w:rsidRDefault="00520C5D" w:rsidP="000A7C6B">
                  <w:r>
                    <w:t>Система единиц измерения: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13CAE50" w14:textId="1E895064" w:rsidR="00F33129" w:rsidRDefault="00520C5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СИ (MKS)</w:t>
                  </w:r>
                </w:p>
              </w:tc>
            </w:tr>
            <w:tr w:rsidR="00520C5D" w14:paraId="0C3DB0EF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7E89F99" w14:textId="35B9768C" w:rsidR="00520C5D" w:rsidRDefault="00520C5D" w:rsidP="000A7C6B">
                  <w:r>
                    <w:t>Длина/Перемещение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23F94D5" w14:textId="2705BBC4" w:rsidR="00520C5D" w:rsidRDefault="00520C5D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520C5D" w14:paraId="4DDD786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98079A1" w14:textId="4460BE6A" w:rsidR="00520C5D" w:rsidRDefault="00520C5D" w:rsidP="000A7C6B">
                  <w:r>
                    <w:t>Температура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0C7037B" w14:textId="4E75CEC9" w:rsidR="00520C5D" w:rsidRDefault="00520C5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520C5D" w14:paraId="1EE79FDF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D2690FF" w14:textId="36ECEC94" w:rsidR="00520C5D" w:rsidRDefault="00520C5D" w:rsidP="000A7C6B">
                  <w:r>
                    <w:t>Угловая скорость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B956F9D" w14:textId="3A3CB6F1" w:rsidR="00520C5D" w:rsidRDefault="00520C5D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Рад/сек</w:t>
                  </w:r>
                </w:p>
              </w:tc>
            </w:tr>
            <w:tr w:rsidR="00520C5D" w14:paraId="6A1AB44F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18E335C" w14:textId="1D843848" w:rsidR="00520C5D" w:rsidRDefault="00520C5D" w:rsidP="000A7C6B">
                  <w:r>
                    <w:t>Давление/Напряжение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7552FE2" w14:textId="746FE61D" w:rsidR="00520C5D" w:rsidRDefault="00520C5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4DE0C400" w14:textId="7D63A41C" w:rsidR="00F33129" w:rsidRDefault="00F33129" w:rsidP="000A7C6B"/>
        </w:tc>
      </w:tr>
    </w:tbl>
    <w:p w14:paraId="272DBA72" w14:textId="77777777" w:rsidR="00E80CD9" w:rsidRDefault="00E80CD9" w:rsidP="00076F1F"/>
    <w:tbl>
      <w:tblPr>
        <w:tblStyle w:val="aa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700833A8" w14:textId="77777777" w:rsidTr="005273D5">
        <w:trPr>
          <w:trHeight w:val="4158"/>
        </w:trPr>
        <w:tc>
          <w:tcPr>
            <w:tcW w:w="11136" w:type="dxa"/>
          </w:tcPr>
          <w:p w14:paraId="205673B1" w14:textId="5E5DD3E1" w:rsidR="00E80CD9" w:rsidRPr="00AC3438" w:rsidRDefault="00520C5D" w:rsidP="000A7C6B">
            <w:pPr>
              <w:pStyle w:val="1"/>
              <w:outlineLvl w:val="0"/>
            </w:pPr>
            <w:bookmarkStart w:id="8" w:name="_Toc243733144"/>
            <w:bookmarkStart w:id="9" w:name="_Toc245020112"/>
            <w:bookmarkStart w:id="10" w:name="_Toc245020144"/>
            <w:bookmarkStart w:id="11" w:name="_Toc40388062"/>
            <w:r>
              <w:lastRenderedPageBreak/>
              <w:t>Свойства материала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05DCB5FB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FA123B2" w14:textId="2D981C5A" w:rsidR="00E80CD9" w:rsidRPr="003E6C57" w:rsidRDefault="00520C5D" w:rsidP="000A7C6B">
                  <w:pPr>
                    <w:jc w:val="center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Ссылка на модель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3E327B3" w14:textId="59F80EC9" w:rsidR="00E80CD9" w:rsidRPr="003E6C57" w:rsidRDefault="00520C5D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Свойства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C76D52B" w14:textId="13651794" w:rsidR="00E80CD9" w:rsidRPr="003E6C57" w:rsidRDefault="00520C5D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Компоненты</w:t>
                  </w:r>
                </w:p>
              </w:tc>
            </w:tr>
            <w:tr w:rsidR="00E80CD9" w:rsidRPr="000841BF" w14:paraId="4C098652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7F3E0C1C" w14:textId="55EB1D2F" w:rsidR="00E80CD9" w:rsidRPr="00577134" w:rsidRDefault="00520C5D" w:rsidP="000A7C6B">
                  <w:pPr>
                    <w:jc w:val="center"/>
                    <w:rPr>
                      <w:rStyle w:val="a3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37CB7AE0" wp14:editId="2393BBA6">
                        <wp:extent cx="1904365" cy="1054100"/>
                        <wp:effectExtent l="0" t="0" r="635" b="0"/>
                        <wp:docPr id="6" name="Рисунок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054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1-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566B6CE5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A639BA4" w14:textId="15DD28B6" w:rsidR="00E80CD9" w:rsidRPr="00BE6656" w:rsidRDefault="00520C5D" w:rsidP="000A7C6B">
                        <w:pPr>
                          <w:jc w:val="right"/>
                          <w:rPr>
                            <w:rStyle w:val="a3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Имя</w:t>
                        </w:r>
                        <w:r w:rsidR="00E80CD9" w:rsidRPr="00BE6656"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A5693A8" w14:textId="337D56DA" w:rsidR="00E80CD9" w:rsidRPr="00BE6656" w:rsidRDefault="00520C5D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Сталь 45 ГОСТ 1050-2013</w:t>
                        </w:r>
                      </w:p>
                    </w:tc>
                  </w:tr>
                  <w:tr w:rsidR="00520C5D" w:rsidRPr="00577134" w14:paraId="076E552A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E4B2C5A" w14:textId="2EC5D46C" w:rsidR="00520C5D" w:rsidRDefault="00520C5D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Тип модели: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4F14846" w14:textId="7672F47E" w:rsidR="00520C5D" w:rsidRDefault="00520C5D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Линейный Упругий Изотропный</w:t>
                        </w:r>
                      </w:p>
                    </w:tc>
                  </w:tr>
                  <w:tr w:rsidR="00520C5D" w:rsidRPr="00577134" w14:paraId="7CF5EAC2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98B5234" w14:textId="013C1B20" w:rsidR="00520C5D" w:rsidRDefault="00520C5D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Критерий прочности по умолчанию: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0DD82F5" w14:textId="79E95DD5" w:rsidR="00520C5D" w:rsidRDefault="00520C5D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Максимальное напряжение von Mises</w:t>
                        </w:r>
                      </w:p>
                    </w:tc>
                  </w:tr>
                  <w:tr w:rsidR="00520C5D" w:rsidRPr="00577134" w14:paraId="1F2B7CA8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A8288C6" w14:textId="6259F80B" w:rsidR="00520C5D" w:rsidRDefault="00520C5D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Предел текучести: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CC5E694" w14:textId="308DB4FC" w:rsidR="00520C5D" w:rsidRDefault="00520C5D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6.4e+008 N/m^2</w:t>
                        </w:r>
                      </w:p>
                    </w:tc>
                  </w:tr>
                  <w:tr w:rsidR="00520C5D" w:rsidRPr="00577134" w14:paraId="58CA58BA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7E841A9" w14:textId="65BAB83A" w:rsidR="00520C5D" w:rsidRDefault="00520C5D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Предел прочности при растяжении: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42BA0F3" w14:textId="473A6F0C" w:rsidR="00520C5D" w:rsidRDefault="00520C5D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5.9e+008 N/m^2</w:t>
                        </w:r>
                      </w:p>
                    </w:tc>
                  </w:tr>
                  <w:tr w:rsidR="00520C5D" w:rsidRPr="00577134" w14:paraId="6326B94B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FECF2FF" w14:textId="5F9F6DCD" w:rsidR="00520C5D" w:rsidRDefault="00520C5D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Предел прочности при сжатии: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03317DA" w14:textId="02443F79" w:rsidR="00520C5D" w:rsidRDefault="00520C5D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3.75e+008 N/m^2</w:t>
                        </w:r>
                      </w:p>
                    </w:tc>
                  </w:tr>
                  <w:tr w:rsidR="00520C5D" w:rsidRPr="00577134" w14:paraId="188C1856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D78F1B7" w14:textId="518E5B01" w:rsidR="00520C5D" w:rsidRDefault="00520C5D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Модуль упругости: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3DDA190" w14:textId="5D46254E" w:rsidR="00520C5D" w:rsidRDefault="00520C5D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2e+009 N/m^2</w:t>
                        </w:r>
                      </w:p>
                    </w:tc>
                  </w:tr>
                  <w:tr w:rsidR="00520C5D" w:rsidRPr="00577134" w14:paraId="2191518C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938936F" w14:textId="5EF231F6" w:rsidR="00520C5D" w:rsidRDefault="00520C5D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Коэффициент Пуассона: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A7CD200" w14:textId="0C739CDC" w:rsidR="00520C5D" w:rsidRDefault="00520C5D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 xml:space="preserve">0.394  </w:t>
                        </w:r>
                      </w:p>
                    </w:tc>
                  </w:tr>
                  <w:tr w:rsidR="00520C5D" w:rsidRPr="00577134" w14:paraId="15D6424B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47A4B59" w14:textId="57B9F43D" w:rsidR="00520C5D" w:rsidRDefault="00520C5D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Массовая плотность: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2A9595D" w14:textId="13DB9C75" w:rsidR="00520C5D" w:rsidRDefault="00520C5D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7595 kg/m^3</w:t>
                        </w:r>
                      </w:p>
                    </w:tc>
                  </w:tr>
                  <w:tr w:rsidR="00520C5D" w:rsidRPr="00577134" w14:paraId="276001D2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1F836AB" w14:textId="29329F05" w:rsidR="00520C5D" w:rsidRDefault="00520C5D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Модуль сдвига: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A562F44" w14:textId="160B5278" w:rsidR="00520C5D" w:rsidRDefault="00520C5D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7.8e+009 N/m^2</w:t>
                        </w:r>
                      </w:p>
                    </w:tc>
                  </w:tr>
                </w:tbl>
                <w:p w14:paraId="723D775D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3B191363" w14:textId="5C1813A6" w:rsidR="00E80CD9" w:rsidRPr="00577134" w:rsidRDefault="00520C5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>Твердое тело 1(Фаска1)(val)</w:t>
                  </w:r>
                </w:p>
              </w:tc>
            </w:tr>
            <w:tr w:rsidR="00E80CD9" w:rsidRPr="000841BF" w14:paraId="4BA94205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5BEDC4F1" w14:textId="49C89142" w:rsidR="00E80CD9" w:rsidRPr="000841BF" w:rsidRDefault="00520C5D" w:rsidP="000A7C6B">
                  <w:pPr>
                    <w:rPr>
                      <w:rStyle w:val="a3"/>
                      <w:sz w:val="20"/>
                      <w:szCs w:val="20"/>
                    </w:rPr>
                  </w:pPr>
                  <w:r>
                    <w:rPr>
                      <w:rStyle w:val="a3"/>
                      <w:sz w:val="20"/>
                      <w:szCs w:val="20"/>
                    </w:rPr>
                    <w:t>Данные кривой:N/A</w:t>
                  </w:r>
                </w:p>
              </w:tc>
            </w:tr>
          </w:tbl>
          <w:p w14:paraId="6F717E53" w14:textId="7E6BB593" w:rsidR="00E80CD9" w:rsidRDefault="00E80CD9" w:rsidP="000A7C6B"/>
        </w:tc>
      </w:tr>
      <w:bookmarkEnd w:id="8"/>
      <w:bookmarkEnd w:id="9"/>
      <w:bookmarkEnd w:id="10"/>
    </w:tbl>
    <w:p w14:paraId="05B29777" w14:textId="77777777" w:rsidR="005273D5" w:rsidRDefault="005273D5" w:rsidP="006518B5"/>
    <w:tbl>
      <w:tblPr>
        <w:tblStyle w:val="aa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37F1474D" w14:textId="77777777" w:rsidTr="00452CBC">
        <w:tc>
          <w:tcPr>
            <w:tcW w:w="11016" w:type="dxa"/>
          </w:tcPr>
          <w:p w14:paraId="2F696535" w14:textId="78B87B0E" w:rsidR="005273D5" w:rsidRPr="00AF1A58" w:rsidRDefault="00520C5D" w:rsidP="000A7C6B">
            <w:pPr>
              <w:pStyle w:val="1"/>
              <w:outlineLvl w:val="0"/>
              <w:rPr>
                <w:b w:val="0"/>
                <w:bCs w:val="0"/>
              </w:rPr>
            </w:pPr>
            <w:bookmarkStart w:id="12" w:name="_Toc40388063"/>
            <w:r>
              <w:rPr>
                <w:rStyle w:val="a3"/>
              </w:rPr>
              <w:lastRenderedPageBreak/>
              <w:t>Нагрузки и крепления</w:t>
            </w:r>
            <w:bookmarkEnd w:id="12"/>
          </w:p>
          <w:tbl>
            <w:tblPr>
              <w:tblStyle w:val="-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520C5D" w14:paraId="776FD396" w14:textId="77777777" w:rsidTr="00DF3BA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795C65D6" w14:textId="0FD87F3E" w:rsidR="00520C5D" w:rsidRPr="004E282D" w:rsidRDefault="00520C5D" w:rsidP="005A5DC6">
                  <w:pPr>
                    <w:jc w:val="center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Имя крепления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68BBBCCC" w14:textId="3ED2DF48" w:rsidR="00520C5D" w:rsidRPr="004E282D" w:rsidRDefault="00520C5D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Изображение крепления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0A303BB9" w14:textId="59600899" w:rsidR="00520C5D" w:rsidRPr="004E282D" w:rsidRDefault="00520C5D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Данные крепления</w:t>
                  </w:r>
                </w:p>
              </w:tc>
            </w:tr>
            <w:tr w:rsidR="00520C5D" w14:paraId="6D2E5548" w14:textId="77777777" w:rsidTr="001124D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18152837" w14:textId="5469EC13" w:rsidR="00520C5D" w:rsidRPr="00AD5FBA" w:rsidRDefault="00520C5D" w:rsidP="005A5DC6">
                  <w:pPr>
                    <w:jc w:val="center"/>
                    <w:rPr>
                      <w:rStyle w:val="a3"/>
                    </w:rPr>
                  </w:pPr>
                  <w:r>
                    <w:rPr>
                      <w:rStyle w:val="a3"/>
                    </w:rPr>
                    <w:t>На цилиндрических гранях-1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14:paraId="7EB4903B" w14:textId="1E911786" w:rsidR="00520C5D" w:rsidRPr="006208CB" w:rsidRDefault="00520C5D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3F402B2C" wp14:editId="10101EEA">
                        <wp:extent cx="1772285" cy="981075"/>
                        <wp:effectExtent l="0" t="0" r="0" b="9525"/>
                        <wp:docPr id="7" name="Рисунок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981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1-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520C5D" w14:paraId="124AB282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1FE0EC9F" w14:textId="7961B191" w:rsidR="00520C5D" w:rsidRPr="00BE6656" w:rsidRDefault="00520C5D" w:rsidP="003F2268">
                        <w:pPr>
                          <w:jc w:val="right"/>
                          <w:rPr>
                            <w:rStyle w:val="a3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Объекты: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12E26508" w14:textId="33E5FEAA" w:rsidR="00520C5D" w:rsidRPr="00154A1A" w:rsidRDefault="00520C5D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1 грани</w:t>
                        </w:r>
                      </w:p>
                    </w:tc>
                  </w:tr>
                  <w:tr w:rsidR="00520C5D" w14:paraId="09E656D1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049BA20F" w14:textId="649D4A38" w:rsidR="00520C5D" w:rsidRDefault="00520C5D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Тип: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61A4CA00" w14:textId="01352C53" w:rsidR="00520C5D" w:rsidRDefault="00520C5D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На цилиндрических гранях</w:t>
                        </w:r>
                      </w:p>
                    </w:tc>
                  </w:tr>
                  <w:tr w:rsidR="00520C5D" w14:paraId="6377B869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2E6360FB" w14:textId="02EA854A" w:rsidR="00520C5D" w:rsidRDefault="00520C5D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Смещение: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358C53CD" w14:textId="7A0825FF" w:rsidR="00520C5D" w:rsidRDefault="00520C5D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---, 0 рад., ---</w:t>
                        </w:r>
                      </w:p>
                    </w:tc>
                  </w:tr>
                  <w:tr w:rsidR="00520C5D" w14:paraId="60068B58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4253795C" w14:textId="761CA01C" w:rsidR="00520C5D" w:rsidRDefault="00520C5D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Единицы измерения: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17638589" w14:textId="433736A7" w:rsidR="00520C5D" w:rsidRDefault="00520C5D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mm</w:t>
                        </w:r>
                      </w:p>
                    </w:tc>
                  </w:tr>
                </w:tbl>
                <w:p w14:paraId="37590555" w14:textId="77777777" w:rsidR="00520C5D" w:rsidRPr="004C6DEB" w:rsidRDefault="00520C5D" w:rsidP="00840CC7">
                  <w:pPr>
                    <w:pStyle w:val="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14:paraId="71A18E58" w14:textId="77777777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258AAF55" w14:textId="67F2EE92" w:rsidR="003F154A" w:rsidRPr="003F154A" w:rsidRDefault="00520C5D" w:rsidP="003F154A">
                  <w:pPr>
                    <w:rPr>
                      <w:rStyle w:val="a3"/>
                      <w:bCs/>
                    </w:rPr>
                  </w:pPr>
                  <w:r>
                    <w:rPr>
                      <w:rStyle w:val="a3"/>
                      <w:b/>
                    </w:rPr>
                    <w:t>Результирующие силы</w:t>
                  </w:r>
                </w:p>
                <w:tbl>
                  <w:tblPr>
                    <w:tblStyle w:val="aa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14:paraId="53B04C6A" w14:textId="77777777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5475133D" w14:textId="2D7838C0" w:rsidR="003F154A" w:rsidRDefault="00520C5D" w:rsidP="000A7C6B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Компоненты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2A6FF051" w14:textId="5F765D1E" w:rsidR="003F154A" w:rsidRDefault="00520C5D" w:rsidP="000A7C6B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23630F25" w14:textId="40207EAC" w:rsidR="003F154A" w:rsidRDefault="00520C5D" w:rsidP="000A7C6B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2A48CF5E" w14:textId="0D8F82A3" w:rsidR="003F154A" w:rsidRDefault="00520C5D" w:rsidP="000A7C6B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46480338" w14:textId="113907E8" w:rsidR="003F154A" w:rsidRDefault="00520C5D" w:rsidP="000A7C6B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Результирующая</w:t>
                        </w:r>
                      </w:p>
                    </w:tc>
                  </w:tr>
                  <w:tr w:rsidR="003F154A" w14:paraId="1230B7C4" w14:textId="77777777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2D706CE1" w14:textId="61904C4D" w:rsidR="003F154A" w:rsidRDefault="00520C5D" w:rsidP="000A7C6B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Сила реакции(N)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4D0DBC91" w14:textId="1C27B628" w:rsidR="003F154A" w:rsidRPr="00EF37BF" w:rsidRDefault="00520C5D" w:rsidP="000A7C6B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6.70417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2307F5CC" w14:textId="0C9B1D1E" w:rsidR="003F154A" w:rsidRPr="00EF37BF" w:rsidRDefault="00520C5D" w:rsidP="000A7C6B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0.000267029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36D54E7" w14:textId="79230D8F" w:rsidR="003F154A" w:rsidRDefault="00520C5D" w:rsidP="000A7C6B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3.85026e-008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145EC177" w14:textId="33018404" w:rsidR="003F154A" w:rsidRPr="00EF37BF" w:rsidRDefault="00520C5D" w:rsidP="000A7C6B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6.70417</w:t>
                        </w:r>
                      </w:p>
                    </w:tc>
                  </w:tr>
                  <w:tr w:rsidR="00935682" w14:paraId="3160CC8D" w14:textId="77777777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7206A341" w14:textId="77CC061A" w:rsidR="00935682" w:rsidRDefault="00520C5D" w:rsidP="000A7C6B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Реактивный момент(N.m)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3B1F8A4" w14:textId="3A83CB70" w:rsidR="00935682" w:rsidRDefault="00520C5D" w:rsidP="000A7C6B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5D9C6126" w14:textId="35B8BF45" w:rsidR="00935682" w:rsidRDefault="00520C5D" w:rsidP="000A7C6B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5347EA23" w14:textId="50CC2F05" w:rsidR="00935682" w:rsidRDefault="00520C5D" w:rsidP="000A7C6B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08EE19CF" w14:textId="5C325CA7" w:rsidR="00935682" w:rsidRDefault="00520C5D" w:rsidP="000A7C6B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69941975" w14:textId="77777777" w:rsidR="003F154A" w:rsidRDefault="003F154A" w:rsidP="003F154A">
                  <w:pPr>
                    <w:jc w:val="center"/>
                    <w:rPr>
                      <w:rStyle w:val="a3"/>
                      <w:b/>
                      <w:sz w:val="18"/>
                      <w:szCs w:val="18"/>
                    </w:rPr>
                  </w:pPr>
                  <w:r>
                    <w:rPr>
                      <w:rStyle w:val="a3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5DDEB4F0" w14:textId="77777777" w:rsidR="005273D5" w:rsidRDefault="005273D5" w:rsidP="00840CC7">
            <w:pPr>
              <w:pStyle w:val="3"/>
            </w:pPr>
          </w:p>
          <w:tbl>
            <w:tblPr>
              <w:tblStyle w:val="-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520C5D" w14:paraId="36CA76A1" w14:textId="77777777" w:rsidTr="00B253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43D0357A" w14:textId="10C8ED74" w:rsidR="00520C5D" w:rsidRPr="004E282D" w:rsidRDefault="00520C5D" w:rsidP="005A5DC6">
                  <w:pPr>
                    <w:jc w:val="center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Имя нагрузки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25A05E71" w14:textId="43053F6B" w:rsidR="00520C5D" w:rsidRPr="004E282D" w:rsidRDefault="00520C5D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Загрузить изображение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6F3A9DF3" w14:textId="3B6C8477" w:rsidR="00520C5D" w:rsidRPr="004E282D" w:rsidRDefault="00520C5D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Загрузить данные</w:t>
                  </w:r>
                </w:p>
              </w:tc>
            </w:tr>
            <w:tr w:rsidR="00520C5D" w14:paraId="2EA2A53D" w14:textId="77777777" w:rsidTr="009C386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1035C200" w14:textId="44B43CC3" w:rsidR="00520C5D" w:rsidRPr="00F42DD1" w:rsidRDefault="00520C5D" w:rsidP="005A5DC6">
                  <w:pPr>
                    <w:jc w:val="center"/>
                    <w:rPr>
                      <w:rStyle w:val="a3"/>
                    </w:rPr>
                  </w:pPr>
                  <w:r>
                    <w:rPr>
                      <w:rStyle w:val="a3"/>
                    </w:rPr>
                    <w:t>Вращающий момент-1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796046B9" w14:textId="54ED95F7" w:rsidR="00520C5D" w:rsidRPr="006208CB" w:rsidRDefault="00520C5D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399F01DE" wp14:editId="689E0D5F">
                        <wp:extent cx="1907540" cy="1056005"/>
                        <wp:effectExtent l="0" t="0" r="0" b="0"/>
                        <wp:docPr id="8" name="Рисунок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0560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1-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520C5D" w14:paraId="5FA19B1E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098250E7" w14:textId="03505A0E" w:rsidR="00520C5D" w:rsidRPr="00BE6656" w:rsidRDefault="00520C5D" w:rsidP="003F2268">
                        <w:pPr>
                          <w:jc w:val="right"/>
                          <w:rPr>
                            <w:rStyle w:val="a3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Справочный: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67666E47" w14:textId="3C9B8B4D" w:rsidR="00520C5D" w:rsidRPr="00B77EA3" w:rsidRDefault="00520C5D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Грань&lt; 1 &gt;</w:t>
                        </w:r>
                      </w:p>
                    </w:tc>
                  </w:tr>
                  <w:tr w:rsidR="00520C5D" w14:paraId="488E7CA9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44E6EF2E" w14:textId="1D5144DA" w:rsidR="00520C5D" w:rsidRDefault="00520C5D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Тип: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6A72936C" w14:textId="51CB106C" w:rsidR="00520C5D" w:rsidRDefault="00520C5D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Приложить вращающий момент</w:t>
                        </w:r>
                      </w:p>
                    </w:tc>
                  </w:tr>
                  <w:tr w:rsidR="00520C5D" w14:paraId="074520F1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268D92F4" w14:textId="020D669E" w:rsidR="00520C5D" w:rsidRDefault="00520C5D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Значение: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204B63EC" w14:textId="57265D31" w:rsidR="00520C5D" w:rsidRDefault="00520C5D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0.52 N.m</w:t>
                        </w:r>
                      </w:p>
                    </w:tc>
                  </w:tr>
                </w:tbl>
                <w:p w14:paraId="32E24CA2" w14:textId="77777777" w:rsidR="00520C5D" w:rsidRDefault="00520C5D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</w:rPr>
                  </w:pPr>
                </w:p>
              </w:tc>
            </w:tr>
          </w:tbl>
          <w:p w14:paraId="31161A07" w14:textId="6C44EE6B" w:rsidR="005273D5" w:rsidRDefault="005273D5" w:rsidP="000A7C6B">
            <w:pPr>
              <w:rPr>
                <w:rStyle w:val="a3"/>
              </w:rPr>
            </w:pPr>
          </w:p>
        </w:tc>
      </w:tr>
    </w:tbl>
    <w:p w14:paraId="3E4916C3" w14:textId="77777777" w:rsidR="00132707" w:rsidRDefault="00132707" w:rsidP="00132707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29971639" w14:textId="77777777" w:rsidTr="005B3D16">
        <w:tc>
          <w:tcPr>
            <w:tcW w:w="11016" w:type="dxa"/>
          </w:tcPr>
          <w:p w14:paraId="14FAFCC0" w14:textId="3EE25557" w:rsidR="00132707" w:rsidRDefault="00132707" w:rsidP="000A7C6B">
            <w:pPr>
              <w:pStyle w:val="1"/>
              <w:outlineLvl w:val="0"/>
            </w:pPr>
            <w:r>
              <w:lastRenderedPageBreak/>
              <w:br w:type="page"/>
            </w:r>
            <w:bookmarkStart w:id="13" w:name="_Toc40388064"/>
            <w:r w:rsidR="00520C5D">
              <w:t>Определения соединителей</w:t>
            </w:r>
            <w:bookmarkEnd w:id="13"/>
          </w:p>
          <w:p w14:paraId="666595BD" w14:textId="77777777" w:rsidR="00132707" w:rsidRDefault="00132707" w:rsidP="000A7C6B"/>
          <w:p w14:paraId="622E56CA" w14:textId="2B7B64ED" w:rsidR="00EF37BF" w:rsidRPr="009C0A33" w:rsidRDefault="00EF37BF" w:rsidP="000A7C6B"/>
          <w:p w14:paraId="4FEF12AA" w14:textId="77777777" w:rsidR="000F2729" w:rsidRDefault="000F2729" w:rsidP="000A7C6B"/>
          <w:p w14:paraId="21ABE3E5" w14:textId="3CB5BBC5" w:rsidR="00E12C21" w:rsidRDefault="00520C5D" w:rsidP="000A7C6B">
            <w:r>
              <w:rPr>
                <w:rStyle w:val="a3"/>
              </w:rPr>
              <w:t>Соединитель-шпилька/болт/подшипник</w:t>
            </w:r>
          </w:p>
          <w:tbl>
            <w:tblPr>
              <w:tblStyle w:val="LightList-Accent11"/>
              <w:tblW w:w="10862" w:type="dxa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050"/>
              <w:gridCol w:w="3583"/>
            </w:tblGrid>
            <w:tr w:rsidR="00E12C21" w:rsidRPr="000841BF" w14:paraId="4833729A" w14:textId="77777777" w:rsidTr="00520C5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4F81BD" w:themeColor="accent1"/>
                    <w:bottom w:val="single" w:sz="8" w:space="0" w:color="auto"/>
                    <w:right w:val="single" w:sz="18" w:space="0" w:color="4F81BD" w:themeColor="accent1"/>
                  </w:tcBorders>
                  <w:shd w:val="clear" w:color="auto" w:fill="DBE5F1" w:themeFill="accent1" w:themeFillTint="33"/>
                  <w:vAlign w:val="center"/>
                </w:tcPr>
                <w:p w14:paraId="5A527D64" w14:textId="1C17F773" w:rsidR="00E12C21" w:rsidRPr="003E6C57" w:rsidRDefault="00520C5D" w:rsidP="000A7C6B">
                  <w:pPr>
                    <w:jc w:val="center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Ссылка на модель</w:t>
                  </w:r>
                </w:p>
              </w:tc>
              <w:tc>
                <w:tcPr>
                  <w:tcW w:w="4050" w:type="dxa"/>
                  <w:tcBorders>
                    <w:top w:val="single" w:sz="18" w:space="0" w:color="365F91" w:themeColor="accent1" w:themeShade="BF"/>
                    <w:left w:val="single" w:sz="18" w:space="0" w:color="4F81BD" w:themeColor="accent1"/>
                    <w:bottom w:val="single" w:sz="18" w:space="0" w:color="4F81BD" w:themeColor="accent1"/>
                    <w:right w:val="single" w:sz="18" w:space="0" w:color="4F81BD" w:themeColor="accent1"/>
                  </w:tcBorders>
                  <w:shd w:val="clear" w:color="auto" w:fill="DBE5F1" w:themeFill="accent1" w:themeFillTint="33"/>
                  <w:vAlign w:val="center"/>
                </w:tcPr>
                <w:p w14:paraId="29A13DD2" w14:textId="72F20ADF" w:rsidR="00E12C21" w:rsidRPr="003E6C57" w:rsidRDefault="00520C5D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Данные соединителя</w:t>
                  </w:r>
                </w:p>
              </w:tc>
              <w:tc>
                <w:tcPr>
                  <w:tcW w:w="3583" w:type="dxa"/>
                  <w:tcBorders>
                    <w:top w:val="single" w:sz="18" w:space="0" w:color="365F91" w:themeColor="accent1" w:themeShade="BF"/>
                    <w:left w:val="single" w:sz="18" w:space="0" w:color="4F81BD" w:themeColor="accent1"/>
                    <w:bottom w:val="single" w:sz="8" w:space="0" w:color="auto"/>
                    <w:right w:val="single" w:sz="18" w:space="0" w:color="4F81BD" w:themeColor="accent1"/>
                  </w:tcBorders>
                  <w:shd w:val="clear" w:color="auto" w:fill="DBE5F1" w:themeFill="accent1" w:themeFillTint="33"/>
                  <w:vAlign w:val="center"/>
                </w:tcPr>
                <w:p w14:paraId="29CD689F" w14:textId="46BB633E" w:rsidR="00E12C21" w:rsidRPr="003E6C57" w:rsidRDefault="00520C5D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Данные силы</w:t>
                  </w:r>
                </w:p>
              </w:tc>
            </w:tr>
            <w:tr w:rsidR="00E12C21" w:rsidRPr="000841BF" w14:paraId="054C7A51" w14:textId="77777777" w:rsidTr="00520C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4F81BD" w:themeColor="accent1"/>
                    <w:left w:val="none" w:sz="0" w:space="0" w:color="auto"/>
                    <w:bottom w:val="single" w:sz="18" w:space="0" w:color="4F81BD" w:themeColor="accent1"/>
                  </w:tcBorders>
                  <w:vAlign w:val="center"/>
                </w:tcPr>
                <w:p w14:paraId="78C06BC9" w14:textId="6E44CF12" w:rsidR="00E12C21" w:rsidRDefault="00520C5D" w:rsidP="000A7C6B">
                  <w:pPr>
                    <w:jc w:val="center"/>
                    <w:rPr>
                      <w:rStyle w:val="a3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60C8C7EB" wp14:editId="14C4CC29">
                        <wp:extent cx="1904365" cy="1054100"/>
                        <wp:effectExtent l="0" t="0" r="635" b="0"/>
                        <wp:docPr id="9" name="Рисунок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054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8F4092A" w14:textId="782BC22C" w:rsidR="00E12C21" w:rsidRPr="000F2729" w:rsidRDefault="00520C5D" w:rsidP="000A7C6B">
                  <w:pPr>
                    <w:jc w:val="center"/>
                    <w:rPr>
                      <w:rStyle w:val="a3"/>
                      <w:b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sz w:val="20"/>
                      <w:szCs w:val="20"/>
                    </w:rPr>
                    <w:t>Опора подшипника-1</w:t>
                  </w:r>
                </w:p>
              </w:tc>
              <w:tc>
                <w:tcPr>
                  <w:tcW w:w="4050" w:type="dxa"/>
                  <w:tcBorders>
                    <w:top w:val="single" w:sz="18" w:space="0" w:color="4F81BD" w:themeColor="accent1"/>
                    <w:bottom w:val="single" w:sz="18" w:space="0" w:color="4F81BD" w:themeColor="accent1"/>
                  </w:tcBorders>
                </w:tcPr>
                <w:tbl>
                  <w:tblPr>
                    <w:tblStyle w:val="1-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076"/>
                    <w:gridCol w:w="1744"/>
                  </w:tblGrid>
                  <w:tr w:rsidR="002E61D4" w14:paraId="2654E236" w14:textId="77777777" w:rsidTr="003F2268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15104F93" w14:textId="0BF55D3C" w:rsidR="002E61D4" w:rsidRPr="00BE6656" w:rsidRDefault="00520C5D" w:rsidP="003F2268">
                        <w:pPr>
                          <w:jc w:val="right"/>
                          <w:rPr>
                            <w:rStyle w:val="a3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Объекты: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2DC98089" w14:textId="5F0690C0" w:rsidR="002E61D4" w:rsidRPr="002E61D4" w:rsidRDefault="00520C5D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1 грани</w:t>
                        </w:r>
                      </w:p>
                    </w:tc>
                  </w:tr>
                  <w:tr w:rsidR="00520C5D" w14:paraId="5190F7BE" w14:textId="77777777" w:rsidTr="003F2268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2DF44BCC" w14:textId="417D076B" w:rsidR="00520C5D" w:rsidRDefault="00520C5D" w:rsidP="003F2268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Тип: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100CAE8C" w14:textId="74927413" w:rsidR="00520C5D" w:rsidRDefault="00520C5D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Подшипник</w:t>
                        </w:r>
                      </w:p>
                    </w:tc>
                  </w:tr>
                </w:tbl>
                <w:p w14:paraId="2176EE50" w14:textId="77777777" w:rsidR="00E12C21" w:rsidRPr="00577134" w:rsidRDefault="00E12C21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3583" w:type="dxa"/>
                  <w:tcBorders>
                    <w:top w:val="single" w:sz="18" w:space="0" w:color="4F81BD" w:themeColor="accent1"/>
                    <w:bottom w:val="single" w:sz="18" w:space="0" w:color="4F81BD" w:themeColor="accent1"/>
                    <w:right w:val="none" w:sz="0" w:space="0" w:color="auto"/>
                  </w:tcBorders>
                  <w:vAlign w:val="center"/>
                </w:tcPr>
                <w:p w14:paraId="75C8CD6F" w14:textId="77777777" w:rsidR="003319D9" w:rsidRDefault="003319D9" w:rsidP="00E12C2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</w:p>
                <w:p w14:paraId="337E09D8" w14:textId="7DF7378D" w:rsidR="00E12C21" w:rsidRPr="00577134" w:rsidRDefault="00520C5D" w:rsidP="00E12C2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bCs w:val="0"/>
                      <w:sz w:val="20"/>
                      <w:szCs w:val="20"/>
                    </w:rPr>
                    <w:t>Данные отсутствуют</w:t>
                  </w:r>
                </w:p>
              </w:tc>
            </w:tr>
            <w:tr w:rsidR="00520C5D" w:rsidRPr="000841BF" w14:paraId="23E513BD" w14:textId="77777777" w:rsidTr="00BA732F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C6D9F1" w:themeFill="text2" w:themeFillTint="33"/>
                </w:tcPr>
                <w:p w14:paraId="607700D1" w14:textId="797206B0" w:rsidR="00520C5D" w:rsidRPr="000F054F" w:rsidRDefault="00520C5D" w:rsidP="00BA732F">
                  <w:pPr>
                    <w:rPr>
                      <w:b w:val="0"/>
                    </w:rPr>
                  </w:pPr>
                  <w:r>
                    <w:rPr>
                      <w:rStyle w:val="a3"/>
                      <w:b/>
                    </w:rPr>
                    <w:t>Силы соединителя</w:t>
                  </w:r>
                </w:p>
                <w:tbl>
                  <w:tblPr>
                    <w:tblStyle w:val="aa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520C5D" w14:paraId="60A5D52B" w14:textId="77777777" w:rsidTr="00BA732F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50672997" w14:textId="4FE31773" w:rsidR="00520C5D" w:rsidRDefault="00520C5D" w:rsidP="00BA732F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Тип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20B373A1" w14:textId="74B4E35F" w:rsidR="00520C5D" w:rsidRDefault="00520C5D" w:rsidP="00BA732F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X-составляющая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1F679EF0" w14:textId="08BAAEDB" w:rsidR="00520C5D" w:rsidRDefault="00520C5D" w:rsidP="00BA732F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Y-составляющая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6549208C" w14:textId="3BA036F8" w:rsidR="00520C5D" w:rsidRDefault="00520C5D" w:rsidP="00BA732F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Z-составляющая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41728003" w14:textId="48B2FF4F" w:rsidR="00520C5D" w:rsidRDefault="00520C5D" w:rsidP="00BA732F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Результирующая</w:t>
                        </w:r>
                      </w:p>
                    </w:tc>
                  </w:tr>
                  <w:tr w:rsidR="00520C5D" w14:paraId="5515FC7A" w14:textId="77777777" w:rsidTr="00BA732F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54EFC9E8" w14:textId="1B680B64" w:rsidR="00520C5D" w:rsidRDefault="00520C5D" w:rsidP="00BA732F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Осевое усилие 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E21A9B8" w14:textId="1B401849" w:rsidR="00520C5D" w:rsidRPr="00EF37BF" w:rsidRDefault="00520C5D" w:rsidP="00BA732F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-0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3C78A28E" w14:textId="1503176F" w:rsidR="00520C5D" w:rsidRPr="00EF37BF" w:rsidRDefault="00520C5D" w:rsidP="00BA732F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-0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7B00E997" w14:textId="3F5F4FA4" w:rsidR="00520C5D" w:rsidRDefault="00520C5D" w:rsidP="00BA732F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-0.00096581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6D0E350C" w14:textId="165A8707" w:rsidR="00520C5D" w:rsidRPr="00EF37BF" w:rsidRDefault="00520C5D" w:rsidP="00BA732F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-0.00096581</w:t>
                        </w:r>
                      </w:p>
                    </w:tc>
                  </w:tr>
                  <w:tr w:rsidR="00520C5D" w14:paraId="566AD230" w14:textId="77777777" w:rsidTr="00BA732F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43984EB9" w14:textId="5B0E4E88" w:rsidR="00520C5D" w:rsidRDefault="00520C5D" w:rsidP="00BA732F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Поперечная сила 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4510D57D" w14:textId="4EE7A21B" w:rsidR="00520C5D" w:rsidRDefault="00520C5D" w:rsidP="00BA732F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-3.3083e-007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31DB04C9" w14:textId="2742B276" w:rsidR="00520C5D" w:rsidRDefault="00520C5D" w:rsidP="00BA732F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6.7726e-008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3A536DD5" w14:textId="44C52BBD" w:rsidR="00520C5D" w:rsidRDefault="00520C5D" w:rsidP="00BA732F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2DA963EA" w14:textId="5B2BC774" w:rsidR="00520C5D" w:rsidRDefault="00520C5D" w:rsidP="00BA732F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3.6002e-007</w:t>
                        </w:r>
                      </w:p>
                    </w:tc>
                  </w:tr>
                  <w:tr w:rsidR="00520C5D" w14:paraId="22623D5E" w14:textId="77777777" w:rsidTr="00BA732F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6B915F67" w14:textId="2DD90249" w:rsidR="00520C5D" w:rsidRDefault="00520C5D" w:rsidP="00BA732F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Изгибающий момент 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4305E522" w14:textId="79397AC4" w:rsidR="00520C5D" w:rsidRDefault="00520C5D" w:rsidP="00BA732F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543426C9" w14:textId="2D279FA6" w:rsidR="00520C5D" w:rsidRDefault="00520C5D" w:rsidP="00BA732F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6FC0DA43" w14:textId="64247340" w:rsidR="00520C5D" w:rsidRDefault="00520C5D" w:rsidP="00BA732F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54823619" w14:textId="6566572F" w:rsidR="00520C5D" w:rsidRDefault="00520C5D" w:rsidP="00BA732F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4783BC8C" w14:textId="77777777" w:rsidR="00520C5D" w:rsidRPr="000841BF" w:rsidRDefault="00520C5D" w:rsidP="00BA732F">
                  <w:pPr>
                    <w:rPr>
                      <w:rStyle w:val="a3"/>
                      <w:sz w:val="20"/>
                      <w:szCs w:val="20"/>
                    </w:rPr>
                  </w:pPr>
                </w:p>
              </w:tc>
            </w:tr>
            <w:tr w:rsidR="00520C5D" w:rsidRPr="000841BF" w14:paraId="093843B6" w14:textId="77777777" w:rsidTr="00520C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4F81BD" w:themeColor="accent1"/>
                    <w:left w:val="none" w:sz="0" w:space="0" w:color="auto"/>
                    <w:bottom w:val="single" w:sz="18" w:space="0" w:color="4F81BD" w:themeColor="accent1"/>
                  </w:tcBorders>
                  <w:vAlign w:val="center"/>
                </w:tcPr>
                <w:p w14:paraId="1B67ADE1" w14:textId="229A1C58" w:rsidR="00520C5D" w:rsidRDefault="00520C5D" w:rsidP="00BA732F">
                  <w:pPr>
                    <w:jc w:val="center"/>
                    <w:rPr>
                      <w:rStyle w:val="a3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0D3E1CA3" wp14:editId="4E09D9B6">
                        <wp:extent cx="1904365" cy="1054100"/>
                        <wp:effectExtent l="0" t="0" r="635" b="0"/>
                        <wp:docPr id="10" name="Рисунок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054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386463C" w14:textId="7ACE3A8E" w:rsidR="00520C5D" w:rsidRPr="000F2729" w:rsidRDefault="00520C5D" w:rsidP="00BA732F">
                  <w:pPr>
                    <w:jc w:val="center"/>
                    <w:rPr>
                      <w:rStyle w:val="a3"/>
                      <w:b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sz w:val="20"/>
                      <w:szCs w:val="20"/>
                    </w:rPr>
                    <w:t>Опора подшипника-2</w:t>
                  </w:r>
                </w:p>
              </w:tc>
              <w:tc>
                <w:tcPr>
                  <w:tcW w:w="4050" w:type="dxa"/>
                  <w:tcBorders>
                    <w:top w:val="single" w:sz="18" w:space="0" w:color="4F81BD" w:themeColor="accent1"/>
                    <w:bottom w:val="single" w:sz="18" w:space="0" w:color="4F81BD" w:themeColor="accent1"/>
                  </w:tcBorders>
                </w:tcPr>
                <w:tbl>
                  <w:tblPr>
                    <w:tblStyle w:val="1-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076"/>
                    <w:gridCol w:w="1744"/>
                  </w:tblGrid>
                  <w:tr w:rsidR="00520C5D" w14:paraId="237BDE06" w14:textId="77777777" w:rsidTr="00BA732F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0141602A" w14:textId="5FF0256F" w:rsidR="00520C5D" w:rsidRPr="00BE6656" w:rsidRDefault="00520C5D" w:rsidP="00BA732F">
                        <w:pPr>
                          <w:jc w:val="right"/>
                          <w:rPr>
                            <w:rStyle w:val="a3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Объекты: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4412E22E" w14:textId="1AD8EC44" w:rsidR="00520C5D" w:rsidRPr="002E61D4" w:rsidRDefault="00520C5D" w:rsidP="00BA732F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1 грани</w:t>
                        </w:r>
                      </w:p>
                    </w:tc>
                  </w:tr>
                  <w:tr w:rsidR="00520C5D" w14:paraId="7E1B3A02" w14:textId="77777777" w:rsidTr="00BA732F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1FBCEAFD" w14:textId="758D4F7E" w:rsidR="00520C5D" w:rsidRDefault="00520C5D" w:rsidP="00BA732F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Тип: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2D8FBB8F" w14:textId="492F7CD9" w:rsidR="00520C5D" w:rsidRDefault="00520C5D" w:rsidP="00BA732F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Подшипник</w:t>
                        </w:r>
                      </w:p>
                    </w:tc>
                  </w:tr>
                </w:tbl>
                <w:p w14:paraId="62014CEA" w14:textId="77777777" w:rsidR="00520C5D" w:rsidRPr="00577134" w:rsidRDefault="00520C5D" w:rsidP="00BA732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3583" w:type="dxa"/>
                  <w:tcBorders>
                    <w:top w:val="single" w:sz="18" w:space="0" w:color="4F81BD" w:themeColor="accent1"/>
                    <w:bottom w:val="single" w:sz="18" w:space="0" w:color="4F81BD" w:themeColor="accent1"/>
                    <w:right w:val="none" w:sz="0" w:space="0" w:color="auto"/>
                  </w:tcBorders>
                  <w:vAlign w:val="center"/>
                </w:tcPr>
                <w:p w14:paraId="436C094F" w14:textId="77777777" w:rsidR="00520C5D" w:rsidRDefault="00520C5D" w:rsidP="00BA732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</w:p>
                <w:p w14:paraId="22AE0666" w14:textId="4124C63E" w:rsidR="00520C5D" w:rsidRPr="00577134" w:rsidRDefault="00520C5D" w:rsidP="00BA732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bCs w:val="0"/>
                      <w:sz w:val="20"/>
                      <w:szCs w:val="20"/>
                    </w:rPr>
                    <w:t>Данные отсутствуют</w:t>
                  </w:r>
                </w:p>
              </w:tc>
            </w:tr>
            <w:tr w:rsidR="00520C5D" w:rsidRPr="000841BF" w14:paraId="1C08DAFF" w14:textId="77777777" w:rsidTr="00BA732F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C6D9F1" w:themeFill="text2" w:themeFillTint="33"/>
                </w:tcPr>
                <w:p w14:paraId="4BBDCF01" w14:textId="3E5AF030" w:rsidR="00520C5D" w:rsidRPr="000F054F" w:rsidRDefault="00520C5D" w:rsidP="00BA732F">
                  <w:pPr>
                    <w:rPr>
                      <w:b w:val="0"/>
                    </w:rPr>
                  </w:pPr>
                  <w:r>
                    <w:rPr>
                      <w:rStyle w:val="a3"/>
                      <w:b/>
                    </w:rPr>
                    <w:t>Силы соединителя</w:t>
                  </w:r>
                </w:p>
                <w:tbl>
                  <w:tblPr>
                    <w:tblStyle w:val="aa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520C5D" w14:paraId="6AF0177E" w14:textId="77777777" w:rsidTr="00BA732F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4BBB3D64" w14:textId="10B245D6" w:rsidR="00520C5D" w:rsidRDefault="00520C5D" w:rsidP="00BA732F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Тип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692F11F9" w14:textId="51CB07AC" w:rsidR="00520C5D" w:rsidRDefault="00520C5D" w:rsidP="00BA732F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X-составляющая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4DD165D5" w14:textId="0B468BE0" w:rsidR="00520C5D" w:rsidRDefault="00520C5D" w:rsidP="00BA732F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Y-составляющая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753C7730" w14:textId="0074AD13" w:rsidR="00520C5D" w:rsidRDefault="00520C5D" w:rsidP="00BA732F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Z-составляющая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2BB57256" w14:textId="4F7F5BB0" w:rsidR="00520C5D" w:rsidRDefault="00520C5D" w:rsidP="00BA732F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Результирующая</w:t>
                        </w:r>
                      </w:p>
                    </w:tc>
                  </w:tr>
                  <w:tr w:rsidR="00520C5D" w14:paraId="535677E8" w14:textId="77777777" w:rsidTr="00BA732F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17C23D34" w14:textId="235101F2" w:rsidR="00520C5D" w:rsidRDefault="00520C5D" w:rsidP="00BA732F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Осевое усилие 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1B2B442" w14:textId="0A64754B" w:rsidR="00520C5D" w:rsidRPr="00EF37BF" w:rsidRDefault="00520C5D" w:rsidP="00BA732F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-0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FB9FC94" w14:textId="1F8A8E92" w:rsidR="00520C5D" w:rsidRPr="00EF37BF" w:rsidRDefault="00520C5D" w:rsidP="00BA732F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-0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6D1B80DF" w14:textId="1ABD8AD1" w:rsidR="00520C5D" w:rsidRDefault="00520C5D" w:rsidP="00BA732F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0.00096654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532BD350" w14:textId="66ADEA89" w:rsidR="00520C5D" w:rsidRPr="00EF37BF" w:rsidRDefault="00520C5D" w:rsidP="00BA732F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-0.00096654</w:t>
                        </w:r>
                      </w:p>
                    </w:tc>
                  </w:tr>
                  <w:tr w:rsidR="00520C5D" w14:paraId="67F312C5" w14:textId="77777777" w:rsidTr="00BA732F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29E3D2BF" w14:textId="7323ED00" w:rsidR="00520C5D" w:rsidRDefault="00520C5D" w:rsidP="00BA732F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Поперечная сила 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2418BA3D" w14:textId="4448063F" w:rsidR="00520C5D" w:rsidRDefault="00520C5D" w:rsidP="00BA732F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2.9107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63AD6942" w14:textId="1A24726F" w:rsidR="00520C5D" w:rsidRDefault="00520C5D" w:rsidP="00BA732F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-0.0022907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EAC0489" w14:textId="0346D41C" w:rsidR="00520C5D" w:rsidRDefault="00520C5D" w:rsidP="00BA732F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7836C366" w14:textId="4F43EA19" w:rsidR="00520C5D" w:rsidRDefault="00520C5D" w:rsidP="00BA732F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2.9107</w:t>
                        </w:r>
                      </w:p>
                    </w:tc>
                  </w:tr>
                  <w:tr w:rsidR="00520C5D" w14:paraId="37F5F3CB" w14:textId="77777777" w:rsidTr="00BA732F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1E812113" w14:textId="71968E61" w:rsidR="00520C5D" w:rsidRDefault="00520C5D" w:rsidP="00BA732F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Изгибающий момент 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5ADE8A93" w14:textId="37E12510" w:rsidR="00520C5D" w:rsidRDefault="00520C5D" w:rsidP="00BA732F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26771DD8" w14:textId="53579A2C" w:rsidR="00520C5D" w:rsidRDefault="00520C5D" w:rsidP="00BA732F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42C0A549" w14:textId="62C26F23" w:rsidR="00520C5D" w:rsidRDefault="00520C5D" w:rsidP="00BA732F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7391B5BC" w14:textId="582E73CB" w:rsidR="00520C5D" w:rsidRDefault="00520C5D" w:rsidP="00BA732F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3742E2F0" w14:textId="77777777" w:rsidR="00520C5D" w:rsidRPr="000841BF" w:rsidRDefault="00520C5D" w:rsidP="00BA732F">
                  <w:pPr>
                    <w:rPr>
                      <w:rStyle w:val="a3"/>
                      <w:sz w:val="20"/>
                      <w:szCs w:val="20"/>
                    </w:rPr>
                  </w:pPr>
                </w:p>
              </w:tc>
            </w:tr>
          </w:tbl>
          <w:p w14:paraId="7831CD1F" w14:textId="5BC68F2C" w:rsidR="00132707" w:rsidRDefault="00132707" w:rsidP="000A7C6B"/>
        </w:tc>
      </w:tr>
    </w:tbl>
    <w:p w14:paraId="243C5B35" w14:textId="77777777" w:rsidR="00104BD8" w:rsidRDefault="00104BD8" w:rsidP="006936A0"/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2CA0E570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3A83B335" w14:textId="2EAC1F99" w:rsidR="00104BD8" w:rsidRDefault="00520C5D" w:rsidP="000A7C6B">
            <w:pPr>
              <w:pStyle w:val="1"/>
              <w:outlineLvl w:val="0"/>
            </w:pPr>
            <w:bookmarkStart w:id="14" w:name="_Toc40388065"/>
            <w:r>
              <w:t>Данные контакта</w:t>
            </w:r>
            <w:bookmarkEnd w:id="14"/>
          </w:p>
          <w:p w14:paraId="697EBF82" w14:textId="1CB6C50D" w:rsidR="00104BD8" w:rsidRDefault="00520C5D" w:rsidP="000A7C6B">
            <w:r>
              <w:t>Данные отсутствуют</w:t>
            </w:r>
          </w:p>
          <w:p w14:paraId="1EB06EDB" w14:textId="14E0EBB1" w:rsidR="00104BD8" w:rsidRDefault="00104BD8" w:rsidP="000A7C6B">
            <w:pPr>
              <w:rPr>
                <w:rStyle w:val="A30"/>
              </w:rPr>
            </w:pPr>
          </w:p>
          <w:p w14:paraId="71999974" w14:textId="77777777" w:rsidR="00104BD8" w:rsidRDefault="00104BD8" w:rsidP="000A7C6B"/>
        </w:tc>
      </w:tr>
    </w:tbl>
    <w:p w14:paraId="338EBB8D" w14:textId="77777777" w:rsidR="00A61A59" w:rsidRDefault="00A61A59" w:rsidP="006936A0"/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52572834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05BDDD1A" w14:textId="13A70892" w:rsidR="00A61A59" w:rsidRDefault="00520C5D" w:rsidP="000A7C6B">
            <w:pPr>
              <w:pStyle w:val="1"/>
              <w:outlineLvl w:val="0"/>
            </w:pPr>
            <w:bookmarkStart w:id="15" w:name="_Toc40388066"/>
            <w:r>
              <w:lastRenderedPageBreak/>
              <w:t>Информация о сетке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14:paraId="425D1AD6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FD7EFDB" w14:textId="4EFDADE7" w:rsidR="00A9531D" w:rsidRDefault="00520C5D" w:rsidP="00C16188">
                  <w:r>
                    <w:t>Тип сетки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A199459" w14:textId="672EBD33" w:rsidR="00A9531D" w:rsidRDefault="00520C5D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Сетка на твердом теле</w:t>
                  </w:r>
                </w:p>
              </w:tc>
            </w:tr>
            <w:tr w:rsidR="00520C5D" w14:paraId="50130061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66E6741" w14:textId="040262C8" w:rsidR="00520C5D" w:rsidRDefault="00520C5D" w:rsidP="00C16188">
                  <w:r>
                    <w:t xml:space="preserve">Используемое разбиение: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47BE527" w14:textId="6A944874" w:rsidR="00520C5D" w:rsidRDefault="00520C5D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Стандартная сетка</w:t>
                  </w:r>
                </w:p>
              </w:tc>
            </w:tr>
            <w:tr w:rsidR="00520C5D" w14:paraId="7D9FF494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E20E08E" w14:textId="7C76C65A" w:rsidR="00520C5D" w:rsidRDefault="00520C5D" w:rsidP="00C16188">
                  <w:r>
                    <w:t xml:space="preserve">Автоматическое уплотнение сетки: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E5352E6" w14:textId="73A45CCF" w:rsidR="00520C5D" w:rsidRDefault="00520C5D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Выкл</w:t>
                  </w:r>
                </w:p>
              </w:tc>
            </w:tr>
            <w:tr w:rsidR="00520C5D" w14:paraId="183BD92C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1B765BB" w14:textId="4B0735D0" w:rsidR="00520C5D" w:rsidRDefault="00520C5D" w:rsidP="00C16188">
                  <w:r>
                    <w:t xml:space="preserve">Включить автоциклы сетки: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3C6AF32" w14:textId="6EA85BAE" w:rsidR="00520C5D" w:rsidRDefault="00520C5D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Выкл</w:t>
                  </w:r>
                </w:p>
              </w:tc>
            </w:tr>
            <w:tr w:rsidR="00520C5D" w14:paraId="3BE5A045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A0ACCF0" w14:textId="734252C7" w:rsidR="00520C5D" w:rsidRDefault="00520C5D" w:rsidP="00C16188">
                  <w:r>
                    <w:t>Точки Якобиана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B64FA5E" w14:textId="526E82B8" w:rsidR="00520C5D" w:rsidRDefault="00520C5D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 Точки</w:t>
                  </w:r>
                </w:p>
              </w:tc>
            </w:tr>
            <w:tr w:rsidR="00520C5D" w14:paraId="1FC5DDEA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D01265E" w14:textId="04DF2ED5" w:rsidR="00520C5D" w:rsidRDefault="00520C5D" w:rsidP="00C16188">
                  <w:r>
                    <w:t>Размер элемента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029D464" w14:textId="0114462C" w:rsidR="00520C5D" w:rsidRDefault="00520C5D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3.09266 mm</w:t>
                  </w:r>
                </w:p>
              </w:tc>
            </w:tr>
            <w:tr w:rsidR="00520C5D" w14:paraId="40D593F2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BF19FA2" w14:textId="5C9972FE" w:rsidR="00520C5D" w:rsidRDefault="00520C5D" w:rsidP="00C16188">
                  <w:r>
                    <w:t>Допуск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F85F35A" w14:textId="05DD7070" w:rsidR="00520C5D" w:rsidRDefault="00520C5D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0.154633 mm</w:t>
                  </w:r>
                </w:p>
              </w:tc>
            </w:tr>
            <w:tr w:rsidR="00520C5D" w14:paraId="44C2AA4E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BCBF4CF" w14:textId="7B0C3D1C" w:rsidR="00520C5D" w:rsidRDefault="00520C5D" w:rsidP="00C16188">
                  <w:r>
                    <w:t>Эпюра качества сетки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A7BA702" w14:textId="1F916604" w:rsidR="00520C5D" w:rsidRDefault="00520C5D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Высокая</w:t>
                  </w:r>
                </w:p>
              </w:tc>
            </w:tr>
          </w:tbl>
          <w:p w14:paraId="08DB4B01" w14:textId="77777777" w:rsidR="00690657" w:rsidRDefault="00690657" w:rsidP="00690657"/>
          <w:p w14:paraId="5FD90EDF" w14:textId="2BA5A765" w:rsidR="00A9531D" w:rsidRPr="00690657" w:rsidRDefault="00520C5D" w:rsidP="00690657">
            <w:pPr>
              <w:pStyle w:val="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Информация о сетке - Детализация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14:paraId="276204D5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51C72FB" w14:textId="271CC798" w:rsidR="007107BE" w:rsidRDefault="00520C5D" w:rsidP="00C16188">
                  <w:r>
                    <w:t>Всего узлов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F73C539" w14:textId="2E474EAD" w:rsidR="007107BE" w:rsidRDefault="00520C5D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254108</w:t>
                  </w:r>
                </w:p>
              </w:tc>
            </w:tr>
            <w:tr w:rsidR="00520C5D" w14:paraId="39791025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9D5F784" w14:textId="746D39B3" w:rsidR="00520C5D" w:rsidRDefault="00520C5D" w:rsidP="00C16188">
                  <w:r>
                    <w:t>Всего элементов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0856B7B" w14:textId="1D4B7533" w:rsidR="00520C5D" w:rsidRDefault="00520C5D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175565</w:t>
                  </w:r>
                </w:p>
              </w:tc>
            </w:tr>
            <w:tr w:rsidR="00520C5D" w14:paraId="389BBCA1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044D325" w14:textId="49A04B92" w:rsidR="00520C5D" w:rsidRDefault="00520C5D" w:rsidP="00C16188">
                  <w:r>
                    <w:t>Максимальное соотношение сторон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B64E46C" w14:textId="25800D23" w:rsidR="00520C5D" w:rsidRDefault="00520C5D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10.27</w:t>
                  </w:r>
                </w:p>
              </w:tc>
            </w:tr>
            <w:tr w:rsidR="00520C5D" w14:paraId="36EEB143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CF4691B" w14:textId="7E1326E9" w:rsidR="00520C5D" w:rsidRDefault="00520C5D" w:rsidP="00C16188">
                  <w:r>
                    <w:t>% элементов с соотношением сторон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7710C39" w14:textId="3FC8B51A" w:rsidR="00520C5D" w:rsidRDefault="00520C5D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99.5</w:t>
                  </w:r>
                </w:p>
              </w:tc>
            </w:tr>
            <w:tr w:rsidR="00520C5D" w14:paraId="711437F2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5BC1F97" w14:textId="2FB3209F" w:rsidR="00520C5D" w:rsidRDefault="00520C5D" w:rsidP="00C16188">
                  <w:r>
                    <w:t>% элементов с соотношением сторон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D14C69D" w14:textId="05F74836" w:rsidR="00520C5D" w:rsidRDefault="00520C5D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0.00114</w:t>
                  </w:r>
                </w:p>
              </w:tc>
            </w:tr>
            <w:tr w:rsidR="00520C5D" w14:paraId="6A7E5D12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9198115" w14:textId="0CC56B43" w:rsidR="00520C5D" w:rsidRDefault="00520C5D" w:rsidP="00C16188">
                  <w:r>
                    <w:t>% искаженных элементов (Якобиан)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279ECCE" w14:textId="0CB09627" w:rsidR="00520C5D" w:rsidRDefault="00520C5D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520C5D" w14:paraId="4B8A3BC4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6DEB1A2" w14:textId="1123A4AC" w:rsidR="00520C5D" w:rsidRDefault="00520C5D" w:rsidP="00C16188">
                  <w:r>
                    <w:t xml:space="preserve">Время для завершения сетки 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8518C8F" w14:textId="1F71257D" w:rsidR="00520C5D" w:rsidRDefault="00520C5D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00:00:13</w:t>
                  </w:r>
                </w:p>
              </w:tc>
            </w:tr>
            <w:tr w:rsidR="00520C5D" w14:paraId="3FEE5A1C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BA71112" w14:textId="3603C98D" w:rsidR="00520C5D" w:rsidRDefault="00520C5D" w:rsidP="00C16188">
                  <w:r>
                    <w:t xml:space="preserve">Имя компьютера: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346D88D" w14:textId="77777777" w:rsidR="00520C5D" w:rsidRDefault="00520C5D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D803B1" w14:paraId="6397157D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8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vAlign w:val="center"/>
                </w:tcPr>
                <w:p w14:paraId="76603325" w14:textId="760D3B66" w:rsidR="00D803B1" w:rsidRDefault="00520C5D" w:rsidP="00D803B1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4ACB34F" wp14:editId="18830145">
                        <wp:extent cx="6711315" cy="3715385"/>
                        <wp:effectExtent l="0" t="0" r="0" b="0"/>
                        <wp:docPr id="12" name="Рисунок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11315" cy="37153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62050C6" w14:textId="77777777" w:rsidR="00690657" w:rsidRDefault="00690657" w:rsidP="00690657"/>
          <w:p w14:paraId="10C79925" w14:textId="28C1770E" w:rsidR="002F5299" w:rsidRDefault="00520C5D" w:rsidP="00690657">
            <w:pPr>
              <w:pStyle w:val="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Информация по управлению сеткой:</w:t>
            </w:r>
          </w:p>
          <w:tbl>
            <w:tblPr>
              <w:tblStyle w:val="-3"/>
              <w:tblW w:w="0" w:type="auto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47"/>
              <w:gridCol w:w="3870"/>
              <w:gridCol w:w="3937"/>
            </w:tblGrid>
            <w:tr w:rsidR="00A14EA8" w14:paraId="5DEDB322" w14:textId="77777777" w:rsidTr="00FA533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7" w:type="dxa"/>
                  <w:tcBorders>
                    <w:top w:val="single" w:sz="18" w:space="0" w:color="4D7830"/>
                    <w:left w:val="single" w:sz="18" w:space="0" w:color="76923C" w:themeColor="accent3" w:themeShade="BF"/>
                    <w:bottom w:val="single" w:sz="8" w:space="0" w:color="000000" w:themeColor="text1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  <w:hideMark/>
                </w:tcPr>
                <w:p w14:paraId="544AD26B" w14:textId="417732F9" w:rsidR="00A14EA8" w:rsidRDefault="00520C5D" w:rsidP="00A14EA8">
                  <w:pPr>
                    <w:jc w:val="center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color w:val="auto"/>
                    </w:rPr>
                    <w:t>Имя управления сеткой</w:t>
                  </w:r>
                </w:p>
              </w:tc>
              <w:tc>
                <w:tcPr>
                  <w:tcW w:w="3870" w:type="dxa"/>
                  <w:tcBorders>
                    <w:top w:val="single" w:sz="18" w:space="0" w:color="4D7830"/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  <w:hideMark/>
                </w:tcPr>
                <w:p w14:paraId="557732A1" w14:textId="229D9E54" w:rsidR="00A14EA8" w:rsidRDefault="00520C5D" w:rsidP="00A14EA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color w:val="auto"/>
                    </w:rPr>
                    <w:t>Изображение управления сеткой</w:t>
                  </w:r>
                </w:p>
              </w:tc>
              <w:tc>
                <w:tcPr>
                  <w:tcW w:w="3937" w:type="dxa"/>
                  <w:tcBorders>
                    <w:top w:val="single" w:sz="18" w:space="0" w:color="4D7830"/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  <w:hideMark/>
                </w:tcPr>
                <w:p w14:paraId="58DE2992" w14:textId="22A5092E" w:rsidR="00A14EA8" w:rsidRDefault="00520C5D" w:rsidP="00A14EA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color w:val="auto"/>
                    </w:rPr>
                    <w:t>Сведения об управлении сеткой</w:t>
                  </w:r>
                </w:p>
              </w:tc>
            </w:tr>
            <w:tr w:rsidR="00A14EA8" w14:paraId="19CBEB3E" w14:textId="77777777" w:rsidTr="00FA53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  <w:bottom w:val="single" w:sz="8" w:space="0" w:color="000000" w:themeColor="text1"/>
                    <w:right w:val="single" w:sz="8" w:space="0" w:color="000000" w:themeColor="text1"/>
                  </w:tcBorders>
                  <w:vAlign w:val="center"/>
                  <w:hideMark/>
                </w:tcPr>
                <w:p w14:paraId="02FE0B2D" w14:textId="1D349E04" w:rsidR="00A14EA8" w:rsidRDefault="00520C5D" w:rsidP="00A14EA8">
                  <w:pPr>
                    <w:jc w:val="center"/>
                    <w:rPr>
                      <w:rStyle w:val="a3"/>
                    </w:rPr>
                  </w:pPr>
                  <w:r>
                    <w:rPr>
                      <w:rStyle w:val="a3"/>
                    </w:rPr>
                    <w:t>Управление-1</w:t>
                  </w:r>
                </w:p>
              </w:tc>
              <w:tc>
                <w:tcPr>
                  <w:tcW w:w="3870" w:type="dxa"/>
                  <w:tcBorders>
                    <w:top w:val="single" w:sz="18" w:space="0" w:color="76923C" w:themeColor="accent3" w:themeShade="BF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vAlign w:val="center"/>
                  <w:hideMark/>
                </w:tcPr>
                <w:p w14:paraId="66FF7F6F" w14:textId="716FE61A" w:rsidR="00A14EA8" w:rsidRDefault="00520C5D" w:rsidP="00A14EA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6CDB773E" wp14:editId="0F3A8157">
                        <wp:extent cx="2311400" cy="1279525"/>
                        <wp:effectExtent l="0" t="0" r="0" b="0"/>
                        <wp:docPr id="11" name="Рисунок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11400" cy="1279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37" w:type="dxa"/>
                  <w:tcBorders>
                    <w:top w:val="single" w:sz="18" w:space="0" w:color="76923C" w:themeColor="accent3" w:themeShade="BF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hideMark/>
                </w:tcPr>
                <w:tbl>
                  <w:tblPr>
                    <w:tblStyle w:val="1-6"/>
                    <w:tblW w:w="375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1764"/>
                    <w:gridCol w:w="1992"/>
                  </w:tblGrid>
                  <w:tr w:rsidR="00FA5333" w14:paraId="51CBD7A2" w14:textId="77777777" w:rsidTr="00485382">
                    <w:trPr>
                      <w:trHeight w:val="10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64" w:type="dxa"/>
                        <w:shd w:val="clear" w:color="auto" w:fill="auto"/>
                        <w:hideMark/>
                      </w:tcPr>
                      <w:p w14:paraId="72C8A71B" w14:textId="2B61A0C4" w:rsidR="00FA5333" w:rsidRPr="00BE6656" w:rsidRDefault="00520C5D" w:rsidP="00485382">
                        <w:pPr>
                          <w:jc w:val="right"/>
                          <w:rPr>
                            <w:rStyle w:val="a3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Объекты:</w:t>
                        </w:r>
                      </w:p>
                    </w:tc>
                    <w:tc>
                      <w:tcPr>
                        <w:tcW w:w="1992" w:type="dxa"/>
                        <w:shd w:val="clear" w:color="auto" w:fill="auto"/>
                        <w:hideMark/>
                      </w:tcPr>
                      <w:p w14:paraId="16BFA93A" w14:textId="5B615525" w:rsidR="00FA5333" w:rsidRDefault="00520C5D" w:rsidP="0048538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</w:rPr>
                          <w:t>1 кромки, 3 грани</w:t>
                        </w:r>
                      </w:p>
                    </w:tc>
                  </w:tr>
                  <w:tr w:rsidR="00520C5D" w14:paraId="0F93E10E" w14:textId="77777777" w:rsidTr="00485382">
                    <w:trPr>
                      <w:trHeight w:val="10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64" w:type="dxa"/>
                        <w:shd w:val="clear" w:color="auto" w:fill="auto"/>
                      </w:tcPr>
                      <w:p w14:paraId="69354645" w14:textId="372DA24A" w:rsidR="00520C5D" w:rsidRDefault="00520C5D" w:rsidP="00485382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Единицы измерения:</w:t>
                        </w:r>
                      </w:p>
                    </w:tc>
                    <w:tc>
                      <w:tcPr>
                        <w:tcW w:w="1992" w:type="dxa"/>
                        <w:shd w:val="clear" w:color="auto" w:fill="auto"/>
                      </w:tcPr>
                      <w:p w14:paraId="3BD5AE7E" w14:textId="6CB7C04E" w:rsidR="00520C5D" w:rsidRDefault="00520C5D" w:rsidP="0048538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</w:rPr>
                          <w:t>mm</w:t>
                        </w:r>
                      </w:p>
                    </w:tc>
                  </w:tr>
                  <w:tr w:rsidR="00520C5D" w14:paraId="72E67A7B" w14:textId="77777777" w:rsidTr="00485382">
                    <w:trPr>
                      <w:trHeight w:val="10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64" w:type="dxa"/>
                        <w:shd w:val="clear" w:color="auto" w:fill="auto"/>
                      </w:tcPr>
                      <w:p w14:paraId="04330CE7" w14:textId="0EF5A637" w:rsidR="00520C5D" w:rsidRDefault="00520C5D" w:rsidP="00485382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Размер:</w:t>
                        </w:r>
                      </w:p>
                    </w:tc>
                    <w:tc>
                      <w:tcPr>
                        <w:tcW w:w="1992" w:type="dxa"/>
                        <w:shd w:val="clear" w:color="auto" w:fill="auto"/>
                      </w:tcPr>
                      <w:p w14:paraId="3582B856" w14:textId="00F64441" w:rsidR="00520C5D" w:rsidRDefault="00520C5D" w:rsidP="0048538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</w:rPr>
                          <w:t>0.672317</w:t>
                        </w:r>
                      </w:p>
                    </w:tc>
                  </w:tr>
                  <w:tr w:rsidR="00520C5D" w14:paraId="23CB6038" w14:textId="77777777" w:rsidTr="00485382">
                    <w:trPr>
                      <w:trHeight w:val="10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64" w:type="dxa"/>
                        <w:shd w:val="clear" w:color="auto" w:fill="auto"/>
                      </w:tcPr>
                      <w:p w14:paraId="5912F95C" w14:textId="4C36FF50" w:rsidR="00520C5D" w:rsidRDefault="00520C5D" w:rsidP="00485382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Пропорция:</w:t>
                        </w:r>
                      </w:p>
                    </w:tc>
                    <w:tc>
                      <w:tcPr>
                        <w:tcW w:w="1992" w:type="dxa"/>
                        <w:shd w:val="clear" w:color="auto" w:fill="auto"/>
                      </w:tcPr>
                      <w:p w14:paraId="47F52CFA" w14:textId="74ED7807" w:rsidR="00520C5D" w:rsidRDefault="00520C5D" w:rsidP="0048538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</w:rPr>
                          <w:t>1.5</w:t>
                        </w:r>
                      </w:p>
                    </w:tc>
                  </w:tr>
                </w:tbl>
                <w:p w14:paraId="141C3939" w14:textId="77777777" w:rsidR="00FA5333" w:rsidRDefault="00FA5333" w:rsidP="00A14EA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639CC15" w14:textId="556DD6B2" w:rsidR="00A61A59" w:rsidRPr="00F077CB" w:rsidRDefault="00A61A59" w:rsidP="000A7C6B"/>
        </w:tc>
      </w:tr>
    </w:tbl>
    <w:p w14:paraId="74AE4647" w14:textId="77777777" w:rsidR="002C53F9" w:rsidRDefault="002C53F9" w:rsidP="006936A0"/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051F0143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5CCB0781" w14:textId="2D8BF8A7" w:rsidR="002C53F9" w:rsidRDefault="00520C5D" w:rsidP="000A7C6B">
            <w:pPr>
              <w:pStyle w:val="1"/>
              <w:outlineLvl w:val="0"/>
            </w:pPr>
            <w:bookmarkStart w:id="16" w:name="_Toc40388067"/>
            <w:r>
              <w:t>Данные датчиков</w:t>
            </w:r>
            <w:bookmarkEnd w:id="16"/>
          </w:p>
          <w:p w14:paraId="0DDA2736" w14:textId="1B366EAB" w:rsidR="002C53F9" w:rsidRPr="00F077CB" w:rsidRDefault="00520C5D" w:rsidP="000A7C6B">
            <w:r>
              <w:t>Данные отсутствуют</w:t>
            </w:r>
          </w:p>
        </w:tc>
      </w:tr>
    </w:tbl>
    <w:p w14:paraId="11801520" w14:textId="77777777" w:rsidR="005F5B79" w:rsidRDefault="005F5B79" w:rsidP="00F12133"/>
    <w:tbl>
      <w:tblPr>
        <w:tblStyle w:val="aa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2C41D091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79B71F6C" w14:textId="48489943" w:rsidR="005F5B79" w:rsidRDefault="00520C5D" w:rsidP="000A7C6B">
            <w:pPr>
              <w:pStyle w:val="1"/>
              <w:outlineLvl w:val="0"/>
            </w:pPr>
            <w:bookmarkStart w:id="17" w:name="_Toc40388068"/>
            <w:r>
              <w:t>Результирующие силы</w:t>
            </w:r>
            <w:bookmarkEnd w:id="17"/>
          </w:p>
          <w:p w14:paraId="013D7849" w14:textId="585FD4D3" w:rsidR="005F5B79" w:rsidRPr="000B04D4" w:rsidRDefault="00520C5D" w:rsidP="000A7C6B">
            <w:pPr>
              <w:pStyle w:val="2"/>
              <w:outlineLvl w:val="1"/>
            </w:pPr>
            <w:r>
              <w:t>Силы реакции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14:paraId="2740BBDD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E3C3A59" w14:textId="61DEAAB2" w:rsidR="005F5B79" w:rsidRDefault="00520C5D" w:rsidP="000A7C6B">
                  <w:r>
                    <w:t>Выбранный набор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7973A27" w14:textId="48E1DC5A" w:rsidR="005F5B79" w:rsidRDefault="00520C5D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Единицы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F9EDCFE" w14:textId="23FBC457" w:rsidR="005F5B79" w:rsidRDefault="00520C5D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Сумма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C90F74E" w14:textId="44DC6E90" w:rsidR="005F5B79" w:rsidRDefault="00520C5D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Сумма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06C4EEB" w14:textId="72FDF960" w:rsidR="005F5B79" w:rsidRDefault="00520C5D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Сумма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61C5049" w14:textId="5BCD19A1" w:rsidR="005F5B79" w:rsidRDefault="00520C5D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Результирующая</w:t>
                  </w:r>
                </w:p>
              </w:tc>
            </w:tr>
            <w:tr w:rsidR="005F5B79" w14:paraId="3A468E31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973E1BA" w14:textId="36475564" w:rsidR="005F5B79" w:rsidRPr="004D2956" w:rsidRDefault="00520C5D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всей модели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DA7919B" w14:textId="1BCF50FF" w:rsidR="005F5B79" w:rsidRPr="004D2956" w:rsidRDefault="00520C5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089DD05" w14:textId="0CA80790" w:rsidR="005F5B79" w:rsidRPr="004D2956" w:rsidRDefault="00520C5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6.70417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3F0F071" w14:textId="578A55D7" w:rsidR="005F5B79" w:rsidRPr="004D2956" w:rsidRDefault="00520C5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0.000267029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D4500E8" w14:textId="1454D1C9" w:rsidR="005F5B79" w:rsidRPr="004D2956" w:rsidRDefault="00520C5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3.85026e-008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B40A6AA" w14:textId="665D2CD9" w:rsidR="005F5B79" w:rsidRPr="004D2956" w:rsidRDefault="00520C5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6.70417</w:t>
                  </w:r>
                </w:p>
              </w:tc>
            </w:tr>
          </w:tbl>
          <w:p w14:paraId="3FC9BDC0" w14:textId="354192C0" w:rsidR="005F5B79" w:rsidRPr="000B04D4" w:rsidRDefault="00520C5D" w:rsidP="000A7C6B">
            <w:pPr>
              <w:pStyle w:val="2"/>
              <w:outlineLvl w:val="1"/>
            </w:pPr>
            <w:r>
              <w:t>Моменты реакции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3C040003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9814152" w14:textId="4B8415A9" w:rsidR="005F5B79" w:rsidRDefault="00520C5D" w:rsidP="000A7C6B">
                  <w:r>
                    <w:t>Выбранный набор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EB3C713" w14:textId="1B6D7F00" w:rsidR="005F5B79" w:rsidRDefault="00520C5D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Единицы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1E8E70A" w14:textId="29424CB6" w:rsidR="005F5B79" w:rsidRDefault="00520C5D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Сумма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EF43AE2" w14:textId="71949660" w:rsidR="005F5B79" w:rsidRDefault="00520C5D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Сумма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A83B82F" w14:textId="6FE89F06" w:rsidR="005F5B79" w:rsidRDefault="00520C5D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Сумма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A3DB2DF" w14:textId="6DC002D9" w:rsidR="005F5B79" w:rsidRDefault="00520C5D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Результирующая</w:t>
                  </w:r>
                </w:p>
              </w:tc>
            </w:tr>
            <w:tr w:rsidR="005F5B79" w14:paraId="78324A1B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0813541" w14:textId="253FCEE9" w:rsidR="005F5B79" w:rsidRPr="004D2956" w:rsidRDefault="00520C5D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всей модели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7E4C0FF" w14:textId="52ADF499" w:rsidR="005F5B79" w:rsidRPr="004D2956" w:rsidRDefault="00520C5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DCCF44C" w14:textId="6F85AD91" w:rsidR="005F5B79" w:rsidRPr="004D2956" w:rsidRDefault="00520C5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AC4B7C9" w14:textId="6C59E845" w:rsidR="005F5B79" w:rsidRPr="004D2956" w:rsidRDefault="00520C5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7CB925B" w14:textId="4A299E38" w:rsidR="005F5B79" w:rsidRPr="004D2956" w:rsidRDefault="00520C5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7BA7BF5" w14:textId="7A3A4015" w:rsidR="005F5B79" w:rsidRPr="004D2956" w:rsidRDefault="00520C5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3C51E16C" w14:textId="77777777" w:rsidR="005F5B79" w:rsidRDefault="005F5B79" w:rsidP="000A7C6B"/>
        </w:tc>
      </w:tr>
      <w:tr w:rsidR="005F5B79" w14:paraId="4DB33601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1DD34964" w14:textId="37702B60" w:rsidR="005F5B79" w:rsidRDefault="005F5B79" w:rsidP="000A7C6B">
            <w:bookmarkStart w:id="18" w:name="_Toc243733151"/>
            <w:bookmarkStart w:id="19" w:name="_Toc245020119"/>
            <w:bookmarkStart w:id="20" w:name="_Toc245020151"/>
          </w:p>
        </w:tc>
      </w:tr>
      <w:bookmarkEnd w:id="18"/>
      <w:bookmarkEnd w:id="19"/>
      <w:bookmarkEnd w:id="20"/>
    </w:tbl>
    <w:p w14:paraId="6F2B9270" w14:textId="77777777" w:rsidR="00EC2432" w:rsidRDefault="00EC2432" w:rsidP="00EC243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EC2432" w14:paraId="40AFD61B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64B1A2BA" w14:textId="09089118" w:rsidR="0050542D" w:rsidRPr="00520C5D" w:rsidRDefault="00520C5D" w:rsidP="00520C5D">
            <w:pPr>
              <w:pStyle w:val="1"/>
            </w:pPr>
            <w:bookmarkStart w:id="21" w:name="_Toc40388069"/>
            <w:r>
              <w:t>Балки</w:t>
            </w:r>
            <w:bookmarkEnd w:id="21"/>
          </w:p>
          <w:p w14:paraId="647A3E2B" w14:textId="30DBCFE1" w:rsidR="00EC2432" w:rsidRDefault="00520C5D" w:rsidP="000A7C6B">
            <w:r>
              <w:rPr>
                <w:sz w:val="24"/>
                <w:szCs w:val="24"/>
              </w:rPr>
              <w:t>Данные отсутствуют</w:t>
            </w:r>
          </w:p>
        </w:tc>
      </w:tr>
    </w:tbl>
    <w:p w14:paraId="34B5A586" w14:textId="77777777" w:rsidR="00EC2432" w:rsidRDefault="00EC2432" w:rsidP="00940093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EC2432" w14:paraId="104E4D20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379BC5BF" w14:textId="7544E9C0" w:rsidR="00EC2432" w:rsidRDefault="00520C5D" w:rsidP="000A7C6B">
            <w:pPr>
              <w:pStyle w:val="1"/>
              <w:outlineLvl w:val="0"/>
            </w:pPr>
            <w:bookmarkStart w:id="22" w:name="_Toc243733152"/>
            <w:bookmarkStart w:id="23" w:name="_Toc245020120"/>
            <w:bookmarkStart w:id="24" w:name="_Toc245020152"/>
            <w:bookmarkStart w:id="25" w:name="_Toc40388070"/>
            <w:r>
              <w:lastRenderedPageBreak/>
              <w:t>Результаты исследования</w:t>
            </w:r>
            <w:bookmarkEnd w:id="25"/>
          </w:p>
          <w:p w14:paraId="24062A42" w14:textId="76927D9A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524"/>
              <w:gridCol w:w="3422"/>
              <w:gridCol w:w="2220"/>
              <w:gridCol w:w="2255"/>
            </w:tblGrid>
            <w:tr w:rsidR="00520C5D" w14:paraId="34FCDD5A" w14:textId="77777777" w:rsidTr="00BA732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6625FCE" w14:textId="0428CC30" w:rsidR="00520C5D" w:rsidRDefault="00520C5D" w:rsidP="00520C5D">
                  <w:r>
                    <w:t>Имя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7023588" w14:textId="7CB4D95D" w:rsidR="00520C5D" w:rsidRDefault="00520C5D" w:rsidP="00520C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Тип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ACC7820" w14:textId="4A1E9ED8" w:rsidR="00520C5D" w:rsidRDefault="00520C5D" w:rsidP="00520C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Мин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512935AC" w14:textId="60B3E0CA" w:rsidR="00520C5D" w:rsidRDefault="00520C5D" w:rsidP="00520C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Макс</w:t>
                  </w:r>
                </w:p>
              </w:tc>
            </w:tr>
            <w:tr w:rsidR="00520C5D" w14:paraId="5D2FA8CD" w14:textId="77777777" w:rsidTr="00BA73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3C4A5AD" w14:textId="3E07F06F" w:rsidR="00520C5D" w:rsidRPr="004D2956" w:rsidRDefault="00520C5D" w:rsidP="00520C5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Напряжение1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A14D1D7" w14:textId="7596D92F" w:rsidR="00520C5D" w:rsidRPr="004D2956" w:rsidRDefault="00520C5D" w:rsidP="00520C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Напряжение Von Mises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EF5F41E" w14:textId="77777777" w:rsidR="00520C5D" w:rsidRDefault="00520C5D" w:rsidP="00520C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0.272     N/m^2</w:t>
                  </w:r>
                </w:p>
                <w:p w14:paraId="5BC2DF79" w14:textId="3CA313F7" w:rsidR="00520C5D" w:rsidRPr="004D2956" w:rsidRDefault="00520C5D" w:rsidP="00520C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Узел: 254059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3465C09" w14:textId="77777777" w:rsidR="00520C5D" w:rsidRDefault="00520C5D" w:rsidP="00520C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14 886 889,000N/m^2</w:t>
                  </w:r>
                </w:p>
                <w:p w14:paraId="5E0411E7" w14:textId="6D45CC96" w:rsidR="00520C5D" w:rsidRPr="004D2956" w:rsidRDefault="00520C5D" w:rsidP="00520C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Узел: 207383</w:t>
                  </w:r>
                </w:p>
              </w:tc>
            </w:tr>
            <w:tr w:rsidR="00520C5D" w14:paraId="76D1EE56" w14:textId="77777777" w:rsidTr="00BA732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86BB12B" w14:textId="7F6D15E0" w:rsidR="00520C5D" w:rsidRDefault="00520C5D" w:rsidP="00520C5D">
                  <w:pPr>
                    <w:jc w:val="center"/>
                    <w:rPr>
                      <w:rStyle w:val="a3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16ED2BD6" wp14:editId="7294BE84">
                        <wp:extent cx="6646545" cy="3679825"/>
                        <wp:effectExtent l="0" t="0" r="1905" b="0"/>
                        <wp:docPr id="13" name="Рисунок 1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679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678794B" w14:textId="5C19AD85" w:rsidR="00520C5D" w:rsidRPr="004D2956" w:rsidRDefault="00520C5D" w:rsidP="00520C5D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val-Статический анализ 3-Напряжение-Напряжение1</w:t>
                  </w:r>
                </w:p>
              </w:tc>
            </w:tr>
          </w:tbl>
          <w:p w14:paraId="6CE97A73" w14:textId="6EB14D01" w:rsidR="00520C5D" w:rsidRDefault="00520C5D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523"/>
              <w:gridCol w:w="3422"/>
              <w:gridCol w:w="2287"/>
              <w:gridCol w:w="2189"/>
            </w:tblGrid>
            <w:tr w:rsidR="00520C5D" w14:paraId="0F959FC3" w14:textId="77777777" w:rsidTr="00BA732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6A2459C" w14:textId="2C9E60EB" w:rsidR="00520C5D" w:rsidRDefault="00520C5D" w:rsidP="00520C5D">
                  <w:r>
                    <w:t>Имя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A5540A5" w14:textId="320B64A5" w:rsidR="00520C5D" w:rsidRDefault="00520C5D" w:rsidP="00520C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Тип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39DE503" w14:textId="5AE75B25" w:rsidR="00520C5D" w:rsidRDefault="00520C5D" w:rsidP="00520C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Мин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3B679395" w14:textId="4356C941" w:rsidR="00520C5D" w:rsidRDefault="00520C5D" w:rsidP="00520C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Макс</w:t>
                  </w:r>
                </w:p>
              </w:tc>
            </w:tr>
            <w:tr w:rsidR="00520C5D" w14:paraId="04990B05" w14:textId="77777777" w:rsidTr="00BA73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A1EAD24" w14:textId="334BF693" w:rsidR="00520C5D" w:rsidRPr="004D2956" w:rsidRDefault="00520C5D" w:rsidP="00520C5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Перемещение1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5E52BDA" w14:textId="08D485ED" w:rsidR="00520C5D" w:rsidRPr="004D2956" w:rsidRDefault="00520C5D" w:rsidP="00520C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Результирующее перемещение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87D2322" w14:textId="77777777" w:rsidR="00520C5D" w:rsidRDefault="00520C5D" w:rsidP="00520C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5.739e-012mm</w:t>
                  </w:r>
                </w:p>
                <w:p w14:paraId="43D001B8" w14:textId="43B97245" w:rsidR="00520C5D" w:rsidRPr="004D2956" w:rsidRDefault="00520C5D" w:rsidP="00520C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Узел: 253759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2DD2CEF" w14:textId="77777777" w:rsidR="00520C5D" w:rsidRDefault="00520C5D" w:rsidP="00520C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8.859e-002mm</w:t>
                  </w:r>
                </w:p>
                <w:p w14:paraId="1DDEBA2D" w14:textId="7A117D3A" w:rsidR="00520C5D" w:rsidRPr="004D2956" w:rsidRDefault="00520C5D" w:rsidP="00520C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Узел: 10005</w:t>
                  </w:r>
                </w:p>
              </w:tc>
            </w:tr>
            <w:tr w:rsidR="00520C5D" w14:paraId="3FAE3A43" w14:textId="77777777" w:rsidTr="00BA732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E487AE8" w14:textId="3C718517" w:rsidR="00520C5D" w:rsidRDefault="00520C5D" w:rsidP="00520C5D">
                  <w:pPr>
                    <w:jc w:val="center"/>
                    <w:rPr>
                      <w:rStyle w:val="a3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6A0B86DD" wp14:editId="18140E8F">
                        <wp:extent cx="6646545" cy="3679825"/>
                        <wp:effectExtent l="0" t="0" r="1905" b="0"/>
                        <wp:docPr id="14" name="Рисунок 1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679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DA00A0C" w14:textId="3380541A" w:rsidR="00520C5D" w:rsidRPr="004D2956" w:rsidRDefault="00520C5D" w:rsidP="00520C5D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val-Статический анализ 3-Перемещение-Перемещение1</w:t>
                  </w:r>
                </w:p>
              </w:tc>
            </w:tr>
          </w:tbl>
          <w:p w14:paraId="22E411A2" w14:textId="19FDF642" w:rsidR="00520C5D" w:rsidRDefault="00520C5D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523"/>
              <w:gridCol w:w="3422"/>
              <w:gridCol w:w="2287"/>
              <w:gridCol w:w="2189"/>
            </w:tblGrid>
            <w:tr w:rsidR="00520C5D" w14:paraId="4ED44D27" w14:textId="77777777" w:rsidTr="00BA732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A17A39F" w14:textId="4439511E" w:rsidR="00520C5D" w:rsidRDefault="00520C5D" w:rsidP="00520C5D">
                  <w:r>
                    <w:t>Имя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7ECE87F" w14:textId="53879E83" w:rsidR="00520C5D" w:rsidRDefault="00520C5D" w:rsidP="00520C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Тип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6A032E5" w14:textId="62D681E5" w:rsidR="00520C5D" w:rsidRDefault="00520C5D" w:rsidP="00520C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Мин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1ACD3E1B" w14:textId="3318429F" w:rsidR="00520C5D" w:rsidRDefault="00520C5D" w:rsidP="00520C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Макс</w:t>
                  </w:r>
                </w:p>
              </w:tc>
            </w:tr>
            <w:tr w:rsidR="00520C5D" w14:paraId="0D5126C4" w14:textId="77777777" w:rsidTr="00BA73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1A0A59D" w14:textId="2C49C35F" w:rsidR="00520C5D" w:rsidRPr="004D2956" w:rsidRDefault="00520C5D" w:rsidP="00520C5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Деформация1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AFE46B6" w14:textId="2E956435" w:rsidR="00520C5D" w:rsidRPr="004D2956" w:rsidRDefault="00520C5D" w:rsidP="00520C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Эквивалентная деформация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F11AFE3" w14:textId="77777777" w:rsidR="00520C5D" w:rsidRDefault="00520C5D" w:rsidP="00520C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1.088e-010</w:t>
                  </w:r>
                </w:p>
                <w:p w14:paraId="17EB8352" w14:textId="64958130" w:rsidR="00520C5D" w:rsidRPr="004D2956" w:rsidRDefault="00520C5D" w:rsidP="00520C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Элемент: 13007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8BBEA2A" w14:textId="77777777" w:rsidR="00520C5D" w:rsidRDefault="00520C5D" w:rsidP="00520C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6.180e-003</w:t>
                  </w:r>
                </w:p>
                <w:p w14:paraId="4119940A" w14:textId="7C131B08" w:rsidR="00520C5D" w:rsidRPr="004D2956" w:rsidRDefault="00520C5D" w:rsidP="00520C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Элемент: 16230</w:t>
                  </w:r>
                </w:p>
              </w:tc>
            </w:tr>
            <w:tr w:rsidR="00520C5D" w14:paraId="077B302F" w14:textId="77777777" w:rsidTr="00BA732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D48EC97" w14:textId="0BB7F651" w:rsidR="00520C5D" w:rsidRDefault="00520C5D" w:rsidP="00520C5D">
                  <w:pPr>
                    <w:jc w:val="center"/>
                    <w:rPr>
                      <w:rStyle w:val="a3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2B714098" wp14:editId="666CADD9">
                        <wp:extent cx="6646545" cy="3679825"/>
                        <wp:effectExtent l="0" t="0" r="1905" b="0"/>
                        <wp:docPr id="15" name="Рисунок 1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"/>
                                <pic:cNvPicPr/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679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1A95051" w14:textId="7584FAE6" w:rsidR="00520C5D" w:rsidRPr="004D2956" w:rsidRDefault="00520C5D" w:rsidP="00520C5D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val-Статический анализ 3-Деформация-Деформация1</w:t>
                  </w:r>
                </w:p>
              </w:tc>
            </w:tr>
          </w:tbl>
          <w:p w14:paraId="3EDCF441" w14:textId="77777777" w:rsidR="00520C5D" w:rsidRPr="000B04D4" w:rsidRDefault="00520C5D" w:rsidP="000A7C6B"/>
          <w:bookmarkEnd w:id="22"/>
          <w:bookmarkEnd w:id="23"/>
          <w:bookmarkEnd w:id="24"/>
          <w:p w14:paraId="44E13F83" w14:textId="024E39A3" w:rsidR="00EC2432" w:rsidRDefault="00EC2432" w:rsidP="000A7C6B"/>
        </w:tc>
      </w:tr>
    </w:tbl>
    <w:p w14:paraId="26F17182" w14:textId="77777777" w:rsidR="000B1701" w:rsidRDefault="000B1701" w:rsidP="000B1701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0B1701" w14:paraId="795CD530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17A03D50" w14:textId="4B982BA0" w:rsidR="000B1701" w:rsidRDefault="00520C5D" w:rsidP="00520C5D">
            <w:pPr>
              <w:pStyle w:val="1"/>
            </w:pPr>
            <w:bookmarkStart w:id="26" w:name="_Toc40388071"/>
            <w:r>
              <w:lastRenderedPageBreak/>
              <w:t>Вывод</w:t>
            </w:r>
            <w:bookmarkEnd w:id="26"/>
          </w:p>
        </w:tc>
      </w:tr>
    </w:tbl>
    <w:p w14:paraId="157A7BF4" w14:textId="3431B585" w:rsidR="00AC3438" w:rsidRPr="00AC3438" w:rsidRDefault="00AC3438" w:rsidP="00FE0924"/>
    <w:sectPr w:rsidR="00AC3438" w:rsidRPr="00AC3438" w:rsidSect="00520C5D">
      <w:footerReference w:type="default" r:id="rId20"/>
      <w:footerReference w:type="first" r:id="rId21"/>
      <w:pgSz w:w="11907" w:h="1683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A6E0AC" w14:textId="77777777" w:rsidR="00520C5D" w:rsidRDefault="00520C5D" w:rsidP="00F25CD7">
      <w:pPr>
        <w:spacing w:after="0" w:line="240" w:lineRule="auto"/>
      </w:pPr>
      <w:r>
        <w:separator/>
      </w:r>
    </w:p>
  </w:endnote>
  <w:endnote w:type="continuationSeparator" w:id="0">
    <w:p w14:paraId="27443672" w14:textId="77777777" w:rsidR="00520C5D" w:rsidRDefault="00520C5D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a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52"/>
      <w:gridCol w:w="3848"/>
      <w:gridCol w:w="4442"/>
      <w:gridCol w:w="541"/>
    </w:tblGrid>
    <w:tr w:rsidR="00DC4D2F" w14:paraId="2E7B20E3" w14:textId="77777777" w:rsidTr="003E1AE9">
      <w:tc>
        <w:tcPr>
          <w:tcW w:w="867" w:type="pct"/>
        </w:tcPr>
        <w:p w14:paraId="3B2D01E8" w14:textId="77777777"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2E6F5C9F" wp14:editId="0140FACF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48AEE58A" w14:textId="096F6753" w:rsidR="00DC4D2F" w:rsidRPr="00520C5D" w:rsidRDefault="00520C5D" w:rsidP="00E217C8">
          <w:pPr>
            <w:rPr>
              <w:rFonts w:asciiTheme="majorHAnsi" w:hAnsiTheme="majorHAnsi"/>
              <w:lang w:val="ru-RU"/>
            </w:rPr>
          </w:pPr>
          <w:r w:rsidRPr="00520C5D">
            <w:rPr>
              <w:rFonts w:asciiTheme="majorHAnsi" w:hAnsiTheme="majorHAnsi"/>
              <w:color w:val="808080" w:themeColor="background1" w:themeShade="80"/>
              <w:sz w:val="18"/>
              <w:szCs w:val="18"/>
              <w:lang w:val="ru-RU"/>
            </w:rPr>
            <w:t xml:space="preserve">Проанализировано с помощью </w:t>
          </w: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SOLIDWORKS</w:t>
          </w:r>
          <w:r w:rsidRPr="00520C5D">
            <w:rPr>
              <w:rFonts w:asciiTheme="majorHAnsi" w:hAnsiTheme="majorHAnsi"/>
              <w:color w:val="808080" w:themeColor="background1" w:themeShade="80"/>
              <w:sz w:val="18"/>
              <w:szCs w:val="18"/>
              <w:lang w:val="ru-RU"/>
            </w:rPr>
            <w:t xml:space="preserve"> </w:t>
          </w: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</w:t>
          </w:r>
        </w:p>
      </w:tc>
      <w:tc>
        <w:tcPr>
          <w:tcW w:w="2079" w:type="pct"/>
          <w:vAlign w:val="bottom"/>
        </w:tcPr>
        <w:p w14:paraId="78A8CB2D" w14:textId="303A99CE" w:rsidR="00DC4D2F" w:rsidRDefault="00520C5D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Симуляция val</w:t>
          </w:r>
        </w:p>
      </w:tc>
      <w:tc>
        <w:tcPr>
          <w:tcW w:w="0" w:type="auto"/>
          <w:vAlign w:val="bottom"/>
        </w:tcPr>
        <w:p w14:paraId="7E877AB3" w14:textId="77777777"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338C7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</w:tc>
    </w:tr>
  </w:tbl>
  <w:p w14:paraId="44A961AE" w14:textId="77777777" w:rsidR="00DC4D2F" w:rsidRPr="00BF0BC4" w:rsidRDefault="00DC4D2F" w:rsidP="00BF0BC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a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14:paraId="0EE6DF56" w14:textId="77777777" w:rsidTr="00BF0BC4">
      <w:tc>
        <w:tcPr>
          <w:tcW w:w="1908" w:type="dxa"/>
        </w:tcPr>
        <w:p w14:paraId="7813B940" w14:textId="77777777"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34E28FC5" wp14:editId="72B257B9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27B6D6A5" w14:textId="0E6CF060" w:rsidR="00DC4D2F" w:rsidRPr="00520C5D" w:rsidRDefault="00520C5D" w:rsidP="00BF0BC4">
          <w:pPr>
            <w:rPr>
              <w:rFonts w:asciiTheme="majorHAnsi" w:hAnsiTheme="majorHAnsi"/>
              <w:lang w:val="ru-RU"/>
            </w:rPr>
          </w:pPr>
          <w:r w:rsidRPr="00520C5D">
            <w:rPr>
              <w:rFonts w:asciiTheme="majorHAnsi" w:hAnsiTheme="majorHAnsi"/>
              <w:color w:val="808080" w:themeColor="background1" w:themeShade="80"/>
              <w:sz w:val="18"/>
              <w:szCs w:val="18"/>
              <w:lang w:val="ru-RU"/>
            </w:rPr>
            <w:t xml:space="preserve">Проанализировано с помощью </w:t>
          </w: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SOLIDWORKS</w:t>
          </w:r>
          <w:r w:rsidRPr="00520C5D">
            <w:rPr>
              <w:rFonts w:asciiTheme="majorHAnsi" w:hAnsiTheme="majorHAnsi"/>
              <w:color w:val="808080" w:themeColor="background1" w:themeShade="80"/>
              <w:sz w:val="18"/>
              <w:szCs w:val="18"/>
              <w:lang w:val="ru-RU"/>
            </w:rPr>
            <w:t xml:space="preserve"> </w:t>
          </w: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2C553E4D" w14:textId="4A9754BD" w:rsidR="00DC4D2F" w:rsidRDefault="00520C5D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Симуляция val</w:t>
          </w:r>
        </w:p>
      </w:tc>
      <w:tc>
        <w:tcPr>
          <w:tcW w:w="360" w:type="dxa"/>
          <w:vAlign w:val="bottom"/>
        </w:tcPr>
        <w:p w14:paraId="5D43D8F4" w14:textId="77777777"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338C7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4A129FC9" w14:textId="77777777"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F1FB23" w14:textId="77777777" w:rsidR="00520C5D" w:rsidRDefault="00520C5D" w:rsidP="00F25CD7">
      <w:pPr>
        <w:spacing w:after="0" w:line="240" w:lineRule="auto"/>
      </w:pPr>
      <w:r>
        <w:separator/>
      </w:r>
    </w:p>
  </w:footnote>
  <w:footnote w:type="continuationSeparator" w:id="0">
    <w:p w14:paraId="0B19D7BC" w14:textId="77777777" w:rsidR="00520C5D" w:rsidRDefault="00520C5D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20C5D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0C5D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6A308"/>
  <w15:docId w15:val="{C42424A7-6C5C-4D37-969D-19EE6537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a3">
    <w:name w:val="Strong"/>
    <w:basedOn w:val="a0"/>
    <w:uiPriority w:val="22"/>
    <w:qFormat/>
    <w:rsid w:val="00BB5A1B"/>
    <w:rPr>
      <w:b/>
      <w:bCs/>
    </w:rPr>
  </w:style>
  <w:style w:type="paragraph" w:styleId="a4">
    <w:name w:val="No Spacing"/>
    <w:uiPriority w:val="1"/>
    <w:qFormat/>
    <w:rsid w:val="00BB5A1B"/>
    <w:pPr>
      <w:spacing w:after="0" w:line="240" w:lineRule="auto"/>
    </w:pPr>
  </w:style>
  <w:style w:type="paragraph" w:styleId="a5">
    <w:name w:val="TOC Heading"/>
    <w:basedOn w:val="1"/>
    <w:next w:val="a"/>
    <w:uiPriority w:val="39"/>
    <w:unhideWhenUsed/>
    <w:qFormat/>
    <w:rsid w:val="00BB5A1B"/>
    <w:pPr>
      <w:outlineLvl w:val="9"/>
    </w:pPr>
  </w:style>
  <w:style w:type="paragraph" w:styleId="a6">
    <w:name w:val="header"/>
    <w:basedOn w:val="a"/>
    <w:link w:val="a7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25CD7"/>
  </w:style>
  <w:style w:type="paragraph" w:styleId="a8">
    <w:name w:val="footer"/>
    <w:basedOn w:val="a"/>
    <w:link w:val="a9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25CD7"/>
  </w:style>
  <w:style w:type="table" w:styleId="aa">
    <w:name w:val="Table Grid"/>
    <w:basedOn w:val="a1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a1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3">
    <w:name w:val="Light List Accent 3"/>
    <w:basedOn w:val="a1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">
    <w:name w:val="Light List Accent 2"/>
    <w:basedOn w:val="a1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0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ad">
    <w:name w:val="Hyperlink"/>
    <w:basedOn w:val="a0"/>
    <w:uiPriority w:val="99"/>
    <w:unhideWhenUsed/>
    <w:rsid w:val="00F801E6"/>
    <w:rPr>
      <w:color w:val="0000FF" w:themeColor="hyperlink"/>
      <w:u w:val="single"/>
    </w:rPr>
  </w:style>
  <w:style w:type="paragraph" w:styleId="ae">
    <w:name w:val="Document Map"/>
    <w:basedOn w:val="a"/>
    <w:link w:val="af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toc 8"/>
    <w:basedOn w:val="a"/>
    <w:next w:val="a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af">
    <w:name w:val="Схема документа Знак"/>
    <w:basedOn w:val="a0"/>
    <w:link w:val="ae"/>
    <w:uiPriority w:val="99"/>
    <w:semiHidden/>
    <w:rsid w:val="00FE0924"/>
    <w:rPr>
      <w:rFonts w:ascii="Tahoma" w:hAnsi="Tahoma" w:cs="Tahoma"/>
      <w:sz w:val="16"/>
      <w:szCs w:val="16"/>
    </w:rPr>
  </w:style>
  <w:style w:type="table" w:styleId="-4">
    <w:name w:val="Light List Accent 4"/>
    <w:basedOn w:val="a1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a1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-1">
    <w:name w:val="Medium Grid 2 Accent 1"/>
    <w:basedOn w:val="a1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a1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6">
    <w:name w:val="Medium Grid 1 Accent 6"/>
    <w:basedOn w:val="a1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5">
    <w:name w:val="Light Shading Accent 5"/>
    <w:basedOn w:val="a1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0">
    <w:name w:val="Light Shading Accent 4"/>
    <w:basedOn w:val="a1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7DF95-5200-4769-97F1-58B3EC441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SimulationReportTemplate_2007.dotx</Template>
  <TotalTime>2</TotalTime>
  <Pages>11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Otto Schefer</dc:creator>
  <cp:lastModifiedBy>Otto</cp:lastModifiedBy>
  <cp:revision>1</cp:revision>
  <dcterms:created xsi:type="dcterms:W3CDTF">2020-05-14T19:32:00Z</dcterms:created>
  <dcterms:modified xsi:type="dcterms:W3CDTF">2020-05-14T19:34:00Z</dcterms:modified>
</cp:coreProperties>
</file>