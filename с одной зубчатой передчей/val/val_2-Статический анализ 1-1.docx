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1566C18E" w14:textId="77777777" w:rsidTr="00A43A5B">
        <w:trPr>
          <w:cantSplit/>
          <w:trHeight w:val="4488"/>
        </w:trPr>
        <w:tc>
          <w:tcPr>
            <w:tcW w:w="6285" w:type="dxa"/>
          </w:tcPr>
          <w:p w14:paraId="71EEA5C9" w14:textId="38C2DBEB" w:rsidR="00F448BC" w:rsidRDefault="00621872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B9B6B" wp14:editId="5244DD0A">
                  <wp:extent cx="3853815" cy="2144395"/>
                  <wp:effectExtent l="0" t="0" r="0" b="8255"/>
                  <wp:docPr id="3" name="Рисунок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214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aa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:rsidRPr="00621872" w14:paraId="15633546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6B5B008F" w14:textId="5EEAE63B" w:rsidR="00B77317" w:rsidRPr="00621872" w:rsidRDefault="00621872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  <w:lang w:val="ru-RU"/>
                    </w:rPr>
                  </w:pPr>
                  <w:r w:rsidRPr="00621872">
                    <w:rPr>
                      <w:b/>
                      <w:color w:val="365F91" w:themeColor="accent1" w:themeShade="BF"/>
                      <w:sz w:val="40"/>
                      <w:szCs w:val="40"/>
                      <w:lang w:val="ru-RU"/>
                    </w:rPr>
                    <w:t xml:space="preserve">Симуляция </w:t>
                  </w:r>
                  <w:r w:rsidR="004A0724" w:rsidRPr="00621872">
                    <w:rPr>
                      <w:b/>
                      <w:color w:val="365F91" w:themeColor="accent1" w:themeShade="BF"/>
                      <w:sz w:val="40"/>
                      <w:szCs w:val="40"/>
                      <w:lang w:val="ru-RU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val</w:t>
                  </w:r>
                  <w:proofErr w:type="spellEnd"/>
                  <w:r w:rsidRPr="00621872">
                    <w:rPr>
                      <w:b/>
                      <w:color w:val="365F91" w:themeColor="accent1" w:themeShade="BF"/>
                      <w:sz w:val="40"/>
                      <w:szCs w:val="40"/>
                      <w:lang w:val="ru-RU"/>
                    </w:rPr>
                    <w:t>_2</w:t>
                  </w:r>
                </w:p>
                <w:p w14:paraId="1D31678F" w14:textId="77777777" w:rsidR="00B77317" w:rsidRPr="00621872" w:rsidRDefault="00B77317" w:rsidP="00E217C8">
                  <w:pPr>
                    <w:rPr>
                      <w:rStyle w:val="a3"/>
                      <w:sz w:val="20"/>
                      <w:szCs w:val="20"/>
                      <w:lang w:val="ru-RU"/>
                    </w:rPr>
                  </w:pPr>
                </w:p>
                <w:p w14:paraId="0B5EAB4D" w14:textId="653D007F" w:rsidR="00B77317" w:rsidRPr="00621872" w:rsidRDefault="00621872" w:rsidP="009C008A">
                  <w:pPr>
                    <w:rPr>
                      <w:rStyle w:val="a3"/>
                      <w:sz w:val="20"/>
                      <w:szCs w:val="20"/>
                      <w:lang w:val="ru-RU"/>
                    </w:rPr>
                  </w:pPr>
                  <w:r>
                    <w:rPr>
                      <w:rStyle w:val="a3"/>
                      <w:sz w:val="20"/>
                      <w:szCs w:val="20"/>
                    </w:rPr>
                    <w:t>Date</w:t>
                  </w:r>
                  <w:r w:rsidR="00B77317" w:rsidRPr="00621872">
                    <w:rPr>
                      <w:rStyle w:val="a3"/>
                      <w:sz w:val="20"/>
                      <w:szCs w:val="20"/>
                      <w:lang w:val="ru-RU"/>
                    </w:rPr>
                    <w:t xml:space="preserve">: </w:t>
                  </w:r>
                  <w:r w:rsidRPr="00621872">
                    <w:rPr>
                      <w:rStyle w:val="a3"/>
                      <w:b w:val="0"/>
                      <w:sz w:val="20"/>
                      <w:szCs w:val="20"/>
                      <w:lang w:val="ru-RU"/>
                    </w:rPr>
                    <w:t>21 мая 2020 г.</w:t>
                  </w:r>
                  <w:r w:rsidR="00B77317" w:rsidRPr="00621872">
                    <w:rPr>
                      <w:rStyle w:val="a3"/>
                      <w:sz w:val="20"/>
                      <w:szCs w:val="20"/>
                      <w:lang w:val="ru-RU"/>
                    </w:rPr>
                    <w:br/>
                  </w:r>
                  <w:r w:rsidRPr="00621872">
                    <w:rPr>
                      <w:rStyle w:val="a3"/>
                      <w:sz w:val="20"/>
                      <w:szCs w:val="20"/>
                      <w:lang w:val="ru-RU"/>
                    </w:rPr>
                    <w:t>Создатель:</w:t>
                  </w:r>
                  <w:r w:rsidR="00B77317" w:rsidRPr="00621872">
                    <w:rPr>
                      <w:rStyle w:val="a3"/>
                      <w:sz w:val="20"/>
                      <w:szCs w:val="20"/>
                      <w:lang w:val="ru-RU"/>
                    </w:rPr>
                    <w:t xml:space="preserve">: </w:t>
                  </w:r>
                  <w:r w:rsidRPr="00621872">
                    <w:rPr>
                      <w:rStyle w:val="a3"/>
                      <w:b w:val="0"/>
                      <w:sz w:val="20"/>
                      <w:szCs w:val="20"/>
                      <w:lang w:val="ru-RU"/>
                    </w:rPr>
                    <w:t xml:space="preserve">Шестаков А, А, </w:t>
                  </w:r>
                </w:p>
                <w:p w14:paraId="49DE4DFD" w14:textId="78437500" w:rsidR="00B77317" w:rsidRPr="00621872" w:rsidRDefault="00621872" w:rsidP="009C008A">
                  <w:pPr>
                    <w:rPr>
                      <w:rStyle w:val="a3"/>
                      <w:b w:val="0"/>
                      <w:sz w:val="20"/>
                      <w:szCs w:val="20"/>
                      <w:lang w:val="ru-RU"/>
                    </w:rPr>
                  </w:pPr>
                  <w:r w:rsidRPr="00621872">
                    <w:rPr>
                      <w:rStyle w:val="a3"/>
                      <w:sz w:val="20"/>
                      <w:szCs w:val="20"/>
                      <w:lang w:val="ru-RU"/>
                    </w:rPr>
                    <w:t>Имя исследования</w:t>
                  </w:r>
                  <w:r w:rsidR="00B77317" w:rsidRPr="00621872">
                    <w:rPr>
                      <w:rStyle w:val="a3"/>
                      <w:sz w:val="20"/>
                      <w:szCs w:val="20"/>
                      <w:lang w:val="ru-RU"/>
                    </w:rPr>
                    <w:t>:</w:t>
                  </w:r>
                  <w:r w:rsidR="00B77317" w:rsidRPr="00621872">
                    <w:rPr>
                      <w:rStyle w:val="a3"/>
                      <w:b w:val="0"/>
                      <w:sz w:val="20"/>
                      <w:szCs w:val="20"/>
                      <w:lang w:val="ru-RU"/>
                    </w:rPr>
                    <w:t xml:space="preserve"> </w:t>
                  </w:r>
                  <w:r w:rsidRPr="00621872">
                    <w:rPr>
                      <w:rStyle w:val="a3"/>
                      <w:b w:val="0"/>
                      <w:sz w:val="20"/>
                      <w:szCs w:val="20"/>
                      <w:lang w:val="ru-RU"/>
                    </w:rPr>
                    <w:t>Статический анализ 1</w:t>
                  </w:r>
                </w:p>
                <w:p w14:paraId="7062B268" w14:textId="32B746A4" w:rsidR="00B77317" w:rsidRPr="00621872" w:rsidRDefault="00621872" w:rsidP="00B77317">
                  <w:pPr>
                    <w:rPr>
                      <w:bCs/>
                      <w:sz w:val="20"/>
                      <w:szCs w:val="20"/>
                      <w:lang w:val="ru-RU"/>
                    </w:rPr>
                  </w:pPr>
                  <w:r w:rsidRPr="00621872">
                    <w:rPr>
                      <w:rStyle w:val="a3"/>
                      <w:sz w:val="20"/>
                      <w:szCs w:val="20"/>
                      <w:lang w:val="ru-RU"/>
                    </w:rPr>
                    <w:t>Тип анализа</w:t>
                  </w:r>
                  <w:r w:rsidR="00B77317" w:rsidRPr="00621872">
                    <w:rPr>
                      <w:rStyle w:val="a3"/>
                      <w:sz w:val="20"/>
                      <w:szCs w:val="20"/>
                      <w:lang w:val="ru-RU"/>
                    </w:rPr>
                    <w:t>:</w:t>
                  </w:r>
                  <w:r w:rsidR="00B77317" w:rsidRPr="00621872">
                    <w:rPr>
                      <w:rStyle w:val="a3"/>
                      <w:b w:val="0"/>
                      <w:lang w:val="ru-RU"/>
                    </w:rPr>
                    <w:t xml:space="preserve"> </w:t>
                  </w:r>
                  <w:r w:rsidRPr="00621872">
                    <w:rPr>
                      <w:rStyle w:val="a3"/>
                      <w:b w:val="0"/>
                      <w:sz w:val="20"/>
                      <w:szCs w:val="20"/>
                      <w:lang w:val="ru-RU"/>
                    </w:rPr>
                    <w:t>Статический анализ</w:t>
                  </w:r>
                </w:p>
              </w:tc>
            </w:tr>
            <w:tr w:rsidR="00B77317" w14:paraId="002D8E88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19FF6AB7" w14:textId="5F9733A1" w:rsidR="00B77317" w:rsidRDefault="00621872" w:rsidP="00E3408D">
                      <w:pPr>
                        <w:pStyle w:val="a5"/>
                      </w:pPr>
                      <w:proofErr w:type="spellStart"/>
                      <w:r>
                        <w:t>Содержание</w:t>
                      </w:r>
                      <w:proofErr w:type="spellEnd"/>
                    </w:p>
                    <w:p w14:paraId="11CA5FC3" w14:textId="1DE7A1F1" w:rsidR="00621872" w:rsidRDefault="001041F1">
                      <w:pPr>
                        <w:pStyle w:val="11"/>
                        <w:rPr>
                          <w:noProof/>
                          <w:sz w:val="22"/>
                          <w:lang w:val="ru-RU" w:eastAsia="ru-RU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40919670" w:history="1">
                        <w:r w:rsidR="00621872" w:rsidRPr="00333022">
                          <w:rPr>
                            <w:rStyle w:val="ad"/>
                            <w:noProof/>
                          </w:rPr>
                          <w:t>Описание</w:t>
                        </w:r>
                        <w:r w:rsidR="00621872">
                          <w:rPr>
                            <w:noProof/>
                            <w:webHidden/>
                          </w:rPr>
                          <w:tab/>
                        </w:r>
                        <w:r w:rsidR="00621872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621872">
                          <w:rPr>
                            <w:noProof/>
                            <w:webHidden/>
                          </w:rPr>
                          <w:instrText xml:space="preserve"> PAGEREF _Toc40919670 \h </w:instrText>
                        </w:r>
                        <w:r w:rsidR="00621872">
                          <w:rPr>
                            <w:noProof/>
                            <w:webHidden/>
                          </w:rPr>
                        </w:r>
                        <w:r w:rsidR="00621872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621872">
                          <w:rPr>
                            <w:noProof/>
                            <w:webHidden/>
                          </w:rPr>
                          <w:t>1</w:t>
                        </w:r>
                        <w:r w:rsidR="00621872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BC87AC8" w14:textId="67E318B5" w:rsidR="00621872" w:rsidRDefault="00621872">
                      <w:pPr>
                        <w:pStyle w:val="11"/>
                        <w:rPr>
                          <w:noProof/>
                          <w:sz w:val="22"/>
                          <w:lang w:val="ru-RU" w:eastAsia="ru-RU"/>
                        </w:rPr>
                      </w:pPr>
                      <w:hyperlink w:anchor="_Toc40919671" w:history="1">
                        <w:r w:rsidRPr="00333022">
                          <w:rPr>
                            <w:rStyle w:val="ad"/>
                            <w:noProof/>
                          </w:rPr>
                          <w:t>Допущения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_Toc40919671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51B144F" w14:textId="2EAA843E" w:rsidR="00621872" w:rsidRDefault="00621872">
                      <w:pPr>
                        <w:pStyle w:val="11"/>
                        <w:rPr>
                          <w:noProof/>
                          <w:sz w:val="22"/>
                          <w:lang w:val="ru-RU" w:eastAsia="ru-RU"/>
                        </w:rPr>
                      </w:pPr>
                      <w:hyperlink w:anchor="_Toc40919672" w:history="1">
                        <w:r w:rsidRPr="00333022">
                          <w:rPr>
                            <w:rStyle w:val="ad"/>
                            <w:noProof/>
                          </w:rPr>
                          <w:t>Информация о модели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_Toc40919672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AE709BF" w14:textId="5D383BAA" w:rsidR="00621872" w:rsidRDefault="00621872">
                      <w:pPr>
                        <w:pStyle w:val="11"/>
                        <w:rPr>
                          <w:noProof/>
                          <w:sz w:val="22"/>
                          <w:lang w:val="ru-RU" w:eastAsia="ru-RU"/>
                        </w:rPr>
                      </w:pPr>
                      <w:hyperlink w:anchor="_Toc40919673" w:history="1">
                        <w:r w:rsidRPr="00333022">
                          <w:rPr>
                            <w:rStyle w:val="ad"/>
                            <w:noProof/>
                          </w:rPr>
                          <w:t>Свойства исследования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_Toc40919673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C6D9F5A" w14:textId="615380D8" w:rsidR="00621872" w:rsidRDefault="00621872">
                      <w:pPr>
                        <w:pStyle w:val="11"/>
                        <w:rPr>
                          <w:noProof/>
                          <w:sz w:val="22"/>
                          <w:lang w:val="ru-RU" w:eastAsia="ru-RU"/>
                        </w:rPr>
                      </w:pPr>
                      <w:hyperlink w:anchor="_Toc40919674" w:history="1">
                        <w:r w:rsidRPr="00333022">
                          <w:rPr>
                            <w:rStyle w:val="ad"/>
                            <w:noProof/>
                          </w:rPr>
                          <w:t>Единицы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_Toc40919674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4873E07" w14:textId="64F517C8" w:rsidR="00621872" w:rsidRDefault="00621872">
                      <w:pPr>
                        <w:pStyle w:val="11"/>
                        <w:rPr>
                          <w:noProof/>
                          <w:sz w:val="22"/>
                          <w:lang w:val="ru-RU" w:eastAsia="ru-RU"/>
                        </w:rPr>
                      </w:pPr>
                      <w:hyperlink w:anchor="_Toc40919675" w:history="1">
                        <w:r w:rsidRPr="00333022">
                          <w:rPr>
                            <w:rStyle w:val="ad"/>
                            <w:noProof/>
                          </w:rPr>
                          <w:t>Свойства материала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_Toc40919675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3634F9D" w14:textId="16258C62" w:rsidR="00621872" w:rsidRDefault="00621872">
                      <w:pPr>
                        <w:pStyle w:val="11"/>
                        <w:rPr>
                          <w:noProof/>
                          <w:sz w:val="22"/>
                          <w:lang w:val="ru-RU" w:eastAsia="ru-RU"/>
                        </w:rPr>
                      </w:pPr>
                      <w:hyperlink w:anchor="_Toc40919676" w:history="1">
                        <w:r w:rsidRPr="00333022">
                          <w:rPr>
                            <w:rStyle w:val="ad"/>
                            <w:noProof/>
                          </w:rPr>
                          <w:t>Нагрузки и крепления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_Toc40919676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3F1EEF0" w14:textId="4612F3B0" w:rsidR="00621872" w:rsidRDefault="00621872">
                      <w:pPr>
                        <w:pStyle w:val="11"/>
                        <w:rPr>
                          <w:noProof/>
                          <w:sz w:val="22"/>
                          <w:lang w:val="ru-RU" w:eastAsia="ru-RU"/>
                        </w:rPr>
                      </w:pPr>
                      <w:hyperlink w:anchor="_Toc40919677" w:history="1">
                        <w:r w:rsidRPr="00333022">
                          <w:rPr>
                            <w:rStyle w:val="ad"/>
                            <w:noProof/>
                            <w:lang w:val="ru-RU"/>
                          </w:rPr>
                          <w:t>Определения соединителей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_Toc40919677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36829CD" w14:textId="593A310D" w:rsidR="00621872" w:rsidRDefault="00621872">
                      <w:pPr>
                        <w:pStyle w:val="11"/>
                        <w:rPr>
                          <w:noProof/>
                          <w:sz w:val="22"/>
                          <w:lang w:val="ru-RU" w:eastAsia="ru-RU"/>
                        </w:rPr>
                      </w:pPr>
                      <w:hyperlink w:anchor="_Toc40919678" w:history="1">
                        <w:r w:rsidRPr="00333022">
                          <w:rPr>
                            <w:rStyle w:val="ad"/>
                            <w:noProof/>
                          </w:rPr>
                          <w:t>Данные контакта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_Toc40919678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E189BA7" w14:textId="35537C9C" w:rsidR="00621872" w:rsidRDefault="00621872">
                      <w:pPr>
                        <w:pStyle w:val="11"/>
                        <w:rPr>
                          <w:noProof/>
                          <w:sz w:val="22"/>
                          <w:lang w:val="ru-RU" w:eastAsia="ru-RU"/>
                        </w:rPr>
                      </w:pPr>
                      <w:hyperlink w:anchor="_Toc40919679" w:history="1">
                        <w:r w:rsidRPr="00333022">
                          <w:rPr>
                            <w:rStyle w:val="ad"/>
                            <w:noProof/>
                          </w:rPr>
                          <w:t>Информация о сетке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_Toc40919679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1182B04" w14:textId="329A4266" w:rsidR="00621872" w:rsidRDefault="00621872">
                      <w:pPr>
                        <w:pStyle w:val="11"/>
                        <w:rPr>
                          <w:noProof/>
                          <w:sz w:val="22"/>
                          <w:lang w:val="ru-RU" w:eastAsia="ru-RU"/>
                        </w:rPr>
                      </w:pPr>
                      <w:hyperlink w:anchor="_Toc40919680" w:history="1">
                        <w:r w:rsidRPr="00333022">
                          <w:rPr>
                            <w:rStyle w:val="ad"/>
                            <w:noProof/>
                          </w:rPr>
                          <w:t>Данные датчиков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_Toc40919680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736E7A9" w14:textId="425D9307" w:rsidR="00621872" w:rsidRDefault="00621872">
                      <w:pPr>
                        <w:pStyle w:val="11"/>
                        <w:rPr>
                          <w:noProof/>
                          <w:sz w:val="22"/>
                          <w:lang w:val="ru-RU" w:eastAsia="ru-RU"/>
                        </w:rPr>
                      </w:pPr>
                      <w:hyperlink w:anchor="_Toc40919681" w:history="1">
                        <w:r w:rsidRPr="00333022">
                          <w:rPr>
                            <w:rStyle w:val="ad"/>
                            <w:noProof/>
                          </w:rPr>
                          <w:t>Результирующие силы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_Toc40919681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0620282" w14:textId="4C5C4B6B" w:rsidR="00621872" w:rsidRDefault="00621872">
                      <w:pPr>
                        <w:pStyle w:val="11"/>
                        <w:rPr>
                          <w:noProof/>
                          <w:sz w:val="22"/>
                          <w:lang w:val="ru-RU" w:eastAsia="ru-RU"/>
                        </w:rPr>
                      </w:pPr>
                      <w:hyperlink w:anchor="_Toc40919682" w:history="1">
                        <w:r w:rsidRPr="00333022">
                          <w:rPr>
                            <w:rStyle w:val="ad"/>
                            <w:noProof/>
                          </w:rPr>
                          <w:t>Балки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_Toc40919682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9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B06F87A" w14:textId="3288A459" w:rsidR="00621872" w:rsidRDefault="00621872">
                      <w:pPr>
                        <w:pStyle w:val="11"/>
                        <w:rPr>
                          <w:noProof/>
                          <w:sz w:val="22"/>
                          <w:lang w:val="ru-RU" w:eastAsia="ru-RU"/>
                        </w:rPr>
                      </w:pPr>
                      <w:hyperlink w:anchor="_Toc40919683" w:history="1">
                        <w:r w:rsidRPr="00333022">
                          <w:rPr>
                            <w:rStyle w:val="ad"/>
                            <w:noProof/>
                          </w:rPr>
                          <w:t>Результаты исследования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_Toc40919683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10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57727D8" w14:textId="19858BD7" w:rsidR="00621872" w:rsidRDefault="00621872">
                      <w:pPr>
                        <w:pStyle w:val="11"/>
                        <w:rPr>
                          <w:noProof/>
                          <w:sz w:val="22"/>
                          <w:lang w:val="ru-RU" w:eastAsia="ru-RU"/>
                        </w:rPr>
                      </w:pPr>
                      <w:hyperlink w:anchor="_Toc40919684" w:history="1">
                        <w:r w:rsidRPr="00333022">
                          <w:rPr>
                            <w:rStyle w:val="ad"/>
                            <w:noProof/>
                          </w:rPr>
                          <w:t>Вывод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_Toc40919684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6ADAF5E" w14:textId="1740383A" w:rsidR="00B77317" w:rsidRPr="00EF5B54" w:rsidRDefault="001041F1" w:rsidP="00E3408D">
                      <w:pPr>
                        <w:pStyle w:val="1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6EC1A1BD" w14:textId="77777777" w:rsidR="00F448BC" w:rsidRDefault="00F448BC" w:rsidP="00A5373F"/>
        </w:tc>
      </w:tr>
      <w:tr w:rsidR="00F448BC" w14:paraId="20416494" w14:textId="77777777" w:rsidTr="00BE081A">
        <w:trPr>
          <w:cantSplit/>
          <w:trHeight w:val="3924"/>
        </w:trPr>
        <w:tc>
          <w:tcPr>
            <w:tcW w:w="6285" w:type="dxa"/>
          </w:tcPr>
          <w:p w14:paraId="221C2A0C" w14:textId="321EACE0" w:rsidR="00C27B5D" w:rsidRDefault="00621872" w:rsidP="00C27B5D">
            <w:pPr>
              <w:pStyle w:val="1"/>
              <w:outlineLvl w:val="0"/>
            </w:pPr>
            <w:bookmarkStart w:id="0" w:name="_Toc40919670"/>
            <w:proofErr w:type="spellStart"/>
            <w:r>
              <w:t>Описание</w:t>
            </w:r>
            <w:bookmarkEnd w:id="0"/>
            <w:proofErr w:type="spellEnd"/>
          </w:p>
          <w:p w14:paraId="2D85D073" w14:textId="30B4485D" w:rsidR="00F448BC" w:rsidRPr="00E65D6E" w:rsidRDefault="00621872" w:rsidP="00FF408C">
            <w:proofErr w:type="spellStart"/>
            <w:r>
              <w:t>Данные</w:t>
            </w:r>
            <w:proofErr w:type="spellEnd"/>
            <w:r>
              <w:t xml:space="preserve"> </w:t>
            </w:r>
            <w:proofErr w:type="spellStart"/>
            <w:r>
              <w:t>отсутствуют</w:t>
            </w:r>
            <w:proofErr w:type="spellEnd"/>
          </w:p>
        </w:tc>
        <w:tc>
          <w:tcPr>
            <w:tcW w:w="4713" w:type="dxa"/>
            <w:vMerge/>
          </w:tcPr>
          <w:p w14:paraId="019A8733" w14:textId="77777777" w:rsidR="00F448BC" w:rsidRPr="00A33AA4" w:rsidRDefault="00F448BC" w:rsidP="00840CC7">
            <w:pPr>
              <w:pStyle w:val="3"/>
            </w:pPr>
          </w:p>
        </w:tc>
      </w:tr>
    </w:tbl>
    <w:p w14:paraId="07BC4C53" w14:textId="77777777" w:rsidR="00F25CD7" w:rsidRDefault="00F25CD7">
      <w:r>
        <w:br w:type="page"/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20DB26F8" w14:textId="77777777" w:rsidTr="00DD03CF">
        <w:tc>
          <w:tcPr>
            <w:tcW w:w="11016" w:type="dxa"/>
          </w:tcPr>
          <w:p w14:paraId="5DC8C0DD" w14:textId="78D2822E" w:rsidR="00343025" w:rsidRDefault="00621872" w:rsidP="00343025">
            <w:pPr>
              <w:pStyle w:val="1"/>
              <w:outlineLvl w:val="0"/>
            </w:pPr>
            <w:bookmarkStart w:id="1" w:name="_Toc243733140"/>
            <w:bookmarkStart w:id="2" w:name="_Toc245020107"/>
            <w:bookmarkStart w:id="3" w:name="_Toc245020139"/>
            <w:bookmarkStart w:id="4" w:name="_Toc40919671"/>
            <w:proofErr w:type="spellStart"/>
            <w:r>
              <w:lastRenderedPageBreak/>
              <w:t>Допущения</w:t>
            </w:r>
            <w:bookmarkEnd w:id="4"/>
            <w:proofErr w:type="spellEnd"/>
          </w:p>
          <w:p w14:paraId="492EBB7B" w14:textId="2F0E9C1E" w:rsidR="00A96F2C" w:rsidRDefault="00A96F2C" w:rsidP="00A96F2C"/>
        </w:tc>
      </w:tr>
    </w:tbl>
    <w:p w14:paraId="1272A966" w14:textId="77777777" w:rsidR="00343025" w:rsidRDefault="00343025" w:rsidP="00B77317">
      <w:pPr>
        <w:pStyle w:val="1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61C1B1D2" w14:textId="77777777" w:rsidTr="00ED5A01">
        <w:tc>
          <w:tcPr>
            <w:tcW w:w="11016" w:type="dxa"/>
          </w:tcPr>
          <w:p w14:paraId="53D97576" w14:textId="1FC0BFA6" w:rsidR="00FF408C" w:rsidRDefault="00621872" w:rsidP="00FF408C">
            <w:pPr>
              <w:pStyle w:val="1"/>
              <w:outlineLvl w:val="0"/>
            </w:pPr>
            <w:bookmarkStart w:id="5" w:name="_Toc40919672"/>
            <w:proofErr w:type="spellStart"/>
            <w:r>
              <w:t>Информация</w:t>
            </w:r>
            <w:proofErr w:type="spellEnd"/>
            <w:r>
              <w:t xml:space="preserve"> о </w:t>
            </w:r>
            <w:proofErr w:type="spellStart"/>
            <w:r>
              <w:t>модели</w:t>
            </w:r>
            <w:bookmarkEnd w:id="5"/>
            <w:proofErr w:type="spellEnd"/>
          </w:p>
          <w:p w14:paraId="587C0DAD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:rsidRPr="00621872" w14:paraId="6A86977B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aa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7E01B930" w14:textId="77777777" w:rsidTr="00077EA0">
                    <w:tc>
                      <w:tcPr>
                        <w:tcW w:w="8640" w:type="dxa"/>
                      </w:tcPr>
                      <w:p w14:paraId="2A258F93" w14:textId="067DCE5B" w:rsidR="00077EA0" w:rsidRDefault="00621872" w:rsidP="00077EA0">
                        <w:pPr>
                          <w:jc w:val="center"/>
                          <w:rPr>
                            <w:rStyle w:val="a3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236225A5" wp14:editId="4F386399">
                              <wp:extent cx="5349240" cy="2976245"/>
                              <wp:effectExtent l="0" t="0" r="3810" b="0"/>
                              <wp:docPr id="4" name="Рисунок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297624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32A6EE2" w14:textId="559AC92F" w:rsidR="00C16188" w:rsidRPr="00621872" w:rsidRDefault="00621872" w:rsidP="00C16188">
                  <w:pPr>
                    <w:jc w:val="center"/>
                    <w:rPr>
                      <w:rStyle w:val="a3"/>
                      <w:noProof/>
                      <w:sz w:val="20"/>
                      <w:szCs w:val="20"/>
                      <w:lang w:val="ru-RU"/>
                    </w:rPr>
                  </w:pPr>
                  <w:r w:rsidRPr="00621872">
                    <w:rPr>
                      <w:rStyle w:val="a3"/>
                      <w:b/>
                      <w:noProof/>
                      <w:sz w:val="20"/>
                      <w:szCs w:val="20"/>
                      <w:lang w:val="ru-RU"/>
                    </w:rPr>
                    <w:t>Имя модели</w:t>
                  </w:r>
                  <w:r w:rsidR="00C16188" w:rsidRPr="00621872">
                    <w:rPr>
                      <w:rStyle w:val="a3"/>
                      <w:b/>
                      <w:noProof/>
                      <w:sz w:val="20"/>
                      <w:szCs w:val="20"/>
                      <w:lang w:val="ru-RU"/>
                    </w:rPr>
                    <w:t xml:space="preserve">: </w:t>
                  </w:r>
                  <w:r>
                    <w:rPr>
                      <w:rStyle w:val="a3"/>
                      <w:noProof/>
                      <w:sz w:val="20"/>
                      <w:szCs w:val="20"/>
                    </w:rPr>
                    <w:t>val</w:t>
                  </w:r>
                  <w:r w:rsidRPr="00621872">
                    <w:rPr>
                      <w:rStyle w:val="a3"/>
                      <w:noProof/>
                      <w:sz w:val="20"/>
                      <w:szCs w:val="20"/>
                      <w:lang w:val="ru-RU"/>
                    </w:rPr>
                    <w:t>_2</w:t>
                  </w:r>
                </w:p>
                <w:p w14:paraId="2DECA51A" w14:textId="5C0F5D30" w:rsidR="00C16188" w:rsidRPr="00621872" w:rsidRDefault="00621872" w:rsidP="00C16188">
                  <w:pPr>
                    <w:jc w:val="center"/>
                    <w:rPr>
                      <w:lang w:val="ru-RU"/>
                    </w:rPr>
                  </w:pPr>
                  <w:r w:rsidRPr="00621872">
                    <w:rPr>
                      <w:rStyle w:val="a3"/>
                      <w:b/>
                      <w:noProof/>
                      <w:sz w:val="20"/>
                      <w:szCs w:val="20"/>
                      <w:lang w:val="ru-RU"/>
                    </w:rPr>
                    <w:t>Активная конфигурация</w:t>
                  </w:r>
                  <w:r w:rsidR="00C16188" w:rsidRPr="00621872">
                    <w:rPr>
                      <w:rStyle w:val="a3"/>
                      <w:b/>
                      <w:noProof/>
                      <w:sz w:val="20"/>
                      <w:szCs w:val="20"/>
                      <w:lang w:val="ru-RU"/>
                    </w:rPr>
                    <w:t xml:space="preserve">: </w:t>
                  </w:r>
                  <w:r w:rsidRPr="00621872">
                    <w:rPr>
                      <w:rStyle w:val="a3"/>
                      <w:noProof/>
                      <w:sz w:val="20"/>
                      <w:szCs w:val="20"/>
                      <w:lang w:val="ru-RU"/>
                    </w:rPr>
                    <w:t>По умолчанию</w:t>
                  </w:r>
                </w:p>
              </w:tc>
            </w:tr>
            <w:tr w:rsidR="00C16188" w14:paraId="4826F161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86E3CFF" w14:textId="6FEDE01D" w:rsidR="00C16188" w:rsidRPr="0044448A" w:rsidRDefault="00621872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a3"/>
                      <w:b/>
                      <w:noProof/>
                      <w:sz w:val="24"/>
                      <w:szCs w:val="24"/>
                    </w:rPr>
                    <w:t>Твердые тела</w:t>
                  </w:r>
                </w:p>
              </w:tc>
            </w:tr>
            <w:tr w:rsidR="00C16188" w14:paraId="6F9E94D8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90701EA" w14:textId="234940CE" w:rsidR="00C16188" w:rsidRDefault="00621872" w:rsidP="0044448A">
                  <w:pPr>
                    <w:jc w:val="center"/>
                  </w:pPr>
                  <w:r>
                    <w:rPr>
                      <w:rStyle w:val="a3"/>
                      <w:b/>
                      <w:noProof/>
                      <w:sz w:val="20"/>
                      <w:szCs w:val="20"/>
                    </w:rPr>
                    <w:t>Имя и ссылки документа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CE12229" w14:textId="7F164249" w:rsidR="00C16188" w:rsidRDefault="0062187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b/>
                      <w:noProof/>
                      <w:sz w:val="20"/>
                      <w:szCs w:val="20"/>
                    </w:rPr>
                    <w:t>Рассматривается как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3E8428F" w14:textId="7452BCAD" w:rsidR="00C16188" w:rsidRDefault="0062187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b/>
                      <w:noProof/>
                      <w:sz w:val="20"/>
                      <w:szCs w:val="20"/>
                    </w:rPr>
                    <w:t>Объемные свойства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04E1C40" w14:textId="6965449C" w:rsidR="00C16188" w:rsidRDefault="0062187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b/>
                      <w:noProof/>
                      <w:sz w:val="20"/>
                      <w:szCs w:val="20"/>
                    </w:rPr>
                    <w:t>Путь документа/Дата изменения</w:t>
                  </w:r>
                </w:p>
              </w:tc>
            </w:tr>
            <w:tr w:rsidR="00C16188" w14:paraId="7FFB7E7F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1C11B41" w14:textId="614231EB" w:rsidR="00C16188" w:rsidRDefault="00621872" w:rsidP="0044448A">
                  <w:pPr>
                    <w:jc w:val="center"/>
                    <w:rPr>
                      <w:rStyle w:val="a3"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Разделяющая линия5</w:t>
                  </w:r>
                </w:p>
                <w:p w14:paraId="583F5EF5" w14:textId="76A497EA" w:rsidR="004B3022" w:rsidRPr="0044448A" w:rsidRDefault="00621872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2364D8CE" wp14:editId="1DCEBBF5">
                        <wp:extent cx="1562735" cy="869315"/>
                        <wp:effectExtent l="0" t="0" r="0" b="6985"/>
                        <wp:docPr id="5" name="Рисунок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8693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22ACEC0" w14:textId="6B66EA8F" w:rsidR="00C16188" w:rsidRPr="0044448A" w:rsidRDefault="0062187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Твердое тело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9F43F73" w14:textId="77777777" w:rsidR="00621872" w:rsidRPr="00621872" w:rsidRDefault="0062187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  <w:lang w:val="ru-RU"/>
                    </w:rPr>
                  </w:pPr>
                  <w:r w:rsidRPr="00621872">
                    <w:rPr>
                      <w:rStyle w:val="a3"/>
                      <w:b/>
                      <w:bCs/>
                      <w:noProof/>
                      <w:sz w:val="20"/>
                      <w:szCs w:val="20"/>
                      <w:lang w:val="ru-RU"/>
                    </w:rPr>
                    <w:t xml:space="preserve">Масса:0.119673 </w:t>
                  </w: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kg</w:t>
                  </w:r>
                </w:p>
                <w:p w14:paraId="506D1796" w14:textId="77777777" w:rsidR="00621872" w:rsidRPr="00621872" w:rsidRDefault="0062187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  <w:lang w:val="ru-RU"/>
                    </w:rPr>
                  </w:pPr>
                  <w:r w:rsidRPr="00621872">
                    <w:rPr>
                      <w:rStyle w:val="a3"/>
                      <w:b/>
                      <w:bCs/>
                      <w:noProof/>
                      <w:sz w:val="20"/>
                      <w:szCs w:val="20"/>
                      <w:lang w:val="ru-RU"/>
                    </w:rPr>
                    <w:t>Объем:1.57568</w:t>
                  </w: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e</w:t>
                  </w:r>
                  <w:r w:rsidRPr="00621872">
                    <w:rPr>
                      <w:rStyle w:val="a3"/>
                      <w:b/>
                      <w:bCs/>
                      <w:noProof/>
                      <w:sz w:val="20"/>
                      <w:szCs w:val="20"/>
                      <w:lang w:val="ru-RU"/>
                    </w:rPr>
                    <w:t xml:space="preserve">-005 </w:t>
                  </w: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m</w:t>
                  </w:r>
                  <w:r w:rsidRPr="00621872">
                    <w:rPr>
                      <w:rStyle w:val="a3"/>
                      <w:b/>
                      <w:bCs/>
                      <w:noProof/>
                      <w:sz w:val="20"/>
                      <w:szCs w:val="20"/>
                      <w:lang w:val="ru-RU"/>
                    </w:rPr>
                    <w:t>^3</w:t>
                  </w:r>
                </w:p>
                <w:p w14:paraId="107045E1" w14:textId="77777777" w:rsidR="00621872" w:rsidRDefault="0062187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Плотность:7595 kg/m^3</w:t>
                  </w:r>
                </w:p>
                <w:p w14:paraId="24EB1BA7" w14:textId="77777777" w:rsidR="00621872" w:rsidRDefault="0062187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Масса:1.1728 N</w:t>
                  </w:r>
                </w:p>
                <w:p w14:paraId="0F4A44E4" w14:textId="3E357C37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958D89A" w14:textId="77777777" w:rsidR="00621872" w:rsidRDefault="0062187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C:\Users\asus\OneDrive\Курсач ДММ\course_project_dmm\с одной зубчатой передчей\val\val_2.SLDPRT</w:t>
                  </w:r>
                </w:p>
                <w:p w14:paraId="2F418797" w14:textId="207A57ED" w:rsidR="00C16188" w:rsidRPr="0044448A" w:rsidRDefault="0062187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May 21 02:11:37 2020</w:t>
                  </w:r>
                </w:p>
              </w:tc>
            </w:tr>
          </w:tbl>
          <w:p w14:paraId="57CCAACF" w14:textId="069B4B05" w:rsidR="00FF408C" w:rsidRDefault="00FF408C" w:rsidP="00A96F2C"/>
        </w:tc>
      </w:tr>
    </w:tbl>
    <w:p w14:paraId="5ECFB156" w14:textId="77777777" w:rsidR="00FF408C" w:rsidRDefault="00FF408C" w:rsidP="00FF408C"/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3"/>
      </w:tblGrid>
      <w:tr w:rsidR="005E294F" w14:paraId="73EFD2BB" w14:textId="77777777" w:rsidTr="005E294F">
        <w:tc>
          <w:tcPr>
            <w:tcW w:w="11016" w:type="dxa"/>
          </w:tcPr>
          <w:p w14:paraId="60D3073B" w14:textId="37237265" w:rsidR="00B35001" w:rsidRPr="00B35001" w:rsidRDefault="00621872" w:rsidP="00B35001">
            <w:pPr>
              <w:pStyle w:val="1"/>
              <w:outlineLvl w:val="0"/>
            </w:pPr>
            <w:bookmarkStart w:id="6" w:name="_Toc40919673"/>
            <w:proofErr w:type="spellStart"/>
            <w:r>
              <w:lastRenderedPageBreak/>
              <w:t>Свойства</w:t>
            </w:r>
            <w:proofErr w:type="spellEnd"/>
            <w:r>
              <w:t xml:space="preserve"> </w:t>
            </w:r>
            <w:proofErr w:type="spellStart"/>
            <w:r>
              <w:t>исследования</w:t>
            </w:r>
            <w:bookmarkEnd w:id="6"/>
            <w:proofErr w:type="spellEnd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163"/>
              <w:gridCol w:w="5258"/>
            </w:tblGrid>
            <w:tr w:rsidR="00B35001" w14:paraId="6827EE4E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AC95E38" w14:textId="208F971F" w:rsidR="00B35001" w:rsidRDefault="00621872" w:rsidP="005E294F">
                  <w:proofErr w:type="spellStart"/>
                  <w:r>
                    <w:t>Имя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исследования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A304085" w14:textId="43DD9BDF" w:rsidR="00B35001" w:rsidRDefault="0062187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Статический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анализ</w:t>
                  </w:r>
                  <w:proofErr w:type="spellEnd"/>
                  <w:r>
                    <w:t xml:space="preserve"> 1</w:t>
                  </w:r>
                </w:p>
              </w:tc>
            </w:tr>
            <w:tr w:rsidR="00621872" w14:paraId="0CEF1E64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CB9576C" w14:textId="4C6DA5B0" w:rsidR="00621872" w:rsidRDefault="00621872" w:rsidP="005E294F">
                  <w:proofErr w:type="spellStart"/>
                  <w:r>
                    <w:t>Тип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анализа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D5B91A5" w14:textId="257A3618" w:rsidR="00621872" w:rsidRDefault="0062187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Статический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анализ</w:t>
                  </w:r>
                  <w:proofErr w:type="spellEnd"/>
                </w:p>
              </w:tc>
            </w:tr>
            <w:tr w:rsidR="00621872" w14:paraId="15732A1C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B03D81C" w14:textId="7E233D00" w:rsidR="00621872" w:rsidRDefault="00621872" w:rsidP="005E294F">
                  <w:proofErr w:type="spellStart"/>
                  <w:r>
                    <w:t>Тип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сетки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D8654E2" w14:textId="28E8181F" w:rsidR="00621872" w:rsidRDefault="0062187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Сетка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на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твердом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теле</w:t>
                  </w:r>
                  <w:proofErr w:type="spellEnd"/>
                </w:p>
              </w:tc>
            </w:tr>
            <w:tr w:rsidR="00621872" w14:paraId="57FE5EA0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711A56C" w14:textId="54810E6B" w:rsidR="00621872" w:rsidRDefault="00621872" w:rsidP="005E294F">
                  <w:proofErr w:type="spellStart"/>
                  <w:r>
                    <w:t>Тепловой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эффект</w:t>
                  </w:r>
                  <w:proofErr w:type="spellEnd"/>
                  <w:r>
                    <w:t xml:space="preserve">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B041DF7" w14:textId="76130718" w:rsidR="00621872" w:rsidRDefault="0062187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Вкл</w:t>
                  </w:r>
                  <w:proofErr w:type="spellEnd"/>
                </w:p>
              </w:tc>
            </w:tr>
            <w:tr w:rsidR="00621872" w14:paraId="3090AC04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61E2DD3" w14:textId="3923DE5C" w:rsidR="00621872" w:rsidRDefault="00621872" w:rsidP="005E294F">
                  <w:proofErr w:type="spellStart"/>
                  <w:r>
                    <w:t>Термический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параметр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ED0EFE9" w14:textId="30163F26" w:rsidR="00621872" w:rsidRDefault="0062187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Включить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тепловые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нагрузки</w:t>
                  </w:r>
                  <w:proofErr w:type="spellEnd"/>
                </w:p>
              </w:tc>
            </w:tr>
            <w:tr w:rsidR="00621872" w14:paraId="6067B3A9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8D3B688" w14:textId="05644B04" w:rsidR="00621872" w:rsidRDefault="00621872" w:rsidP="005E294F">
                  <w:proofErr w:type="spellStart"/>
                  <w:r>
                    <w:t>Температура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при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нулевом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напряжении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D0E8095" w14:textId="739E8C27" w:rsidR="00621872" w:rsidRDefault="0062187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621872" w14:paraId="3C297844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CA9B7B9" w14:textId="1DF7A29F" w:rsidR="00621872" w:rsidRPr="00621872" w:rsidRDefault="00621872" w:rsidP="005E294F">
                  <w:pPr>
                    <w:rPr>
                      <w:lang w:val="ru-RU"/>
                    </w:rPr>
                  </w:pPr>
                  <w:r w:rsidRPr="00621872">
                    <w:rPr>
                      <w:lang w:val="ru-RU"/>
                    </w:rPr>
                    <w:t xml:space="preserve">Включить эффекты давления жидкости из </w:t>
                  </w:r>
                  <w:r>
                    <w:t>SOLIDWORKS</w:t>
                  </w:r>
                  <w:r w:rsidRPr="00621872">
                    <w:rPr>
                      <w:lang w:val="ru-RU"/>
                    </w:rPr>
                    <w:t xml:space="preserve"> </w:t>
                  </w:r>
                  <w:r>
                    <w:t>Flow</w:t>
                  </w:r>
                  <w:r w:rsidRPr="00621872">
                    <w:rPr>
                      <w:lang w:val="ru-RU"/>
                    </w:rPr>
                    <w:t xml:space="preserve"> </w:t>
                  </w:r>
                  <w:r>
                    <w:t>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5FA3E01" w14:textId="4026600A" w:rsidR="00621872" w:rsidRDefault="0062187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Выкл</w:t>
                  </w:r>
                  <w:proofErr w:type="spellEnd"/>
                </w:p>
              </w:tc>
            </w:tr>
            <w:tr w:rsidR="00621872" w14:paraId="7E5E97F9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F66C68C" w14:textId="0DF914BC" w:rsidR="00621872" w:rsidRDefault="00621872" w:rsidP="005E294F">
                  <w:proofErr w:type="spellStart"/>
                  <w:r>
                    <w:t>Тип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решающей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программы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4DBC699" w14:textId="279D2BB8" w:rsidR="00621872" w:rsidRDefault="0062187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FFEPlus</w:t>
                  </w:r>
                  <w:proofErr w:type="spellEnd"/>
                </w:p>
              </w:tc>
            </w:tr>
            <w:tr w:rsidR="00621872" w14:paraId="01072F66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1FCD3F7" w14:textId="0BB20DF6" w:rsidR="00621872" w:rsidRPr="00621872" w:rsidRDefault="00621872" w:rsidP="005E294F">
                  <w:pPr>
                    <w:rPr>
                      <w:lang w:val="ru-RU"/>
                    </w:rPr>
                  </w:pPr>
                  <w:r w:rsidRPr="00621872">
                    <w:rPr>
                      <w:lang w:val="ru-RU"/>
                    </w:rPr>
                    <w:t xml:space="preserve">Влияние нагрузок на собственные частоты: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B5C5A75" w14:textId="48CE48CB" w:rsidR="00621872" w:rsidRDefault="0062187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Выкл</w:t>
                  </w:r>
                  <w:proofErr w:type="spellEnd"/>
                </w:p>
              </w:tc>
            </w:tr>
            <w:tr w:rsidR="00621872" w14:paraId="0D944453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9F81843" w14:textId="0C0DEEA2" w:rsidR="00621872" w:rsidRDefault="00621872" w:rsidP="005E294F">
                  <w:proofErr w:type="spellStart"/>
                  <w:r>
                    <w:t>Мягкая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пружина</w:t>
                  </w:r>
                  <w:proofErr w:type="spellEnd"/>
                  <w:r>
                    <w:t xml:space="preserve">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DC79B0F" w14:textId="0D888576" w:rsidR="00621872" w:rsidRDefault="0062187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Выкл</w:t>
                  </w:r>
                  <w:proofErr w:type="spellEnd"/>
                </w:p>
              </w:tc>
            </w:tr>
            <w:tr w:rsidR="00621872" w14:paraId="04E75664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8E5666B" w14:textId="39E9EC02" w:rsidR="00621872" w:rsidRDefault="00621872" w:rsidP="005E294F">
                  <w:proofErr w:type="spellStart"/>
                  <w:r>
                    <w:t>Инерционная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разгрузка</w:t>
                  </w:r>
                  <w:proofErr w:type="spellEnd"/>
                  <w:r>
                    <w:t xml:space="preserve">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3970D54" w14:textId="5E0FCC9C" w:rsidR="00621872" w:rsidRDefault="0062187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Выкл</w:t>
                  </w:r>
                  <w:proofErr w:type="spellEnd"/>
                </w:p>
              </w:tc>
            </w:tr>
            <w:tr w:rsidR="00621872" w14:paraId="0EF69DA9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8A92505" w14:textId="260B0B3A" w:rsidR="00621872" w:rsidRDefault="00621872" w:rsidP="005E294F">
                  <w:proofErr w:type="spellStart"/>
                  <w:r>
                    <w:t>Несовместимые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параметры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связи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BFE1EF5" w14:textId="10BA77B4" w:rsidR="00621872" w:rsidRDefault="0062187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Авто</w:t>
                  </w:r>
                  <w:proofErr w:type="spellEnd"/>
                </w:p>
              </w:tc>
            </w:tr>
            <w:tr w:rsidR="00621872" w14:paraId="03A41B52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B2AD3E1" w14:textId="49B8D45B" w:rsidR="00621872" w:rsidRDefault="00621872" w:rsidP="005E294F">
                  <w:proofErr w:type="spellStart"/>
                  <w:r>
                    <w:t>Большие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перемещения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50F3655" w14:textId="52B79068" w:rsidR="00621872" w:rsidRDefault="0062187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Выкл</w:t>
                  </w:r>
                  <w:proofErr w:type="spellEnd"/>
                </w:p>
              </w:tc>
            </w:tr>
            <w:tr w:rsidR="00621872" w14:paraId="40EB4B92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0BD4A12" w14:textId="1DBEEA4C" w:rsidR="00621872" w:rsidRDefault="00621872" w:rsidP="005E294F">
                  <w:proofErr w:type="spellStart"/>
                  <w:r>
                    <w:t>Вычислить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силы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свободных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тел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8CF39DA" w14:textId="402F194F" w:rsidR="00621872" w:rsidRDefault="0062187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Вкл</w:t>
                  </w:r>
                  <w:proofErr w:type="spellEnd"/>
                </w:p>
              </w:tc>
            </w:tr>
            <w:tr w:rsidR="00621872" w14:paraId="5B8BFEF6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1B8D9A4" w14:textId="24C105C0" w:rsidR="00621872" w:rsidRDefault="00621872" w:rsidP="005E294F">
                  <w:proofErr w:type="spellStart"/>
                  <w:r>
                    <w:t>Трение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B8229D7" w14:textId="1C065D2F" w:rsidR="00621872" w:rsidRDefault="0062187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Выкл</w:t>
                  </w:r>
                  <w:proofErr w:type="spellEnd"/>
                </w:p>
              </w:tc>
            </w:tr>
            <w:tr w:rsidR="00621872" w14:paraId="283043FA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4834208" w14:textId="5EAC98BF" w:rsidR="00621872" w:rsidRDefault="00621872" w:rsidP="005E294F">
                  <w:proofErr w:type="spellStart"/>
                  <w:r>
                    <w:t>Использовать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адаптивный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метод</w:t>
                  </w:r>
                  <w:proofErr w:type="spellEnd"/>
                  <w:r>
                    <w:t xml:space="preserve">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A89167A" w14:textId="1E6CC9CE" w:rsidR="00621872" w:rsidRDefault="0062187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Выкл</w:t>
                  </w:r>
                  <w:proofErr w:type="spellEnd"/>
                </w:p>
              </w:tc>
            </w:tr>
            <w:tr w:rsidR="00621872" w14:paraId="4C945903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D56C43D" w14:textId="7227A992" w:rsidR="00621872" w:rsidRDefault="00621872" w:rsidP="005E294F">
                  <w:proofErr w:type="spellStart"/>
                  <w:r>
                    <w:t>Папка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результатов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4B34614" w14:textId="76A12BF0" w:rsidR="00621872" w:rsidRDefault="0062187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Документ</w:t>
                  </w:r>
                  <w:proofErr w:type="spellEnd"/>
                  <w:r>
                    <w:t xml:space="preserve"> SOLIDWORKS (C:\Users\asus\OneDrive\Курсач ДММ\</w:t>
                  </w:r>
                  <w:proofErr w:type="spellStart"/>
                  <w:r>
                    <w:t>course_project_dmm</w:t>
                  </w:r>
                  <w:proofErr w:type="spellEnd"/>
                  <w:r>
                    <w:t xml:space="preserve">\с </w:t>
                  </w:r>
                  <w:proofErr w:type="spellStart"/>
                  <w:r>
                    <w:t>одной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зубчатой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передчей</w:t>
                  </w:r>
                  <w:proofErr w:type="spellEnd"/>
                  <w:r>
                    <w:t>\</w:t>
                  </w:r>
                  <w:proofErr w:type="spellStart"/>
                  <w:r>
                    <w:t>val</w:t>
                  </w:r>
                  <w:proofErr w:type="spellEnd"/>
                  <w:r>
                    <w:t>)</w:t>
                  </w:r>
                </w:p>
              </w:tc>
            </w:tr>
          </w:tbl>
          <w:p w14:paraId="75E1D686" w14:textId="39A2278E" w:rsidR="005E294F" w:rsidRDefault="005E294F" w:rsidP="00A96F2C"/>
        </w:tc>
      </w:tr>
      <w:bookmarkEnd w:id="1"/>
      <w:bookmarkEnd w:id="2"/>
      <w:bookmarkEnd w:id="3"/>
    </w:tbl>
    <w:p w14:paraId="52743A1B" w14:textId="77777777" w:rsidR="00F33129" w:rsidRDefault="00F33129"/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3"/>
      </w:tblGrid>
      <w:tr w:rsidR="00F33129" w14:paraId="439C04FB" w14:textId="77777777" w:rsidTr="00E80CD9">
        <w:tc>
          <w:tcPr>
            <w:tcW w:w="11016" w:type="dxa"/>
          </w:tcPr>
          <w:p w14:paraId="4FE6067C" w14:textId="19287064" w:rsidR="00F33129" w:rsidRPr="00B35001" w:rsidRDefault="00621872" w:rsidP="000A7C6B">
            <w:pPr>
              <w:pStyle w:val="1"/>
              <w:outlineLvl w:val="0"/>
            </w:pPr>
            <w:bookmarkStart w:id="7" w:name="_Toc40919674"/>
            <w:proofErr w:type="spellStart"/>
            <w:r>
              <w:t>Единицы</w:t>
            </w:r>
            <w:bookmarkEnd w:id="7"/>
            <w:proofErr w:type="spellEnd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53"/>
              <w:gridCol w:w="5168"/>
            </w:tblGrid>
            <w:tr w:rsidR="00F33129" w14:paraId="01FCC9FF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693935F" w14:textId="3D649F55" w:rsidR="00F33129" w:rsidRDefault="00621872" w:rsidP="000A7C6B">
                  <w:proofErr w:type="spellStart"/>
                  <w:r>
                    <w:t>Система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единиц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измерения</w:t>
                  </w:r>
                  <w:proofErr w:type="spellEnd"/>
                  <w:r>
                    <w:t>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6897290" w14:textId="5F6EEA41" w:rsidR="00F33129" w:rsidRDefault="0062187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СИ (MKS)</w:t>
                  </w:r>
                </w:p>
              </w:tc>
            </w:tr>
            <w:tr w:rsidR="00621872" w14:paraId="5B42DD70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9EADB75" w14:textId="2F36066D" w:rsidR="00621872" w:rsidRDefault="00621872" w:rsidP="000A7C6B">
                  <w:proofErr w:type="spellStart"/>
                  <w:r>
                    <w:t>Длина</w:t>
                  </w:r>
                  <w:proofErr w:type="spellEnd"/>
                  <w:r>
                    <w:t>/</w:t>
                  </w:r>
                  <w:proofErr w:type="spellStart"/>
                  <w:r>
                    <w:t>Перемещение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1F1FB50" w14:textId="46A15D49" w:rsidR="00621872" w:rsidRDefault="00621872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621872" w14:paraId="22B6EF9F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50AEE63" w14:textId="5F137BA7" w:rsidR="00621872" w:rsidRDefault="00621872" w:rsidP="000A7C6B">
                  <w:proofErr w:type="spellStart"/>
                  <w:r>
                    <w:t>Температура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F67F88D" w14:textId="097BAE28" w:rsidR="00621872" w:rsidRDefault="0062187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621872" w14:paraId="19E02D18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2C6BC12" w14:textId="482EAB1D" w:rsidR="00621872" w:rsidRDefault="00621872" w:rsidP="000A7C6B">
                  <w:proofErr w:type="spellStart"/>
                  <w:r>
                    <w:t>Угловая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скорость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D29DBC1" w14:textId="4167569F" w:rsidR="00621872" w:rsidRDefault="00621872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Рад</w:t>
                  </w:r>
                  <w:proofErr w:type="spellEnd"/>
                  <w:r>
                    <w:t>/</w:t>
                  </w:r>
                  <w:proofErr w:type="spellStart"/>
                  <w:r>
                    <w:t>сек</w:t>
                  </w:r>
                  <w:proofErr w:type="spellEnd"/>
                </w:p>
              </w:tc>
            </w:tr>
            <w:tr w:rsidR="00621872" w14:paraId="44FB1655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DC2C0AB" w14:textId="6F94856E" w:rsidR="00621872" w:rsidRDefault="00621872" w:rsidP="000A7C6B">
                  <w:proofErr w:type="spellStart"/>
                  <w:r>
                    <w:t>Давление</w:t>
                  </w:r>
                  <w:proofErr w:type="spellEnd"/>
                  <w:r>
                    <w:t>/</w:t>
                  </w:r>
                  <w:proofErr w:type="spellStart"/>
                  <w:r>
                    <w:t>Напряжение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36641E7" w14:textId="2FCFC2E6" w:rsidR="00621872" w:rsidRDefault="0062187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7FA04C4C" w14:textId="47D8F56C" w:rsidR="00F33129" w:rsidRDefault="00F33129" w:rsidP="000A7C6B"/>
        </w:tc>
      </w:tr>
    </w:tbl>
    <w:p w14:paraId="5377F74F" w14:textId="77777777" w:rsidR="00E80CD9" w:rsidRDefault="00E80CD9" w:rsidP="00076F1F"/>
    <w:tbl>
      <w:tblPr>
        <w:tblStyle w:val="aa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429DA597" w14:textId="77777777" w:rsidTr="005273D5">
        <w:trPr>
          <w:trHeight w:val="4158"/>
        </w:trPr>
        <w:tc>
          <w:tcPr>
            <w:tcW w:w="11136" w:type="dxa"/>
          </w:tcPr>
          <w:p w14:paraId="3C5781A5" w14:textId="267B9D72" w:rsidR="00E80CD9" w:rsidRPr="00AC3438" w:rsidRDefault="00621872" w:rsidP="000A7C6B">
            <w:pPr>
              <w:pStyle w:val="1"/>
              <w:outlineLvl w:val="0"/>
            </w:pPr>
            <w:bookmarkStart w:id="8" w:name="_Toc243733144"/>
            <w:bookmarkStart w:id="9" w:name="_Toc245020112"/>
            <w:bookmarkStart w:id="10" w:name="_Toc245020144"/>
            <w:bookmarkStart w:id="11" w:name="_Toc40919675"/>
            <w:proofErr w:type="spellStart"/>
            <w:r>
              <w:lastRenderedPageBreak/>
              <w:t>Свойства</w:t>
            </w:r>
            <w:proofErr w:type="spellEnd"/>
            <w:r>
              <w:t xml:space="preserve"> </w:t>
            </w:r>
            <w:proofErr w:type="spellStart"/>
            <w:r>
              <w:t>материала</w:t>
            </w:r>
            <w:bookmarkEnd w:id="11"/>
            <w:proofErr w:type="spellEnd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598FCE37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41558A8" w14:textId="0011EDB3" w:rsidR="00E80CD9" w:rsidRPr="003E6C57" w:rsidRDefault="00621872" w:rsidP="000A7C6B">
                  <w:pPr>
                    <w:jc w:val="center"/>
                    <w:rPr>
                      <w:rStyle w:val="a3"/>
                      <w:b/>
                      <w:color w:val="auto"/>
                    </w:rPr>
                  </w:pP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Ссылка</w:t>
                  </w:r>
                  <w:proofErr w:type="spellEnd"/>
                  <w:r>
                    <w:rPr>
                      <w:rStyle w:val="a3"/>
                      <w:b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на</w:t>
                  </w:r>
                  <w:proofErr w:type="spellEnd"/>
                  <w:r>
                    <w:rPr>
                      <w:rStyle w:val="a3"/>
                      <w:b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модель</w:t>
                  </w:r>
                  <w:proofErr w:type="spellEnd"/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1F6E3F9" w14:textId="72D0B084" w:rsidR="00E80CD9" w:rsidRPr="003E6C57" w:rsidRDefault="00621872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Свойства</w:t>
                  </w:r>
                  <w:proofErr w:type="spellEnd"/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794911D" w14:textId="5C4A5EB5" w:rsidR="00E80CD9" w:rsidRPr="003E6C57" w:rsidRDefault="00621872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Компоненты</w:t>
                  </w:r>
                  <w:proofErr w:type="spellEnd"/>
                </w:p>
              </w:tc>
            </w:tr>
            <w:tr w:rsidR="00E80CD9" w:rsidRPr="00621872" w14:paraId="03A670E5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7CE6F529" w14:textId="69DD50DC" w:rsidR="00E80CD9" w:rsidRPr="00577134" w:rsidRDefault="00621872" w:rsidP="000A7C6B">
                  <w:pPr>
                    <w:jc w:val="center"/>
                    <w:rPr>
                      <w:rStyle w:val="a3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6A74007B" wp14:editId="2840E10F">
                        <wp:extent cx="1904365" cy="1059815"/>
                        <wp:effectExtent l="0" t="0" r="635" b="6985"/>
                        <wp:docPr id="6" name="Рисунок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0598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1-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4FC8A492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3581649" w14:textId="096F5390" w:rsidR="00E80CD9" w:rsidRPr="00BE6656" w:rsidRDefault="00621872" w:rsidP="000A7C6B">
                        <w:pPr>
                          <w:jc w:val="right"/>
                          <w:rPr>
                            <w:rStyle w:val="a3"/>
                            <w:b/>
                            <w:bCs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Имя</w:t>
                        </w:r>
                        <w:proofErr w:type="spellEnd"/>
                        <w:r w:rsidR="00E80CD9" w:rsidRPr="00BE6656"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55BDA0B" w14:textId="14FA347C" w:rsidR="00E80CD9" w:rsidRPr="00BE6656" w:rsidRDefault="0062187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Сталь</w:t>
                        </w:r>
                        <w:proofErr w:type="spellEnd"/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 xml:space="preserve"> 45 ГОСТ 1050-2013</w:t>
                        </w:r>
                      </w:p>
                    </w:tc>
                  </w:tr>
                  <w:tr w:rsidR="00621872" w:rsidRPr="00577134" w14:paraId="6A979751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2D6DFB9" w14:textId="5494F171" w:rsidR="00621872" w:rsidRDefault="00621872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Тип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модели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851863C" w14:textId="70FF4EEB" w:rsidR="00621872" w:rsidRDefault="0062187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Линейный</w:t>
                        </w:r>
                        <w:proofErr w:type="spellEnd"/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Упругий</w:t>
                        </w:r>
                        <w:proofErr w:type="spellEnd"/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Изотропный</w:t>
                        </w:r>
                        <w:proofErr w:type="spellEnd"/>
                      </w:p>
                    </w:tc>
                  </w:tr>
                  <w:tr w:rsidR="00621872" w:rsidRPr="00577134" w14:paraId="77EFEAFC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E79C611" w14:textId="4A16B484" w:rsidR="00621872" w:rsidRDefault="00621872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Критерий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прочности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по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умолчанию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0B0566A" w14:textId="6418063D" w:rsidR="00621872" w:rsidRDefault="0062187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Максимальное</w:t>
                        </w:r>
                        <w:proofErr w:type="spellEnd"/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напряжение</w:t>
                        </w:r>
                        <w:proofErr w:type="spellEnd"/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 xml:space="preserve"> von Mises</w:t>
                        </w:r>
                      </w:p>
                    </w:tc>
                  </w:tr>
                  <w:tr w:rsidR="00621872" w:rsidRPr="00577134" w14:paraId="5939F773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D46D1C7" w14:textId="1FD6E9DF" w:rsidR="00621872" w:rsidRDefault="00621872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Предел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текучести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0EAC2A4" w14:textId="12D6C37E" w:rsidR="00621872" w:rsidRDefault="0062187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6.4e+008 N/m^2</w:t>
                        </w:r>
                      </w:p>
                    </w:tc>
                  </w:tr>
                  <w:tr w:rsidR="00621872" w:rsidRPr="00577134" w14:paraId="21B4BBCE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91FB50A" w14:textId="2D958F53" w:rsidR="00621872" w:rsidRDefault="00621872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Предел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прочности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при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растяжении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07132BF" w14:textId="5DA8338D" w:rsidR="00621872" w:rsidRDefault="0062187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5.9e+008 N/m^2</w:t>
                        </w:r>
                      </w:p>
                    </w:tc>
                  </w:tr>
                  <w:tr w:rsidR="00621872" w:rsidRPr="00577134" w14:paraId="6F3605F0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7E76304" w14:textId="068EC998" w:rsidR="00621872" w:rsidRDefault="00621872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Предел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прочности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при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сжатии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2CE4B92" w14:textId="2ED87402" w:rsidR="00621872" w:rsidRDefault="0062187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3.75e+008 N/m^2</w:t>
                        </w:r>
                      </w:p>
                    </w:tc>
                  </w:tr>
                  <w:tr w:rsidR="00621872" w:rsidRPr="00577134" w14:paraId="183C2B01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95FEA71" w14:textId="574A9490" w:rsidR="00621872" w:rsidRDefault="00621872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Модуль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упругости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FB1EF74" w14:textId="633231ED" w:rsidR="00621872" w:rsidRDefault="0062187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2e+009 N/m^2</w:t>
                        </w:r>
                      </w:p>
                    </w:tc>
                  </w:tr>
                  <w:tr w:rsidR="00621872" w:rsidRPr="00577134" w14:paraId="33F83E64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D96BDC2" w14:textId="557E5D97" w:rsidR="00621872" w:rsidRDefault="00621872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Коэффициент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Пуассона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AFA6B6E" w14:textId="6BD94CD5" w:rsidR="00621872" w:rsidRDefault="0062187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 xml:space="preserve">0.394  </w:t>
                        </w:r>
                      </w:p>
                    </w:tc>
                  </w:tr>
                  <w:tr w:rsidR="00621872" w:rsidRPr="00577134" w14:paraId="78F3FB1E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462D6D0" w14:textId="42F5AB41" w:rsidR="00621872" w:rsidRDefault="00621872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Массовая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плотность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ED7D430" w14:textId="65B7B21B" w:rsidR="00621872" w:rsidRDefault="0062187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7595 kg/m^3</w:t>
                        </w:r>
                      </w:p>
                    </w:tc>
                  </w:tr>
                  <w:tr w:rsidR="00621872" w:rsidRPr="00577134" w14:paraId="0219E5E7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BA0401A" w14:textId="36957090" w:rsidR="00621872" w:rsidRDefault="00621872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Модуль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сдвига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DC823FF" w14:textId="1E0C0D26" w:rsidR="00621872" w:rsidRDefault="0062187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7.8e+009 N/m^2</w:t>
                        </w:r>
                      </w:p>
                    </w:tc>
                  </w:tr>
                </w:tbl>
                <w:p w14:paraId="5F5E674E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43ADF540" w14:textId="5CB6979C" w:rsidR="00E80CD9" w:rsidRPr="00621872" w:rsidRDefault="0062187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bCs w:val="0"/>
                      <w:sz w:val="20"/>
                      <w:szCs w:val="20"/>
                      <w:lang w:val="ru-RU"/>
                    </w:rPr>
                  </w:pPr>
                  <w:proofErr w:type="spellStart"/>
                  <w:r w:rsidRPr="00621872">
                    <w:rPr>
                      <w:rStyle w:val="a3"/>
                      <w:b w:val="0"/>
                      <w:sz w:val="20"/>
                      <w:szCs w:val="20"/>
                      <w:lang w:val="ru-RU"/>
                    </w:rPr>
                    <w:t>Твердое</w:t>
                  </w:r>
                  <w:proofErr w:type="spellEnd"/>
                  <w:r w:rsidRPr="00621872">
                    <w:rPr>
                      <w:rStyle w:val="a3"/>
                      <w:b w:val="0"/>
                      <w:sz w:val="20"/>
                      <w:szCs w:val="20"/>
                      <w:lang w:val="ru-RU"/>
                    </w:rPr>
                    <w:t xml:space="preserve"> тело 1(Разделяющая линия5)(</w:t>
                  </w:r>
                  <w:proofErr w:type="spellStart"/>
                  <w:r>
                    <w:rPr>
                      <w:rStyle w:val="a3"/>
                      <w:b w:val="0"/>
                      <w:sz w:val="20"/>
                      <w:szCs w:val="20"/>
                    </w:rPr>
                    <w:t>val</w:t>
                  </w:r>
                  <w:proofErr w:type="spellEnd"/>
                  <w:r w:rsidRPr="00621872">
                    <w:rPr>
                      <w:rStyle w:val="a3"/>
                      <w:b w:val="0"/>
                      <w:sz w:val="20"/>
                      <w:szCs w:val="20"/>
                      <w:lang w:val="ru-RU"/>
                    </w:rPr>
                    <w:t>_2)</w:t>
                  </w:r>
                </w:p>
              </w:tc>
            </w:tr>
            <w:tr w:rsidR="00E80CD9" w:rsidRPr="000841BF" w14:paraId="231C899F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0363B4D2" w14:textId="3A6F75A1" w:rsidR="00E80CD9" w:rsidRPr="000841BF" w:rsidRDefault="00621872" w:rsidP="000A7C6B">
                  <w:pPr>
                    <w:rPr>
                      <w:rStyle w:val="a3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a3"/>
                      <w:sz w:val="20"/>
                      <w:szCs w:val="20"/>
                    </w:rPr>
                    <w:t>Данные</w:t>
                  </w:r>
                  <w:proofErr w:type="spellEnd"/>
                  <w:r>
                    <w:rPr>
                      <w:rStyle w:val="a3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sz w:val="20"/>
                      <w:szCs w:val="20"/>
                    </w:rPr>
                    <w:t>кривой:N</w:t>
                  </w:r>
                  <w:proofErr w:type="spellEnd"/>
                  <w:r>
                    <w:rPr>
                      <w:rStyle w:val="a3"/>
                      <w:sz w:val="20"/>
                      <w:szCs w:val="20"/>
                    </w:rPr>
                    <w:t>/A</w:t>
                  </w:r>
                </w:p>
              </w:tc>
            </w:tr>
          </w:tbl>
          <w:p w14:paraId="22D78F35" w14:textId="2B163E3D" w:rsidR="00E80CD9" w:rsidRDefault="00E80CD9" w:rsidP="000A7C6B"/>
        </w:tc>
      </w:tr>
      <w:bookmarkEnd w:id="8"/>
      <w:bookmarkEnd w:id="9"/>
      <w:bookmarkEnd w:id="10"/>
    </w:tbl>
    <w:p w14:paraId="34E67AAE" w14:textId="77777777" w:rsidR="005273D5" w:rsidRDefault="005273D5" w:rsidP="006518B5"/>
    <w:tbl>
      <w:tblPr>
        <w:tblStyle w:val="aa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6D8C58D5" w14:textId="77777777" w:rsidTr="00452CBC">
        <w:tc>
          <w:tcPr>
            <w:tcW w:w="11016" w:type="dxa"/>
          </w:tcPr>
          <w:p w14:paraId="08FD4379" w14:textId="3673D743" w:rsidR="005273D5" w:rsidRPr="00AF1A58" w:rsidRDefault="00621872" w:rsidP="000A7C6B">
            <w:pPr>
              <w:pStyle w:val="1"/>
              <w:outlineLvl w:val="0"/>
              <w:rPr>
                <w:b w:val="0"/>
                <w:bCs w:val="0"/>
              </w:rPr>
            </w:pPr>
            <w:bookmarkStart w:id="12" w:name="_Toc40919676"/>
            <w:proofErr w:type="spellStart"/>
            <w:r>
              <w:rPr>
                <w:rStyle w:val="a3"/>
              </w:rPr>
              <w:lastRenderedPageBreak/>
              <w:t>Нагрузки</w:t>
            </w:r>
            <w:proofErr w:type="spellEnd"/>
            <w:r>
              <w:rPr>
                <w:rStyle w:val="a3"/>
              </w:rPr>
              <w:t xml:space="preserve"> и </w:t>
            </w:r>
            <w:proofErr w:type="spellStart"/>
            <w:r>
              <w:rPr>
                <w:rStyle w:val="a3"/>
              </w:rPr>
              <w:t>крепления</w:t>
            </w:r>
            <w:bookmarkEnd w:id="12"/>
            <w:proofErr w:type="spellEnd"/>
          </w:p>
          <w:tbl>
            <w:tblPr>
              <w:tblStyle w:val="-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621872" w14:paraId="01844B86" w14:textId="77777777" w:rsidTr="007828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77123FC3" w14:textId="483A0FCA" w:rsidR="00621872" w:rsidRPr="004E282D" w:rsidRDefault="00621872" w:rsidP="005A5DC6">
                  <w:pPr>
                    <w:jc w:val="center"/>
                    <w:rPr>
                      <w:rStyle w:val="a3"/>
                      <w:b/>
                      <w:color w:val="auto"/>
                    </w:rPr>
                  </w:pP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Имя</w:t>
                  </w:r>
                  <w:proofErr w:type="spellEnd"/>
                  <w:r>
                    <w:rPr>
                      <w:rStyle w:val="a3"/>
                      <w:b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крепления</w:t>
                  </w:r>
                  <w:proofErr w:type="spellEnd"/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12250EA2" w14:textId="26C86670" w:rsidR="00621872" w:rsidRPr="004E282D" w:rsidRDefault="00621872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Изображение</w:t>
                  </w:r>
                  <w:proofErr w:type="spellEnd"/>
                  <w:r>
                    <w:rPr>
                      <w:rStyle w:val="a3"/>
                      <w:b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крепления</w:t>
                  </w:r>
                  <w:proofErr w:type="spellEnd"/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02A4A616" w14:textId="5877E0AB" w:rsidR="00621872" w:rsidRPr="004E282D" w:rsidRDefault="00621872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Данные</w:t>
                  </w:r>
                  <w:proofErr w:type="spellEnd"/>
                  <w:r>
                    <w:rPr>
                      <w:rStyle w:val="a3"/>
                      <w:b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крепления</w:t>
                  </w:r>
                  <w:proofErr w:type="spellEnd"/>
                </w:p>
              </w:tc>
            </w:tr>
            <w:tr w:rsidR="00621872" w14:paraId="4DD52BD9" w14:textId="77777777" w:rsidTr="00FA3D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4B5209A1" w14:textId="43C60DDE" w:rsidR="00621872" w:rsidRPr="00AD5FBA" w:rsidRDefault="00621872" w:rsidP="005A5DC6">
                  <w:pPr>
                    <w:jc w:val="center"/>
                    <w:rPr>
                      <w:rStyle w:val="a3"/>
                    </w:rPr>
                  </w:pPr>
                  <w:proofErr w:type="spellStart"/>
                  <w:r>
                    <w:rPr>
                      <w:rStyle w:val="a3"/>
                    </w:rPr>
                    <w:t>На</w:t>
                  </w:r>
                  <w:proofErr w:type="spellEnd"/>
                  <w:r>
                    <w:rPr>
                      <w:rStyle w:val="a3"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</w:rPr>
                    <w:t>цилиндрических</w:t>
                  </w:r>
                  <w:proofErr w:type="spellEnd"/>
                  <w:r>
                    <w:rPr>
                      <w:rStyle w:val="a3"/>
                    </w:rPr>
                    <w:t xml:space="preserve"> гранях-1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14:paraId="25484DEF" w14:textId="474A4A7D" w:rsidR="00621872" w:rsidRPr="006208CB" w:rsidRDefault="00621872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081888F0" wp14:editId="388EF508">
                        <wp:extent cx="1772285" cy="986155"/>
                        <wp:effectExtent l="0" t="0" r="0" b="4445"/>
                        <wp:docPr id="7" name="Рисунок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9861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1-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621872" w14:paraId="7976CDAE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43A09967" w14:textId="427EB1D1" w:rsidR="00621872" w:rsidRPr="00BE6656" w:rsidRDefault="00621872" w:rsidP="003F2268">
                        <w:pPr>
                          <w:jc w:val="right"/>
                          <w:rPr>
                            <w:rStyle w:val="a3"/>
                            <w:bCs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Объекты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0329E65A" w14:textId="11788967" w:rsidR="00621872" w:rsidRPr="00154A1A" w:rsidRDefault="00621872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 xml:space="preserve">1 </w:t>
                        </w:r>
                        <w:proofErr w:type="spellStart"/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грани</w:t>
                        </w:r>
                        <w:proofErr w:type="spellEnd"/>
                      </w:p>
                    </w:tc>
                  </w:tr>
                  <w:tr w:rsidR="00621872" w14:paraId="2479B7B1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619A4471" w14:textId="6C88B5AC" w:rsidR="00621872" w:rsidRDefault="00621872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Тип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764086A1" w14:textId="53AE8669" w:rsidR="00621872" w:rsidRDefault="00621872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На</w:t>
                        </w:r>
                        <w:proofErr w:type="spellEnd"/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цилиндрических</w:t>
                        </w:r>
                        <w:proofErr w:type="spellEnd"/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гранях</w:t>
                        </w:r>
                        <w:proofErr w:type="spellEnd"/>
                      </w:p>
                    </w:tc>
                  </w:tr>
                  <w:tr w:rsidR="00621872" w14:paraId="29AC1046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0D22E260" w14:textId="48F90B9F" w:rsidR="00621872" w:rsidRDefault="00621872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Смещение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0E533885" w14:textId="153FA376" w:rsidR="00621872" w:rsidRDefault="00621872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 xml:space="preserve">---, 0 </w:t>
                        </w:r>
                        <w:proofErr w:type="spellStart"/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рад</w:t>
                        </w:r>
                        <w:proofErr w:type="spellEnd"/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., ---</w:t>
                        </w:r>
                      </w:p>
                    </w:tc>
                  </w:tr>
                  <w:tr w:rsidR="00621872" w14:paraId="35FFF4FD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67D3B1DE" w14:textId="37667071" w:rsidR="00621872" w:rsidRDefault="00621872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Единицы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измерения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3F5B8B68" w14:textId="6FF4736B" w:rsidR="00621872" w:rsidRDefault="00621872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mm</w:t>
                        </w:r>
                      </w:p>
                    </w:tc>
                  </w:tr>
                </w:tbl>
                <w:p w14:paraId="05B36277" w14:textId="77777777" w:rsidR="00621872" w:rsidRPr="004C6DEB" w:rsidRDefault="00621872" w:rsidP="00840CC7">
                  <w:pPr>
                    <w:pStyle w:val="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14:paraId="5168E382" w14:textId="77777777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14:paraId="05FFFBA7" w14:textId="6E0F99F2" w:rsidR="003F154A" w:rsidRPr="003F154A" w:rsidRDefault="00621872" w:rsidP="003F154A">
                  <w:pPr>
                    <w:rPr>
                      <w:rStyle w:val="a3"/>
                      <w:bCs/>
                    </w:rPr>
                  </w:pPr>
                  <w:proofErr w:type="spellStart"/>
                  <w:r>
                    <w:rPr>
                      <w:rStyle w:val="a3"/>
                      <w:b/>
                    </w:rPr>
                    <w:t>Результирующие</w:t>
                  </w:r>
                  <w:proofErr w:type="spellEnd"/>
                  <w:r>
                    <w:rPr>
                      <w:rStyle w:val="a3"/>
                      <w:b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b/>
                    </w:rPr>
                    <w:t>силы</w:t>
                  </w:r>
                  <w:proofErr w:type="spellEnd"/>
                </w:p>
                <w:tbl>
                  <w:tblPr>
                    <w:tblStyle w:val="aa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14:paraId="1F1A49F3" w14:textId="77777777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4865E4A6" w14:textId="5C77BCCA" w:rsidR="003F154A" w:rsidRDefault="00621872" w:rsidP="000A7C6B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Компоненты</w:t>
                        </w:r>
                        <w:proofErr w:type="spellEnd"/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080189E0" w14:textId="2916229B" w:rsidR="003F154A" w:rsidRDefault="00621872" w:rsidP="000A7C6B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3E131A7C" w14:textId="48A94499" w:rsidR="003F154A" w:rsidRDefault="00621872" w:rsidP="000A7C6B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7DEBE527" w14:textId="080E20E8" w:rsidR="003F154A" w:rsidRDefault="00621872" w:rsidP="000A7C6B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5DC30EC3" w14:textId="2AD15C3B" w:rsidR="003F154A" w:rsidRDefault="00621872" w:rsidP="000A7C6B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Результирующая</w:t>
                        </w:r>
                        <w:proofErr w:type="spellEnd"/>
                      </w:p>
                    </w:tc>
                  </w:tr>
                  <w:tr w:rsidR="003F154A" w14:paraId="38D1A5D1" w14:textId="77777777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4E93B376" w14:textId="7D74D922" w:rsidR="003F154A" w:rsidRDefault="00621872" w:rsidP="000A7C6B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Сила</w:t>
                        </w:r>
                        <w:proofErr w:type="spellEnd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реакции</w:t>
                        </w:r>
                        <w:proofErr w:type="spellEnd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3589AF3" w14:textId="097B83C5" w:rsidR="003F154A" w:rsidRPr="00EF37BF" w:rsidRDefault="00621872" w:rsidP="000A7C6B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-2.80074e-007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493D1107" w14:textId="5ADA9E22" w:rsidR="003F154A" w:rsidRPr="00EF37BF" w:rsidRDefault="00621872" w:rsidP="000A7C6B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-0.0234661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46C30E96" w14:textId="0929A36D" w:rsidR="003F154A" w:rsidRDefault="00621872" w:rsidP="000A7C6B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4.933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4413708D" w14:textId="45B4E522" w:rsidR="003F154A" w:rsidRPr="00EF37BF" w:rsidRDefault="00621872" w:rsidP="000A7C6B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4.93306</w:t>
                        </w:r>
                      </w:p>
                    </w:tc>
                  </w:tr>
                  <w:tr w:rsidR="00935682" w14:paraId="0AED3200" w14:textId="77777777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5DD31F89" w14:textId="06BAE7B7" w:rsidR="00935682" w:rsidRDefault="00621872" w:rsidP="000A7C6B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Реактивный</w:t>
                        </w:r>
                        <w:proofErr w:type="spellEnd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момент</w:t>
                        </w:r>
                        <w:proofErr w:type="spellEnd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N.m</w:t>
                        </w:r>
                        <w:proofErr w:type="spellEnd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076DB818" w14:textId="627AC972" w:rsidR="00935682" w:rsidRDefault="00621872" w:rsidP="000A7C6B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73C24B9" w14:textId="0FF151FA" w:rsidR="00935682" w:rsidRDefault="00621872" w:rsidP="000A7C6B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795982ED" w14:textId="1D6F3BBB" w:rsidR="00935682" w:rsidRDefault="00621872" w:rsidP="000A7C6B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7A00C75D" w14:textId="47C72836" w:rsidR="00935682" w:rsidRDefault="00621872" w:rsidP="000A7C6B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48A3DD2D" w14:textId="77777777" w:rsidR="003F154A" w:rsidRDefault="003F154A" w:rsidP="003F154A">
                  <w:pPr>
                    <w:jc w:val="center"/>
                    <w:rPr>
                      <w:rStyle w:val="a3"/>
                      <w:b/>
                      <w:sz w:val="18"/>
                      <w:szCs w:val="18"/>
                    </w:rPr>
                  </w:pPr>
                  <w:r>
                    <w:rPr>
                      <w:rStyle w:val="a3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3FECDC1A" w14:textId="77777777" w:rsidR="005273D5" w:rsidRDefault="005273D5" w:rsidP="00840CC7">
            <w:pPr>
              <w:pStyle w:val="3"/>
            </w:pPr>
          </w:p>
          <w:tbl>
            <w:tblPr>
              <w:tblStyle w:val="-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621872" w14:paraId="69C1B49C" w14:textId="77777777" w:rsidTr="00C85D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7CC49E2B" w14:textId="024134D9" w:rsidR="00621872" w:rsidRPr="004E282D" w:rsidRDefault="00621872" w:rsidP="005A5DC6">
                  <w:pPr>
                    <w:jc w:val="center"/>
                    <w:rPr>
                      <w:rStyle w:val="a3"/>
                      <w:b/>
                      <w:color w:val="auto"/>
                    </w:rPr>
                  </w:pP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Имя</w:t>
                  </w:r>
                  <w:proofErr w:type="spellEnd"/>
                  <w:r>
                    <w:rPr>
                      <w:rStyle w:val="a3"/>
                      <w:b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нагрузки</w:t>
                  </w:r>
                  <w:proofErr w:type="spellEnd"/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1DF4D7D3" w14:textId="643E01F3" w:rsidR="00621872" w:rsidRPr="004E282D" w:rsidRDefault="00621872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Загрузить</w:t>
                  </w:r>
                  <w:proofErr w:type="spellEnd"/>
                  <w:r>
                    <w:rPr>
                      <w:rStyle w:val="a3"/>
                      <w:b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изображение</w:t>
                  </w:r>
                  <w:proofErr w:type="spellEnd"/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43D8A86A" w14:textId="0B771427" w:rsidR="00621872" w:rsidRPr="004E282D" w:rsidRDefault="00621872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Загрузить</w:t>
                  </w:r>
                  <w:proofErr w:type="spellEnd"/>
                  <w:r>
                    <w:rPr>
                      <w:rStyle w:val="a3"/>
                      <w:b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данные</w:t>
                  </w:r>
                  <w:proofErr w:type="spellEnd"/>
                </w:p>
              </w:tc>
            </w:tr>
            <w:tr w:rsidR="00621872" w14:paraId="3CA7E689" w14:textId="77777777" w:rsidTr="00E213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473AB72A" w14:textId="0975EB38" w:rsidR="00621872" w:rsidRPr="00F42DD1" w:rsidRDefault="00621872" w:rsidP="005A5DC6">
                  <w:pPr>
                    <w:jc w:val="center"/>
                    <w:rPr>
                      <w:rStyle w:val="a3"/>
                    </w:rPr>
                  </w:pPr>
                  <w:proofErr w:type="spellStart"/>
                  <w:r>
                    <w:rPr>
                      <w:rStyle w:val="a3"/>
                    </w:rPr>
                    <w:t>Вращающий</w:t>
                  </w:r>
                  <w:proofErr w:type="spellEnd"/>
                  <w:r>
                    <w:rPr>
                      <w:rStyle w:val="a3"/>
                    </w:rPr>
                    <w:t xml:space="preserve"> момент-1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32918EB7" w14:textId="79F368C0" w:rsidR="00621872" w:rsidRPr="006208CB" w:rsidRDefault="00621872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0A0690BA" wp14:editId="008A7F8F">
                        <wp:extent cx="1907540" cy="1061085"/>
                        <wp:effectExtent l="0" t="0" r="0" b="5715"/>
                        <wp:docPr id="8" name="Рисунок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061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1-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621872" w14:paraId="7E81C371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76E504FF" w14:textId="7390EAC9" w:rsidR="00621872" w:rsidRPr="00BE6656" w:rsidRDefault="00621872" w:rsidP="003F2268">
                        <w:pPr>
                          <w:jc w:val="right"/>
                          <w:rPr>
                            <w:rStyle w:val="a3"/>
                            <w:bCs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Справочный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4AFD9D20" w14:textId="198C280B" w:rsidR="00621872" w:rsidRPr="00B77EA3" w:rsidRDefault="00621872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Грань</w:t>
                        </w:r>
                        <w:proofErr w:type="spellEnd"/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&lt; 1 &gt;</w:t>
                        </w:r>
                      </w:p>
                    </w:tc>
                  </w:tr>
                  <w:tr w:rsidR="00621872" w14:paraId="43D8E9DE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6686BFF2" w14:textId="7390D491" w:rsidR="00621872" w:rsidRDefault="00621872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Тип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5A7E8C4A" w14:textId="1637C699" w:rsidR="00621872" w:rsidRDefault="00621872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Приложить</w:t>
                        </w:r>
                        <w:proofErr w:type="spellEnd"/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вращающий</w:t>
                        </w:r>
                        <w:proofErr w:type="spellEnd"/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момент</w:t>
                        </w:r>
                        <w:proofErr w:type="spellEnd"/>
                      </w:p>
                    </w:tc>
                  </w:tr>
                  <w:tr w:rsidR="00621872" w14:paraId="48065530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6217D6CF" w14:textId="35FEF259" w:rsidR="00621872" w:rsidRDefault="00621872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Значение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4798B28B" w14:textId="10A406FE" w:rsidR="00621872" w:rsidRDefault="00621872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 xml:space="preserve">0.52 </w:t>
                        </w:r>
                        <w:proofErr w:type="spellStart"/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N.m</w:t>
                        </w:r>
                        <w:proofErr w:type="spellEnd"/>
                      </w:p>
                    </w:tc>
                  </w:tr>
                </w:tbl>
                <w:p w14:paraId="5BEA0AA9" w14:textId="77777777" w:rsidR="00621872" w:rsidRDefault="00621872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</w:rPr>
                  </w:pPr>
                </w:p>
              </w:tc>
            </w:tr>
          </w:tbl>
          <w:p w14:paraId="6532EBC9" w14:textId="33C7EAA1" w:rsidR="005273D5" w:rsidRDefault="005273D5" w:rsidP="000A7C6B">
            <w:pPr>
              <w:rPr>
                <w:rStyle w:val="a3"/>
              </w:rPr>
            </w:pPr>
          </w:p>
        </w:tc>
      </w:tr>
    </w:tbl>
    <w:p w14:paraId="3C38C2EA" w14:textId="77777777" w:rsidR="00132707" w:rsidRDefault="00132707" w:rsidP="00132707"/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14:paraId="6C9E2EA0" w14:textId="77777777" w:rsidTr="005B3D16">
        <w:tc>
          <w:tcPr>
            <w:tcW w:w="11016" w:type="dxa"/>
          </w:tcPr>
          <w:p w14:paraId="689A5542" w14:textId="4B688165" w:rsidR="00132707" w:rsidRPr="00621872" w:rsidRDefault="00132707" w:rsidP="000A7C6B">
            <w:pPr>
              <w:pStyle w:val="1"/>
              <w:outlineLvl w:val="0"/>
              <w:rPr>
                <w:lang w:val="ru-RU"/>
              </w:rPr>
            </w:pPr>
            <w:r w:rsidRPr="00621872">
              <w:rPr>
                <w:lang w:val="ru-RU"/>
              </w:rPr>
              <w:lastRenderedPageBreak/>
              <w:br w:type="page"/>
            </w:r>
            <w:bookmarkStart w:id="13" w:name="_Toc40919677"/>
            <w:r w:rsidR="00621872" w:rsidRPr="00621872">
              <w:rPr>
                <w:lang w:val="ru-RU"/>
              </w:rPr>
              <w:t>Определения соединителей</w:t>
            </w:r>
            <w:bookmarkEnd w:id="13"/>
          </w:p>
          <w:p w14:paraId="0AF9E87B" w14:textId="77777777" w:rsidR="00132707" w:rsidRPr="00621872" w:rsidRDefault="00132707" w:rsidP="000A7C6B">
            <w:pPr>
              <w:rPr>
                <w:lang w:val="ru-RU"/>
              </w:rPr>
            </w:pPr>
          </w:p>
          <w:p w14:paraId="305864EA" w14:textId="1780E208" w:rsidR="00EF37BF" w:rsidRPr="00621872" w:rsidRDefault="00EF37BF" w:rsidP="000A7C6B">
            <w:pPr>
              <w:rPr>
                <w:lang w:val="ru-RU"/>
              </w:rPr>
            </w:pPr>
          </w:p>
          <w:p w14:paraId="6A975966" w14:textId="77777777" w:rsidR="000F2729" w:rsidRPr="00621872" w:rsidRDefault="000F2729" w:rsidP="000A7C6B">
            <w:pPr>
              <w:rPr>
                <w:lang w:val="ru-RU"/>
              </w:rPr>
            </w:pPr>
          </w:p>
          <w:p w14:paraId="4B4D7CD7" w14:textId="5F43870A" w:rsidR="00E12C21" w:rsidRPr="00621872" w:rsidRDefault="00621872" w:rsidP="000A7C6B">
            <w:pPr>
              <w:rPr>
                <w:lang w:val="ru-RU"/>
              </w:rPr>
            </w:pPr>
            <w:r w:rsidRPr="00621872">
              <w:rPr>
                <w:rStyle w:val="a3"/>
                <w:lang w:val="ru-RU"/>
              </w:rPr>
              <w:t>Соединитель-шпилька/болт/подшипник</w:t>
            </w:r>
          </w:p>
          <w:tbl>
            <w:tblPr>
              <w:tblStyle w:val="LightList-Accent11"/>
              <w:tblW w:w="10862" w:type="dxa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050"/>
              <w:gridCol w:w="3583"/>
            </w:tblGrid>
            <w:tr w:rsidR="00E12C21" w:rsidRPr="000841BF" w14:paraId="626AB9E1" w14:textId="77777777" w:rsidTr="0062187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4F81BD" w:themeColor="accent1"/>
                    <w:bottom w:val="single" w:sz="8" w:space="0" w:color="auto"/>
                    <w:right w:val="single" w:sz="18" w:space="0" w:color="4F81BD" w:themeColor="accent1"/>
                  </w:tcBorders>
                  <w:shd w:val="clear" w:color="auto" w:fill="DBE5F1" w:themeFill="accent1" w:themeFillTint="33"/>
                  <w:vAlign w:val="center"/>
                </w:tcPr>
                <w:p w14:paraId="76BB1553" w14:textId="72CD8A03" w:rsidR="00E12C21" w:rsidRPr="003E6C57" w:rsidRDefault="00621872" w:rsidP="000A7C6B">
                  <w:pPr>
                    <w:jc w:val="center"/>
                    <w:rPr>
                      <w:rStyle w:val="a3"/>
                      <w:b/>
                      <w:color w:val="auto"/>
                    </w:rPr>
                  </w:pP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Ссылка</w:t>
                  </w:r>
                  <w:proofErr w:type="spellEnd"/>
                  <w:r>
                    <w:rPr>
                      <w:rStyle w:val="a3"/>
                      <w:b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на</w:t>
                  </w:r>
                  <w:proofErr w:type="spellEnd"/>
                  <w:r>
                    <w:rPr>
                      <w:rStyle w:val="a3"/>
                      <w:b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модель</w:t>
                  </w:r>
                  <w:proofErr w:type="spellEnd"/>
                </w:p>
              </w:tc>
              <w:tc>
                <w:tcPr>
                  <w:tcW w:w="4050" w:type="dxa"/>
                  <w:tcBorders>
                    <w:top w:val="single" w:sz="18" w:space="0" w:color="365F91" w:themeColor="accent1" w:themeShade="BF"/>
                    <w:left w:val="single" w:sz="18" w:space="0" w:color="4F81BD" w:themeColor="accent1"/>
                    <w:bottom w:val="single" w:sz="18" w:space="0" w:color="4F81BD" w:themeColor="accent1"/>
                    <w:right w:val="single" w:sz="18" w:space="0" w:color="4F81BD" w:themeColor="accent1"/>
                  </w:tcBorders>
                  <w:shd w:val="clear" w:color="auto" w:fill="DBE5F1" w:themeFill="accent1" w:themeFillTint="33"/>
                  <w:vAlign w:val="center"/>
                </w:tcPr>
                <w:p w14:paraId="022E0D76" w14:textId="42CC788C" w:rsidR="00E12C21" w:rsidRPr="003E6C57" w:rsidRDefault="00621872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Данные</w:t>
                  </w:r>
                  <w:proofErr w:type="spellEnd"/>
                  <w:r>
                    <w:rPr>
                      <w:rStyle w:val="a3"/>
                      <w:b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соединителя</w:t>
                  </w:r>
                  <w:proofErr w:type="spellEnd"/>
                </w:p>
              </w:tc>
              <w:tc>
                <w:tcPr>
                  <w:tcW w:w="3583" w:type="dxa"/>
                  <w:tcBorders>
                    <w:top w:val="single" w:sz="18" w:space="0" w:color="365F91" w:themeColor="accent1" w:themeShade="BF"/>
                    <w:left w:val="single" w:sz="18" w:space="0" w:color="4F81BD" w:themeColor="accent1"/>
                    <w:bottom w:val="single" w:sz="8" w:space="0" w:color="auto"/>
                    <w:right w:val="single" w:sz="18" w:space="0" w:color="4F81BD" w:themeColor="accent1"/>
                  </w:tcBorders>
                  <w:shd w:val="clear" w:color="auto" w:fill="DBE5F1" w:themeFill="accent1" w:themeFillTint="33"/>
                  <w:vAlign w:val="center"/>
                </w:tcPr>
                <w:p w14:paraId="3BC72888" w14:textId="6AE68261" w:rsidR="00E12C21" w:rsidRPr="003E6C57" w:rsidRDefault="00621872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Данные</w:t>
                  </w:r>
                  <w:proofErr w:type="spellEnd"/>
                  <w:r>
                    <w:rPr>
                      <w:rStyle w:val="a3"/>
                      <w:b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силы</w:t>
                  </w:r>
                  <w:proofErr w:type="spellEnd"/>
                </w:p>
              </w:tc>
            </w:tr>
            <w:tr w:rsidR="00E12C21" w:rsidRPr="000841BF" w14:paraId="2AD3FAE2" w14:textId="77777777" w:rsidTr="0062187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4F81BD" w:themeColor="accent1"/>
                    <w:left w:val="none" w:sz="0" w:space="0" w:color="auto"/>
                    <w:bottom w:val="single" w:sz="18" w:space="0" w:color="4F81BD" w:themeColor="accent1"/>
                  </w:tcBorders>
                  <w:vAlign w:val="center"/>
                </w:tcPr>
                <w:p w14:paraId="3369E0BA" w14:textId="47B153B8" w:rsidR="00E12C21" w:rsidRDefault="00621872" w:rsidP="000A7C6B">
                  <w:pPr>
                    <w:jc w:val="center"/>
                    <w:rPr>
                      <w:rStyle w:val="a3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78E58D16" wp14:editId="7CD01506">
                        <wp:extent cx="1904365" cy="1059815"/>
                        <wp:effectExtent l="0" t="0" r="635" b="6985"/>
                        <wp:docPr id="9" name="Рисунок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0598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FDF204D" w14:textId="21E12076" w:rsidR="00E12C21" w:rsidRPr="000F2729" w:rsidRDefault="00621872" w:rsidP="000A7C6B">
                  <w:pPr>
                    <w:jc w:val="center"/>
                    <w:rPr>
                      <w:rStyle w:val="a3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a3"/>
                      <w:b/>
                      <w:sz w:val="20"/>
                      <w:szCs w:val="20"/>
                    </w:rPr>
                    <w:t>Опора</w:t>
                  </w:r>
                  <w:proofErr w:type="spellEnd"/>
                  <w:r>
                    <w:rPr>
                      <w:rStyle w:val="a3"/>
                      <w:b/>
                      <w:sz w:val="20"/>
                      <w:szCs w:val="20"/>
                    </w:rPr>
                    <w:t xml:space="preserve"> подшипника-1</w:t>
                  </w:r>
                </w:p>
              </w:tc>
              <w:tc>
                <w:tcPr>
                  <w:tcW w:w="4050" w:type="dxa"/>
                  <w:tcBorders>
                    <w:top w:val="single" w:sz="18" w:space="0" w:color="4F81BD" w:themeColor="accent1"/>
                    <w:bottom w:val="single" w:sz="18" w:space="0" w:color="4F81BD" w:themeColor="accent1"/>
                  </w:tcBorders>
                </w:tcPr>
                <w:tbl>
                  <w:tblPr>
                    <w:tblStyle w:val="1-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076"/>
                    <w:gridCol w:w="1744"/>
                  </w:tblGrid>
                  <w:tr w:rsidR="002E61D4" w14:paraId="2E60550C" w14:textId="77777777" w:rsidTr="003F2268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2DE716EB" w14:textId="4AD41969" w:rsidR="002E61D4" w:rsidRPr="00BE6656" w:rsidRDefault="00621872" w:rsidP="003F2268">
                        <w:pPr>
                          <w:jc w:val="right"/>
                          <w:rPr>
                            <w:rStyle w:val="a3"/>
                            <w:b/>
                            <w:bCs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Объекты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15671369" w14:textId="45DFC07D" w:rsidR="002E61D4" w:rsidRPr="002E61D4" w:rsidRDefault="00621872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 xml:space="preserve">1 </w:t>
                        </w:r>
                        <w:proofErr w:type="spellStart"/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грани</w:t>
                        </w:r>
                        <w:proofErr w:type="spellEnd"/>
                      </w:p>
                    </w:tc>
                  </w:tr>
                  <w:tr w:rsidR="00621872" w14:paraId="2CEE3252" w14:textId="77777777" w:rsidTr="003F2268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61625CB7" w14:textId="490D5113" w:rsidR="00621872" w:rsidRDefault="00621872" w:rsidP="003F2268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Тип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158BBD69" w14:textId="1EEC2537" w:rsidR="00621872" w:rsidRDefault="00621872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Подшипник</w:t>
                        </w:r>
                        <w:proofErr w:type="spellEnd"/>
                      </w:p>
                    </w:tc>
                  </w:tr>
                </w:tbl>
                <w:p w14:paraId="40AB8626" w14:textId="77777777" w:rsidR="00E12C21" w:rsidRPr="00577134" w:rsidRDefault="00E12C21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3583" w:type="dxa"/>
                  <w:tcBorders>
                    <w:top w:val="single" w:sz="18" w:space="0" w:color="4F81BD" w:themeColor="accent1"/>
                    <w:bottom w:val="single" w:sz="18" w:space="0" w:color="4F81BD" w:themeColor="accent1"/>
                    <w:right w:val="none" w:sz="0" w:space="0" w:color="auto"/>
                  </w:tcBorders>
                  <w:vAlign w:val="center"/>
                </w:tcPr>
                <w:p w14:paraId="4C8415E2" w14:textId="77777777" w:rsidR="003319D9" w:rsidRDefault="003319D9" w:rsidP="00E12C2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</w:p>
                <w:p w14:paraId="02484D8E" w14:textId="477EF112" w:rsidR="00E12C21" w:rsidRPr="00577134" w:rsidRDefault="00621872" w:rsidP="00E12C2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bCs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a3"/>
                      <w:b w:val="0"/>
                      <w:bCs w:val="0"/>
                      <w:sz w:val="20"/>
                      <w:szCs w:val="20"/>
                    </w:rPr>
                    <w:t>Данные</w:t>
                  </w:r>
                  <w:proofErr w:type="spellEnd"/>
                  <w:r>
                    <w:rPr>
                      <w:rStyle w:val="a3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b w:val="0"/>
                      <w:bCs w:val="0"/>
                      <w:sz w:val="20"/>
                      <w:szCs w:val="20"/>
                    </w:rPr>
                    <w:t>отсутствуют</w:t>
                  </w:r>
                  <w:proofErr w:type="spellEnd"/>
                </w:p>
              </w:tc>
            </w:tr>
            <w:tr w:rsidR="00621872" w:rsidRPr="000841BF" w14:paraId="5DC8E4F0" w14:textId="77777777" w:rsidTr="00844BB0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C6D9F1" w:themeFill="text2" w:themeFillTint="33"/>
                </w:tcPr>
                <w:p w14:paraId="363D2E8C" w14:textId="6A7D14C0" w:rsidR="00621872" w:rsidRPr="000F054F" w:rsidRDefault="00621872" w:rsidP="00844BB0">
                  <w:pPr>
                    <w:rPr>
                      <w:b w:val="0"/>
                    </w:rPr>
                  </w:pPr>
                  <w:proofErr w:type="spellStart"/>
                  <w:r>
                    <w:rPr>
                      <w:rStyle w:val="a3"/>
                      <w:b/>
                    </w:rPr>
                    <w:t>Силы</w:t>
                  </w:r>
                  <w:proofErr w:type="spellEnd"/>
                  <w:r>
                    <w:rPr>
                      <w:rStyle w:val="a3"/>
                      <w:b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b/>
                    </w:rPr>
                    <w:t>соединителя</w:t>
                  </w:r>
                  <w:proofErr w:type="spellEnd"/>
                </w:p>
                <w:tbl>
                  <w:tblPr>
                    <w:tblStyle w:val="aa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621872" w14:paraId="7332A2AE" w14:textId="77777777" w:rsidTr="00844BB0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642F7C4F" w14:textId="094D4D14" w:rsidR="00621872" w:rsidRDefault="00621872" w:rsidP="00844BB0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Тип</w:t>
                        </w:r>
                        <w:proofErr w:type="spellEnd"/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0CC0DF88" w14:textId="18DE9229" w:rsidR="00621872" w:rsidRDefault="00621872" w:rsidP="00844BB0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X-</w:t>
                        </w: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составляющая</w:t>
                        </w:r>
                        <w:proofErr w:type="spellEnd"/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5E4C2F68" w14:textId="06120B38" w:rsidR="00621872" w:rsidRDefault="00621872" w:rsidP="00844BB0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Y-</w:t>
                        </w: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составляющая</w:t>
                        </w:r>
                        <w:proofErr w:type="spellEnd"/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2BC3A22B" w14:textId="5E1C0CE0" w:rsidR="00621872" w:rsidRDefault="00621872" w:rsidP="00844BB0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Z-</w:t>
                        </w: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составляющая</w:t>
                        </w:r>
                        <w:proofErr w:type="spellEnd"/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0B3108FE" w14:textId="6C1CD5FF" w:rsidR="00621872" w:rsidRDefault="00621872" w:rsidP="00844BB0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Результирующая</w:t>
                        </w:r>
                        <w:proofErr w:type="spellEnd"/>
                      </w:p>
                    </w:tc>
                  </w:tr>
                  <w:tr w:rsidR="00621872" w14:paraId="1D768CC5" w14:textId="77777777" w:rsidTr="00844BB0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7897E611" w14:textId="28A81ECB" w:rsidR="00621872" w:rsidRDefault="00621872" w:rsidP="00844BB0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Осевое</w:t>
                        </w:r>
                        <w:proofErr w:type="spellEnd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усилие</w:t>
                        </w:r>
                        <w:proofErr w:type="spellEnd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 xml:space="preserve"> 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766219ED" w14:textId="4E3139DA" w:rsidR="00621872" w:rsidRPr="00EF37BF" w:rsidRDefault="00621872" w:rsidP="00844BB0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0.0024335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2C898DC3" w14:textId="7DBA2C54" w:rsidR="00621872" w:rsidRPr="00EF37BF" w:rsidRDefault="00621872" w:rsidP="00844BB0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341044A3" w14:textId="3C101DCC" w:rsidR="00621872" w:rsidRDefault="00621872" w:rsidP="00844BB0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6F25F009" w14:textId="1C730541" w:rsidR="00621872" w:rsidRPr="00EF37BF" w:rsidRDefault="00621872" w:rsidP="00844BB0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0.0024335</w:t>
                        </w:r>
                      </w:p>
                    </w:tc>
                  </w:tr>
                  <w:tr w:rsidR="00621872" w14:paraId="13D81D82" w14:textId="77777777" w:rsidTr="00844BB0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4D67907E" w14:textId="64F0BE98" w:rsidR="00621872" w:rsidRDefault="00621872" w:rsidP="00844BB0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Поперечная</w:t>
                        </w:r>
                        <w:proofErr w:type="spellEnd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сила</w:t>
                        </w:r>
                        <w:proofErr w:type="spellEnd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 xml:space="preserve"> 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91F0B8A" w14:textId="02CCBA2B" w:rsidR="00621872" w:rsidRDefault="00621872" w:rsidP="00844BB0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570A77D6" w14:textId="030EBB26" w:rsidR="00621872" w:rsidRDefault="00621872" w:rsidP="00844BB0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-2.885e-006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47A42A41" w14:textId="672E44C5" w:rsidR="00621872" w:rsidRDefault="00621872" w:rsidP="00844BB0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4.2127e-006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7FF5CD76" w14:textId="75113198" w:rsidR="00621872" w:rsidRDefault="00621872" w:rsidP="00844BB0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5.1182e-006</w:t>
                        </w:r>
                      </w:p>
                    </w:tc>
                  </w:tr>
                  <w:tr w:rsidR="00621872" w14:paraId="7C09705C" w14:textId="77777777" w:rsidTr="00844BB0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6EDE1E3E" w14:textId="11287B93" w:rsidR="00621872" w:rsidRDefault="00621872" w:rsidP="00844BB0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Изгибающий</w:t>
                        </w:r>
                        <w:proofErr w:type="spellEnd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момент</w:t>
                        </w:r>
                        <w:proofErr w:type="spellEnd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N.m</w:t>
                        </w:r>
                        <w:proofErr w:type="spellEnd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5A3B197F" w14:textId="59197D82" w:rsidR="00621872" w:rsidRDefault="00621872" w:rsidP="00844BB0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284E0969" w14:textId="41F0CC87" w:rsidR="00621872" w:rsidRDefault="00621872" w:rsidP="00844BB0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54CBC6AD" w14:textId="4DE32AE3" w:rsidR="00621872" w:rsidRDefault="00621872" w:rsidP="00844BB0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2891CA45" w14:textId="1EF12A1F" w:rsidR="00621872" w:rsidRDefault="00621872" w:rsidP="00844BB0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68033303" w14:textId="77777777" w:rsidR="00621872" w:rsidRPr="000841BF" w:rsidRDefault="00621872" w:rsidP="00844BB0">
                  <w:pPr>
                    <w:rPr>
                      <w:rStyle w:val="a3"/>
                      <w:sz w:val="20"/>
                      <w:szCs w:val="20"/>
                    </w:rPr>
                  </w:pPr>
                </w:p>
              </w:tc>
            </w:tr>
            <w:tr w:rsidR="00621872" w:rsidRPr="000841BF" w14:paraId="79E43FC9" w14:textId="77777777" w:rsidTr="0062187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4F81BD" w:themeColor="accent1"/>
                    <w:left w:val="none" w:sz="0" w:space="0" w:color="auto"/>
                    <w:bottom w:val="single" w:sz="18" w:space="0" w:color="4F81BD" w:themeColor="accent1"/>
                  </w:tcBorders>
                  <w:vAlign w:val="center"/>
                </w:tcPr>
                <w:p w14:paraId="0DC8A9EA" w14:textId="65A861F5" w:rsidR="00621872" w:rsidRDefault="00621872" w:rsidP="00844BB0">
                  <w:pPr>
                    <w:jc w:val="center"/>
                    <w:rPr>
                      <w:rStyle w:val="a3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07C2E41A" wp14:editId="6ECA20B5">
                        <wp:extent cx="1904365" cy="1059815"/>
                        <wp:effectExtent l="0" t="0" r="635" b="6985"/>
                        <wp:docPr id="10" name="Рисунок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0598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62B2F07" w14:textId="343AAFCB" w:rsidR="00621872" w:rsidRPr="000F2729" w:rsidRDefault="00621872" w:rsidP="00844BB0">
                  <w:pPr>
                    <w:jc w:val="center"/>
                    <w:rPr>
                      <w:rStyle w:val="a3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a3"/>
                      <w:b/>
                      <w:sz w:val="20"/>
                      <w:szCs w:val="20"/>
                    </w:rPr>
                    <w:t>Опора</w:t>
                  </w:r>
                  <w:proofErr w:type="spellEnd"/>
                  <w:r>
                    <w:rPr>
                      <w:rStyle w:val="a3"/>
                      <w:b/>
                      <w:sz w:val="20"/>
                      <w:szCs w:val="20"/>
                    </w:rPr>
                    <w:t xml:space="preserve"> подшипника-2</w:t>
                  </w:r>
                </w:p>
              </w:tc>
              <w:tc>
                <w:tcPr>
                  <w:tcW w:w="4050" w:type="dxa"/>
                  <w:tcBorders>
                    <w:top w:val="single" w:sz="18" w:space="0" w:color="4F81BD" w:themeColor="accent1"/>
                    <w:bottom w:val="single" w:sz="18" w:space="0" w:color="4F81BD" w:themeColor="accent1"/>
                  </w:tcBorders>
                </w:tcPr>
                <w:tbl>
                  <w:tblPr>
                    <w:tblStyle w:val="1-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076"/>
                    <w:gridCol w:w="1744"/>
                  </w:tblGrid>
                  <w:tr w:rsidR="00621872" w14:paraId="02B11A08" w14:textId="77777777" w:rsidTr="00844BB0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21B80227" w14:textId="7FA9FA1A" w:rsidR="00621872" w:rsidRPr="00BE6656" w:rsidRDefault="00621872" w:rsidP="00844BB0">
                        <w:pPr>
                          <w:jc w:val="right"/>
                          <w:rPr>
                            <w:rStyle w:val="a3"/>
                            <w:b/>
                            <w:bCs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Объекты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2B374725" w14:textId="36ECA67D" w:rsidR="00621872" w:rsidRPr="002E61D4" w:rsidRDefault="00621872" w:rsidP="00844BB0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 xml:space="preserve">1 </w:t>
                        </w:r>
                        <w:proofErr w:type="spellStart"/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грани</w:t>
                        </w:r>
                        <w:proofErr w:type="spellEnd"/>
                      </w:p>
                    </w:tc>
                  </w:tr>
                  <w:tr w:rsidR="00621872" w14:paraId="4FFBB6D9" w14:textId="77777777" w:rsidTr="00844BB0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67619730" w14:textId="06A279E7" w:rsidR="00621872" w:rsidRDefault="00621872" w:rsidP="00844BB0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Тип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25F20021" w14:textId="222B48F2" w:rsidR="00621872" w:rsidRDefault="00621872" w:rsidP="00844BB0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Подшипник</w:t>
                        </w:r>
                        <w:proofErr w:type="spellEnd"/>
                      </w:p>
                    </w:tc>
                  </w:tr>
                </w:tbl>
                <w:p w14:paraId="5F40523C" w14:textId="77777777" w:rsidR="00621872" w:rsidRPr="00577134" w:rsidRDefault="00621872" w:rsidP="00844BB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3583" w:type="dxa"/>
                  <w:tcBorders>
                    <w:top w:val="single" w:sz="18" w:space="0" w:color="4F81BD" w:themeColor="accent1"/>
                    <w:bottom w:val="single" w:sz="18" w:space="0" w:color="4F81BD" w:themeColor="accent1"/>
                    <w:right w:val="none" w:sz="0" w:space="0" w:color="auto"/>
                  </w:tcBorders>
                  <w:vAlign w:val="center"/>
                </w:tcPr>
                <w:p w14:paraId="3311A276" w14:textId="77777777" w:rsidR="00621872" w:rsidRDefault="00621872" w:rsidP="00844BB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</w:p>
                <w:p w14:paraId="46926973" w14:textId="407C7375" w:rsidR="00621872" w:rsidRPr="00577134" w:rsidRDefault="00621872" w:rsidP="00844BB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bCs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a3"/>
                      <w:b w:val="0"/>
                      <w:bCs w:val="0"/>
                      <w:sz w:val="20"/>
                      <w:szCs w:val="20"/>
                    </w:rPr>
                    <w:t>Данные</w:t>
                  </w:r>
                  <w:proofErr w:type="spellEnd"/>
                  <w:r>
                    <w:rPr>
                      <w:rStyle w:val="a3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b w:val="0"/>
                      <w:bCs w:val="0"/>
                      <w:sz w:val="20"/>
                      <w:szCs w:val="20"/>
                    </w:rPr>
                    <w:t>отсутствуют</w:t>
                  </w:r>
                  <w:proofErr w:type="spellEnd"/>
                </w:p>
              </w:tc>
            </w:tr>
            <w:tr w:rsidR="00621872" w:rsidRPr="000841BF" w14:paraId="67AB2734" w14:textId="77777777" w:rsidTr="00844BB0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C6D9F1" w:themeFill="text2" w:themeFillTint="33"/>
                </w:tcPr>
                <w:p w14:paraId="66AD7D8C" w14:textId="477AE492" w:rsidR="00621872" w:rsidRPr="000F054F" w:rsidRDefault="00621872" w:rsidP="00844BB0">
                  <w:pPr>
                    <w:rPr>
                      <w:b w:val="0"/>
                    </w:rPr>
                  </w:pPr>
                  <w:proofErr w:type="spellStart"/>
                  <w:r>
                    <w:rPr>
                      <w:rStyle w:val="a3"/>
                      <w:b/>
                    </w:rPr>
                    <w:t>Силы</w:t>
                  </w:r>
                  <w:proofErr w:type="spellEnd"/>
                  <w:r>
                    <w:rPr>
                      <w:rStyle w:val="a3"/>
                      <w:b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b/>
                    </w:rPr>
                    <w:t>соединителя</w:t>
                  </w:r>
                  <w:proofErr w:type="spellEnd"/>
                </w:p>
                <w:tbl>
                  <w:tblPr>
                    <w:tblStyle w:val="aa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621872" w14:paraId="7DBCD96C" w14:textId="77777777" w:rsidTr="00844BB0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28B6577A" w14:textId="15C5D908" w:rsidR="00621872" w:rsidRDefault="00621872" w:rsidP="00844BB0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Тип</w:t>
                        </w:r>
                        <w:proofErr w:type="spellEnd"/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7646A135" w14:textId="0F965340" w:rsidR="00621872" w:rsidRDefault="00621872" w:rsidP="00844BB0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X-</w:t>
                        </w: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составляющая</w:t>
                        </w:r>
                        <w:proofErr w:type="spellEnd"/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0EA36FCF" w14:textId="692F3FD9" w:rsidR="00621872" w:rsidRDefault="00621872" w:rsidP="00844BB0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Y-</w:t>
                        </w: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составляющая</w:t>
                        </w:r>
                        <w:proofErr w:type="spellEnd"/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2F050DED" w14:textId="337863E2" w:rsidR="00621872" w:rsidRDefault="00621872" w:rsidP="00844BB0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Z-</w:t>
                        </w: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составляющая</w:t>
                        </w:r>
                        <w:proofErr w:type="spellEnd"/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6FF3F9A3" w14:textId="12494137" w:rsidR="00621872" w:rsidRDefault="00621872" w:rsidP="00844BB0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Результирующая</w:t>
                        </w:r>
                        <w:proofErr w:type="spellEnd"/>
                      </w:p>
                    </w:tc>
                  </w:tr>
                  <w:tr w:rsidR="00621872" w14:paraId="6E201C6F" w14:textId="77777777" w:rsidTr="00844BB0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50EE0423" w14:textId="00C9A499" w:rsidR="00621872" w:rsidRDefault="00621872" w:rsidP="00844BB0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Осевое</w:t>
                        </w:r>
                        <w:proofErr w:type="spellEnd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усилие</w:t>
                        </w:r>
                        <w:proofErr w:type="spellEnd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 xml:space="preserve"> 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56218EF3" w14:textId="18130039" w:rsidR="00621872" w:rsidRPr="00EF37BF" w:rsidRDefault="00621872" w:rsidP="00844BB0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-0.0024332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6075F11E" w14:textId="06E4A302" w:rsidR="00621872" w:rsidRPr="00EF37BF" w:rsidRDefault="00621872" w:rsidP="00844BB0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-0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27AFFADE" w14:textId="30D38A1D" w:rsidR="00621872" w:rsidRDefault="00621872" w:rsidP="00844BB0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-0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2537F0DD" w14:textId="75B184B3" w:rsidR="00621872" w:rsidRPr="00EF37BF" w:rsidRDefault="00621872" w:rsidP="00844BB0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-0.0024332</w:t>
                        </w:r>
                      </w:p>
                    </w:tc>
                  </w:tr>
                  <w:tr w:rsidR="00621872" w14:paraId="2565273F" w14:textId="77777777" w:rsidTr="00844BB0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133E11E2" w14:textId="349F6F0F" w:rsidR="00621872" w:rsidRDefault="00621872" w:rsidP="00844BB0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Поперечная</w:t>
                        </w:r>
                        <w:proofErr w:type="spellEnd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сила</w:t>
                        </w:r>
                        <w:proofErr w:type="spellEnd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 xml:space="preserve"> 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4F40B6B6" w14:textId="63745DC0" w:rsidR="00621872" w:rsidRDefault="00621872" w:rsidP="00844BB0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00AE3305" w14:textId="023D7DA6" w:rsidR="00621872" w:rsidRDefault="00621872" w:rsidP="00844BB0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0.014527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35E8048F" w14:textId="0C09F631" w:rsidR="00621872" w:rsidRDefault="00621872" w:rsidP="00844BB0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1.9899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2103AF34" w14:textId="753661B5" w:rsidR="00621872" w:rsidRDefault="00621872" w:rsidP="00844BB0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1.9899</w:t>
                        </w:r>
                      </w:p>
                    </w:tc>
                  </w:tr>
                  <w:tr w:rsidR="00621872" w14:paraId="29FE36DA" w14:textId="77777777" w:rsidTr="00844BB0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1EBB0278" w14:textId="188B1241" w:rsidR="00621872" w:rsidRDefault="00621872" w:rsidP="00844BB0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Изгибающий</w:t>
                        </w:r>
                        <w:proofErr w:type="spellEnd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момент</w:t>
                        </w:r>
                        <w:proofErr w:type="spellEnd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N.m</w:t>
                        </w:r>
                        <w:proofErr w:type="spellEnd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075A8420" w14:textId="2A47FEE9" w:rsidR="00621872" w:rsidRDefault="00621872" w:rsidP="00844BB0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368B7187" w14:textId="270B0C6F" w:rsidR="00621872" w:rsidRDefault="00621872" w:rsidP="00844BB0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E8F20D6" w14:textId="6DE8C55B" w:rsidR="00621872" w:rsidRDefault="00621872" w:rsidP="00844BB0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73EB6E95" w14:textId="15E81565" w:rsidR="00621872" w:rsidRDefault="00621872" w:rsidP="00844BB0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60EFB978" w14:textId="77777777" w:rsidR="00621872" w:rsidRPr="000841BF" w:rsidRDefault="00621872" w:rsidP="00844BB0">
                  <w:pPr>
                    <w:rPr>
                      <w:rStyle w:val="a3"/>
                      <w:sz w:val="20"/>
                      <w:szCs w:val="20"/>
                    </w:rPr>
                  </w:pPr>
                </w:p>
              </w:tc>
            </w:tr>
          </w:tbl>
          <w:p w14:paraId="60DF2BBF" w14:textId="364CB4F3" w:rsidR="00132707" w:rsidRDefault="00132707" w:rsidP="000A7C6B"/>
        </w:tc>
      </w:tr>
    </w:tbl>
    <w:p w14:paraId="0B6FB414" w14:textId="77777777" w:rsidR="00104BD8" w:rsidRDefault="00104BD8" w:rsidP="006936A0"/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14:paraId="51AC06AD" w14:textId="77777777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575C11CC" w14:textId="5BEA1009" w:rsidR="00104BD8" w:rsidRDefault="00621872" w:rsidP="000A7C6B">
            <w:pPr>
              <w:pStyle w:val="1"/>
              <w:outlineLvl w:val="0"/>
            </w:pPr>
            <w:bookmarkStart w:id="14" w:name="_Toc40919678"/>
            <w:proofErr w:type="spellStart"/>
            <w:r>
              <w:t>Данные</w:t>
            </w:r>
            <w:proofErr w:type="spellEnd"/>
            <w:r>
              <w:t xml:space="preserve"> </w:t>
            </w:r>
            <w:proofErr w:type="spellStart"/>
            <w:r>
              <w:t>контакта</w:t>
            </w:r>
            <w:bookmarkEnd w:id="14"/>
            <w:proofErr w:type="spellEnd"/>
          </w:p>
          <w:p w14:paraId="0223913C" w14:textId="72CCA191" w:rsidR="00104BD8" w:rsidRDefault="00621872" w:rsidP="000A7C6B">
            <w:proofErr w:type="spellStart"/>
            <w:r>
              <w:t>Данные</w:t>
            </w:r>
            <w:proofErr w:type="spellEnd"/>
            <w:r>
              <w:t xml:space="preserve"> </w:t>
            </w:r>
            <w:proofErr w:type="spellStart"/>
            <w:r>
              <w:t>отсутствуют</w:t>
            </w:r>
            <w:proofErr w:type="spellEnd"/>
          </w:p>
          <w:p w14:paraId="5263E682" w14:textId="606E38AE" w:rsidR="00104BD8" w:rsidRDefault="00104BD8" w:rsidP="000A7C6B">
            <w:pPr>
              <w:rPr>
                <w:rStyle w:val="A30"/>
              </w:rPr>
            </w:pPr>
          </w:p>
          <w:p w14:paraId="5D8EFDD0" w14:textId="77777777" w:rsidR="00104BD8" w:rsidRDefault="00104BD8" w:rsidP="000A7C6B"/>
        </w:tc>
      </w:tr>
    </w:tbl>
    <w:p w14:paraId="4F890D30" w14:textId="77777777" w:rsidR="00A61A59" w:rsidRDefault="00A61A59" w:rsidP="006936A0"/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14:paraId="41A2AF31" w14:textId="77777777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57CBCB52" w14:textId="2105E113" w:rsidR="00A61A59" w:rsidRDefault="00621872" w:rsidP="000A7C6B">
            <w:pPr>
              <w:pStyle w:val="1"/>
              <w:outlineLvl w:val="0"/>
            </w:pPr>
            <w:bookmarkStart w:id="15" w:name="_Toc40919679"/>
            <w:proofErr w:type="spellStart"/>
            <w:r>
              <w:lastRenderedPageBreak/>
              <w:t>Информация</w:t>
            </w:r>
            <w:proofErr w:type="spellEnd"/>
            <w:r>
              <w:t xml:space="preserve"> о </w:t>
            </w:r>
            <w:proofErr w:type="spellStart"/>
            <w:r>
              <w:t>сетке</w:t>
            </w:r>
            <w:bookmarkEnd w:id="15"/>
            <w:proofErr w:type="spellEnd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14:paraId="0F09FC0D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043DD4F" w14:textId="66AAAD36" w:rsidR="00A9531D" w:rsidRDefault="00621872" w:rsidP="00C16188">
                  <w:proofErr w:type="spellStart"/>
                  <w:r>
                    <w:t>Тип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сетки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68DF559" w14:textId="434E01B8" w:rsidR="00A9531D" w:rsidRDefault="0062187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Сетка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на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твердом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теле</w:t>
                  </w:r>
                  <w:proofErr w:type="spellEnd"/>
                </w:p>
              </w:tc>
            </w:tr>
            <w:tr w:rsidR="00621872" w14:paraId="6ADD237C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7BDEE01" w14:textId="40A7353F" w:rsidR="00621872" w:rsidRDefault="00621872" w:rsidP="00C16188">
                  <w:proofErr w:type="spellStart"/>
                  <w:r>
                    <w:t>Используемое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разбиение</w:t>
                  </w:r>
                  <w:proofErr w:type="spellEnd"/>
                  <w:r>
                    <w:t xml:space="preserve">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C607109" w14:textId="69B28C9F" w:rsidR="00621872" w:rsidRDefault="0062187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Стандартная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сетка</w:t>
                  </w:r>
                  <w:proofErr w:type="spellEnd"/>
                </w:p>
              </w:tc>
            </w:tr>
            <w:tr w:rsidR="00621872" w14:paraId="70ED8385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DB508AB" w14:textId="62DB8B70" w:rsidR="00621872" w:rsidRDefault="00621872" w:rsidP="00C16188">
                  <w:proofErr w:type="spellStart"/>
                  <w:r>
                    <w:t>Автоматическое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уплотнение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сетки</w:t>
                  </w:r>
                  <w:proofErr w:type="spellEnd"/>
                  <w:r>
                    <w:t xml:space="preserve">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51A66FB" w14:textId="1B8126ED" w:rsidR="00621872" w:rsidRDefault="0062187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Выкл</w:t>
                  </w:r>
                  <w:proofErr w:type="spellEnd"/>
                </w:p>
              </w:tc>
            </w:tr>
            <w:tr w:rsidR="00621872" w14:paraId="160BF440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59FE9D7" w14:textId="63A6098D" w:rsidR="00621872" w:rsidRDefault="00621872" w:rsidP="00C16188">
                  <w:proofErr w:type="spellStart"/>
                  <w:r>
                    <w:t>Включить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автоциклы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сетки</w:t>
                  </w:r>
                  <w:proofErr w:type="spellEnd"/>
                  <w:r>
                    <w:t xml:space="preserve">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2DA917C" w14:textId="73C94FF2" w:rsidR="00621872" w:rsidRDefault="0062187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Выкл</w:t>
                  </w:r>
                  <w:proofErr w:type="spellEnd"/>
                </w:p>
              </w:tc>
            </w:tr>
            <w:tr w:rsidR="00621872" w14:paraId="6FE00C63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B9026A5" w14:textId="0148194C" w:rsidR="00621872" w:rsidRDefault="00621872" w:rsidP="00C16188">
                  <w:proofErr w:type="spellStart"/>
                  <w:r>
                    <w:t>Точки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Якобиана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42739C6" w14:textId="45FF184E" w:rsidR="00621872" w:rsidRDefault="0062187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4 </w:t>
                  </w:r>
                  <w:proofErr w:type="spellStart"/>
                  <w:r>
                    <w:t>Точки</w:t>
                  </w:r>
                  <w:proofErr w:type="spellEnd"/>
                </w:p>
              </w:tc>
            </w:tr>
            <w:tr w:rsidR="00621872" w14:paraId="6B12DD18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7C15EB7" w14:textId="4DB8C513" w:rsidR="00621872" w:rsidRDefault="00621872" w:rsidP="00C16188">
                  <w:proofErr w:type="spellStart"/>
                  <w:r>
                    <w:t>Размер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элемента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05B5685" w14:textId="446D3E59" w:rsidR="00621872" w:rsidRDefault="0062187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3.38571 mm</w:t>
                  </w:r>
                </w:p>
              </w:tc>
            </w:tr>
            <w:tr w:rsidR="00621872" w14:paraId="60A462A3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95F6FB6" w14:textId="1D68FAAF" w:rsidR="00621872" w:rsidRDefault="00621872" w:rsidP="00C16188">
                  <w:proofErr w:type="spellStart"/>
                  <w:r>
                    <w:t>Допуск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D4D7C3F" w14:textId="5F65BB87" w:rsidR="00621872" w:rsidRDefault="0062187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0.169286 mm</w:t>
                  </w:r>
                </w:p>
              </w:tc>
            </w:tr>
            <w:tr w:rsidR="00621872" w14:paraId="43EB1770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9206553" w14:textId="2CEEF942" w:rsidR="00621872" w:rsidRDefault="00621872" w:rsidP="00C16188">
                  <w:proofErr w:type="spellStart"/>
                  <w:r>
                    <w:t>Эпюра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качества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сетки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ADBF8F8" w14:textId="66DD1D16" w:rsidR="00621872" w:rsidRDefault="0062187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Высокая</w:t>
                  </w:r>
                  <w:proofErr w:type="spellEnd"/>
                </w:p>
              </w:tc>
            </w:tr>
          </w:tbl>
          <w:p w14:paraId="0D17325A" w14:textId="77777777" w:rsidR="00690657" w:rsidRDefault="00690657" w:rsidP="00690657"/>
          <w:p w14:paraId="4DF35FF1" w14:textId="32AB01FD" w:rsidR="00A9531D" w:rsidRPr="00690657" w:rsidRDefault="00621872" w:rsidP="00690657">
            <w:pPr>
              <w:pStyle w:val="2"/>
              <w:outlineLvl w:val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Информация</w:t>
            </w:r>
            <w:proofErr w:type="spellEnd"/>
            <w:r>
              <w:rPr>
                <w:sz w:val="24"/>
                <w:szCs w:val="24"/>
              </w:rPr>
              <w:t xml:space="preserve"> о </w:t>
            </w:r>
            <w:proofErr w:type="spellStart"/>
            <w:r>
              <w:rPr>
                <w:sz w:val="24"/>
                <w:szCs w:val="24"/>
              </w:rPr>
              <w:t>сетке</w:t>
            </w:r>
            <w:proofErr w:type="spellEnd"/>
            <w:r>
              <w:rPr>
                <w:sz w:val="24"/>
                <w:szCs w:val="24"/>
              </w:rPr>
              <w:t xml:space="preserve"> - </w:t>
            </w:r>
            <w:proofErr w:type="spellStart"/>
            <w:r>
              <w:rPr>
                <w:sz w:val="24"/>
                <w:szCs w:val="24"/>
              </w:rPr>
              <w:t>Детализация</w:t>
            </w:r>
            <w:proofErr w:type="spellEnd"/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14:paraId="5A987E12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CB471B4" w14:textId="7B30CBAD" w:rsidR="007107BE" w:rsidRDefault="00621872" w:rsidP="00C16188">
                  <w:proofErr w:type="spellStart"/>
                  <w:r>
                    <w:t>Всего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узлов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17AAF02" w14:textId="72C8E977" w:rsidR="007107BE" w:rsidRDefault="0062187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6861</w:t>
                  </w:r>
                </w:p>
              </w:tc>
            </w:tr>
            <w:tr w:rsidR="00621872" w14:paraId="0B6EC128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D2053FF" w14:textId="32F4C0B2" w:rsidR="00621872" w:rsidRDefault="00621872" w:rsidP="00C16188">
                  <w:proofErr w:type="spellStart"/>
                  <w:r>
                    <w:t>Всего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элементов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C434305" w14:textId="72914A19" w:rsidR="00621872" w:rsidRDefault="0062187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4013</w:t>
                  </w:r>
                </w:p>
              </w:tc>
            </w:tr>
            <w:tr w:rsidR="00621872" w14:paraId="64142258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8C02D98" w14:textId="737670FE" w:rsidR="00621872" w:rsidRDefault="00621872" w:rsidP="00C16188">
                  <w:proofErr w:type="spellStart"/>
                  <w:r>
                    <w:t>Максимальное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соотношение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сторон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FA1FA81" w14:textId="21D9B71D" w:rsidR="00621872" w:rsidRDefault="0062187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10.452</w:t>
                  </w:r>
                </w:p>
              </w:tc>
            </w:tr>
            <w:tr w:rsidR="00621872" w14:paraId="1D8BC163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AA4F86B" w14:textId="1586A6AB" w:rsidR="00621872" w:rsidRDefault="00621872" w:rsidP="00C16188">
                  <w:r>
                    <w:t xml:space="preserve">% </w:t>
                  </w:r>
                  <w:proofErr w:type="spellStart"/>
                  <w:r>
                    <w:t>элементов</w:t>
                  </w:r>
                  <w:proofErr w:type="spellEnd"/>
                  <w:r>
                    <w:t xml:space="preserve"> с </w:t>
                  </w:r>
                  <w:proofErr w:type="spellStart"/>
                  <w:r>
                    <w:t>соотношением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сторон</w:t>
                  </w:r>
                  <w:proofErr w:type="spellEnd"/>
                  <w:r>
                    <w:t xml:space="preserve">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5DAFF94" w14:textId="69B4AE55" w:rsidR="00621872" w:rsidRDefault="0062187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91.3</w:t>
                  </w:r>
                </w:p>
              </w:tc>
            </w:tr>
            <w:tr w:rsidR="00621872" w14:paraId="232E197D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2BC2E10" w14:textId="3A948E3A" w:rsidR="00621872" w:rsidRDefault="00621872" w:rsidP="00C16188">
                  <w:r>
                    <w:t xml:space="preserve">% </w:t>
                  </w:r>
                  <w:proofErr w:type="spellStart"/>
                  <w:r>
                    <w:t>элементов</w:t>
                  </w:r>
                  <w:proofErr w:type="spellEnd"/>
                  <w:r>
                    <w:t xml:space="preserve"> с </w:t>
                  </w:r>
                  <w:proofErr w:type="spellStart"/>
                  <w:r>
                    <w:t>соотношением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сторон</w:t>
                  </w:r>
                  <w:proofErr w:type="spellEnd"/>
                  <w:r>
                    <w:t xml:space="preserve">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83FD07C" w14:textId="70211B49" w:rsidR="00621872" w:rsidRDefault="0062187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0.0249</w:t>
                  </w:r>
                </w:p>
              </w:tc>
            </w:tr>
            <w:tr w:rsidR="00621872" w14:paraId="54E73F01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D3B48D0" w14:textId="4668FAA8" w:rsidR="00621872" w:rsidRDefault="00621872" w:rsidP="00C16188">
                  <w:r>
                    <w:t xml:space="preserve">% </w:t>
                  </w:r>
                  <w:proofErr w:type="spellStart"/>
                  <w:r>
                    <w:t>искаженных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элементов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Якобиан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6653D22" w14:textId="4464CB15" w:rsidR="00621872" w:rsidRDefault="0062187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621872" w14:paraId="3B0E68AB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A870AA5" w14:textId="32D2499B" w:rsidR="00621872" w:rsidRDefault="00621872" w:rsidP="00C16188">
                  <w:proofErr w:type="spellStart"/>
                  <w:r>
                    <w:t>Время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для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завершения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сетки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hh;mm;ss</w:t>
                  </w:r>
                  <w:proofErr w:type="spellEnd"/>
                  <w:r>
                    <w:t xml:space="preserve">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9B049DD" w14:textId="485E7ED9" w:rsidR="00621872" w:rsidRDefault="0062187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00:00:03</w:t>
                  </w:r>
                </w:p>
              </w:tc>
            </w:tr>
            <w:tr w:rsidR="00621872" w14:paraId="2B92BCCE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45BF253" w14:textId="37620739" w:rsidR="00621872" w:rsidRDefault="00621872" w:rsidP="00C16188">
                  <w:proofErr w:type="spellStart"/>
                  <w:r>
                    <w:t>Имя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компьютера</w:t>
                  </w:r>
                  <w:proofErr w:type="spellEnd"/>
                  <w:r>
                    <w:t xml:space="preserve">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66C15F1" w14:textId="77777777" w:rsidR="00621872" w:rsidRDefault="0062187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D803B1" w14:paraId="7A88EAFF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8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vAlign w:val="center"/>
                </w:tcPr>
                <w:p w14:paraId="27296809" w14:textId="5AD49264" w:rsidR="00D803B1" w:rsidRDefault="00621872" w:rsidP="00D803B1">
                  <w:pPr>
                    <w:jc w:val="center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2800E9FC" wp14:editId="44D13F01">
                        <wp:extent cx="6711315" cy="3733800"/>
                        <wp:effectExtent l="0" t="0" r="0" b="0"/>
                        <wp:docPr id="11" name="Рисунок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11315" cy="3733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D3266E7" w14:textId="48B552DC" w:rsidR="00A61A59" w:rsidRPr="00F077CB" w:rsidRDefault="00A61A59" w:rsidP="000A7C6B"/>
        </w:tc>
      </w:tr>
    </w:tbl>
    <w:p w14:paraId="1927CDA2" w14:textId="77777777" w:rsidR="002C53F9" w:rsidRDefault="002C53F9" w:rsidP="006936A0"/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14:paraId="0FBA3BA7" w14:textId="77777777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270889BC" w14:textId="6A3801CF" w:rsidR="002C53F9" w:rsidRDefault="00621872" w:rsidP="000A7C6B">
            <w:pPr>
              <w:pStyle w:val="1"/>
              <w:outlineLvl w:val="0"/>
            </w:pPr>
            <w:bookmarkStart w:id="16" w:name="_Toc40919680"/>
            <w:proofErr w:type="spellStart"/>
            <w:r>
              <w:t>Данные</w:t>
            </w:r>
            <w:proofErr w:type="spellEnd"/>
            <w:r>
              <w:t xml:space="preserve"> </w:t>
            </w:r>
            <w:proofErr w:type="spellStart"/>
            <w:r>
              <w:t>датчиков</w:t>
            </w:r>
            <w:bookmarkEnd w:id="16"/>
            <w:proofErr w:type="spellEnd"/>
          </w:p>
          <w:p w14:paraId="4995B7D5" w14:textId="7CC07E4C" w:rsidR="002C53F9" w:rsidRPr="00F077CB" w:rsidRDefault="00621872" w:rsidP="000A7C6B">
            <w:proofErr w:type="spellStart"/>
            <w:r>
              <w:t>Данные</w:t>
            </w:r>
            <w:proofErr w:type="spellEnd"/>
            <w:r>
              <w:t xml:space="preserve"> </w:t>
            </w:r>
            <w:proofErr w:type="spellStart"/>
            <w:r>
              <w:t>отсутствуют</w:t>
            </w:r>
            <w:proofErr w:type="spellEnd"/>
          </w:p>
        </w:tc>
      </w:tr>
    </w:tbl>
    <w:p w14:paraId="768F1DE7" w14:textId="77777777" w:rsidR="005F5B79" w:rsidRDefault="005F5B79" w:rsidP="00F12133"/>
    <w:tbl>
      <w:tblPr>
        <w:tblStyle w:val="aa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14:paraId="4E75A9F7" w14:textId="77777777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6B7B1583" w14:textId="25F6AA50" w:rsidR="005F5B79" w:rsidRDefault="00621872" w:rsidP="000A7C6B">
            <w:pPr>
              <w:pStyle w:val="1"/>
              <w:outlineLvl w:val="0"/>
            </w:pPr>
            <w:bookmarkStart w:id="17" w:name="_Toc40919681"/>
            <w:proofErr w:type="spellStart"/>
            <w:r>
              <w:t>Результирующие</w:t>
            </w:r>
            <w:proofErr w:type="spellEnd"/>
            <w:r>
              <w:t xml:space="preserve"> </w:t>
            </w:r>
            <w:proofErr w:type="spellStart"/>
            <w:r>
              <w:t>силы</w:t>
            </w:r>
            <w:bookmarkEnd w:id="17"/>
            <w:proofErr w:type="spellEnd"/>
          </w:p>
          <w:p w14:paraId="6BF52053" w14:textId="5E13620B" w:rsidR="005F5B79" w:rsidRPr="000B04D4" w:rsidRDefault="00621872" w:rsidP="000A7C6B">
            <w:pPr>
              <w:pStyle w:val="2"/>
              <w:outlineLvl w:val="1"/>
            </w:pPr>
            <w:proofErr w:type="spellStart"/>
            <w:r>
              <w:t>Силы</w:t>
            </w:r>
            <w:proofErr w:type="spellEnd"/>
            <w:r>
              <w:t xml:space="preserve"> </w:t>
            </w:r>
            <w:proofErr w:type="spellStart"/>
            <w:r>
              <w:t>реакции</w:t>
            </w:r>
            <w:proofErr w:type="spellEnd"/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14:paraId="307B977E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5E5F2FC" w14:textId="63FC2B76" w:rsidR="005F5B79" w:rsidRDefault="00621872" w:rsidP="000A7C6B">
                  <w:proofErr w:type="spellStart"/>
                  <w:r>
                    <w:t>Выбранный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набор</w:t>
                  </w:r>
                  <w:proofErr w:type="spellEnd"/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1A77780" w14:textId="19718F3E" w:rsidR="005F5B79" w:rsidRDefault="0062187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Единицы</w:t>
                  </w:r>
                  <w:proofErr w:type="spellEnd"/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0A04E0E" w14:textId="705C8E00" w:rsidR="005F5B79" w:rsidRDefault="0062187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Сумма</w:t>
                  </w:r>
                  <w:proofErr w:type="spellEnd"/>
                  <w:r>
                    <w:t xml:space="preserve">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0DF3FC9" w14:textId="2349E345" w:rsidR="005F5B79" w:rsidRDefault="0062187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Сумма</w:t>
                  </w:r>
                  <w:proofErr w:type="spellEnd"/>
                  <w:r>
                    <w:t xml:space="preserve">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F9ECD8C" w14:textId="6BAAF6DE" w:rsidR="005F5B79" w:rsidRDefault="0062187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Сумма</w:t>
                  </w:r>
                  <w:proofErr w:type="spellEnd"/>
                  <w:r>
                    <w:t xml:space="preserve">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A40514C" w14:textId="7D4C3346" w:rsidR="005F5B79" w:rsidRDefault="0062187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Результирующая</w:t>
                  </w:r>
                  <w:proofErr w:type="spellEnd"/>
                </w:p>
              </w:tc>
            </w:tr>
            <w:tr w:rsidR="005F5B79" w14:paraId="73B0C04B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06F902C" w14:textId="5C1C49CC" w:rsidR="005F5B79" w:rsidRPr="004D2956" w:rsidRDefault="00621872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всей</w:t>
                  </w:r>
                  <w:proofErr w:type="spellEnd"/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модели</w:t>
                  </w:r>
                  <w:proofErr w:type="spellEnd"/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2FAA1D5" w14:textId="3490F665" w:rsidR="005F5B79" w:rsidRPr="004D2956" w:rsidRDefault="0062187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41F248D" w14:textId="29C07F33" w:rsidR="005F5B79" w:rsidRPr="004D2956" w:rsidRDefault="0062187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-2.80074e-007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9C9E33B" w14:textId="64A09C5D" w:rsidR="005F5B79" w:rsidRPr="004D2956" w:rsidRDefault="0062187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-0.0234661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11F1625" w14:textId="18CD83E9" w:rsidR="005F5B79" w:rsidRPr="004D2956" w:rsidRDefault="0062187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4.933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0A13665" w14:textId="6F580946" w:rsidR="005F5B79" w:rsidRPr="004D2956" w:rsidRDefault="0062187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4.93306</w:t>
                  </w:r>
                </w:p>
              </w:tc>
            </w:tr>
          </w:tbl>
          <w:p w14:paraId="5ECDE3F9" w14:textId="114A4F3D" w:rsidR="005F5B79" w:rsidRPr="000B04D4" w:rsidRDefault="00621872" w:rsidP="000A7C6B">
            <w:pPr>
              <w:pStyle w:val="2"/>
              <w:outlineLvl w:val="1"/>
            </w:pPr>
            <w:proofErr w:type="spellStart"/>
            <w:r>
              <w:t>Моменты</w:t>
            </w:r>
            <w:proofErr w:type="spellEnd"/>
            <w:r>
              <w:t xml:space="preserve"> </w:t>
            </w:r>
            <w:proofErr w:type="spellStart"/>
            <w:r>
              <w:t>реакции</w:t>
            </w:r>
            <w:proofErr w:type="spellEnd"/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14:paraId="20CF8B24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BAFA27F" w14:textId="12D427EE" w:rsidR="005F5B79" w:rsidRDefault="00621872" w:rsidP="000A7C6B">
                  <w:proofErr w:type="spellStart"/>
                  <w:r>
                    <w:t>Выбранный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набор</w:t>
                  </w:r>
                  <w:proofErr w:type="spellEnd"/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BF9B036" w14:textId="4823DB07" w:rsidR="005F5B79" w:rsidRDefault="0062187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Единицы</w:t>
                  </w:r>
                  <w:proofErr w:type="spellEnd"/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4E9EBCB" w14:textId="2BFA1B40" w:rsidR="005F5B79" w:rsidRDefault="0062187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Сумма</w:t>
                  </w:r>
                  <w:proofErr w:type="spellEnd"/>
                  <w:r>
                    <w:t xml:space="preserve">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D07C554" w14:textId="2E69D948" w:rsidR="005F5B79" w:rsidRDefault="0062187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Сумма</w:t>
                  </w:r>
                  <w:proofErr w:type="spellEnd"/>
                  <w:r>
                    <w:t xml:space="preserve">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E2A07A6" w14:textId="4A9E3B26" w:rsidR="005F5B79" w:rsidRDefault="0062187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Сумма</w:t>
                  </w:r>
                  <w:proofErr w:type="spellEnd"/>
                  <w:r>
                    <w:t xml:space="preserve">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D7446DD" w14:textId="4DBD5597" w:rsidR="005F5B79" w:rsidRDefault="0062187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Результирующая</w:t>
                  </w:r>
                  <w:proofErr w:type="spellEnd"/>
                </w:p>
              </w:tc>
            </w:tr>
            <w:tr w:rsidR="005F5B79" w14:paraId="6B5B91D9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519AB7C" w14:textId="700C92D3" w:rsidR="005F5B79" w:rsidRPr="004D2956" w:rsidRDefault="00621872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всей</w:t>
                  </w:r>
                  <w:proofErr w:type="spellEnd"/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модели</w:t>
                  </w:r>
                  <w:proofErr w:type="spellEnd"/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4D491DB" w14:textId="229682CC" w:rsidR="005F5B79" w:rsidRPr="004D2956" w:rsidRDefault="0062187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N.m</w:t>
                  </w:r>
                  <w:proofErr w:type="spellEnd"/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9EC6847" w14:textId="34F42AD0" w:rsidR="005F5B79" w:rsidRPr="004D2956" w:rsidRDefault="0062187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D69774E" w14:textId="2DC176E6" w:rsidR="005F5B79" w:rsidRPr="004D2956" w:rsidRDefault="0062187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212F3EE" w14:textId="33500AFB" w:rsidR="005F5B79" w:rsidRPr="004D2956" w:rsidRDefault="0062187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C24D065" w14:textId="73895506" w:rsidR="005F5B79" w:rsidRPr="004D2956" w:rsidRDefault="0062187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32F725E6" w14:textId="77777777" w:rsidR="005F5B79" w:rsidRDefault="005F5B79" w:rsidP="000A7C6B"/>
        </w:tc>
      </w:tr>
      <w:tr w:rsidR="005F5B79" w14:paraId="1DDE358A" w14:textId="77777777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0E95A4C1" w14:textId="2DB013FA" w:rsidR="005F5B79" w:rsidRDefault="005F5B79" w:rsidP="000A7C6B">
            <w:bookmarkStart w:id="18" w:name="_Toc243733151"/>
            <w:bookmarkStart w:id="19" w:name="_Toc245020119"/>
            <w:bookmarkStart w:id="20" w:name="_Toc245020151"/>
          </w:p>
        </w:tc>
      </w:tr>
      <w:bookmarkEnd w:id="18"/>
      <w:bookmarkEnd w:id="19"/>
      <w:bookmarkEnd w:id="20"/>
    </w:tbl>
    <w:p w14:paraId="70B8B62A" w14:textId="77777777" w:rsidR="00EC2432" w:rsidRDefault="00EC2432" w:rsidP="00EC243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EC2432" w14:paraId="6F3CF96F" w14:textId="77777777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7C36ED83" w14:textId="6A350A7F" w:rsidR="0050542D" w:rsidRPr="00621872" w:rsidRDefault="00621872" w:rsidP="00621872">
            <w:pPr>
              <w:pStyle w:val="1"/>
            </w:pPr>
            <w:bookmarkStart w:id="21" w:name="_Toc40919682"/>
            <w:proofErr w:type="spellStart"/>
            <w:r>
              <w:lastRenderedPageBreak/>
              <w:t>Балки</w:t>
            </w:r>
            <w:bookmarkEnd w:id="21"/>
            <w:proofErr w:type="spellEnd"/>
          </w:p>
          <w:p w14:paraId="0A8D7137" w14:textId="2375A059" w:rsidR="00EC2432" w:rsidRDefault="00621872" w:rsidP="000A7C6B">
            <w:proofErr w:type="spellStart"/>
            <w:r>
              <w:rPr>
                <w:sz w:val="24"/>
                <w:szCs w:val="24"/>
              </w:rPr>
              <w:t>Данные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отсутствуют</w:t>
            </w:r>
            <w:proofErr w:type="spellEnd"/>
          </w:p>
        </w:tc>
      </w:tr>
    </w:tbl>
    <w:p w14:paraId="113A08D8" w14:textId="77777777" w:rsidR="00EC2432" w:rsidRDefault="00EC2432" w:rsidP="00940093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EC2432" w14:paraId="141896FA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7A720122" w14:textId="646E0273" w:rsidR="00EC2432" w:rsidRDefault="00621872" w:rsidP="000A7C6B">
            <w:pPr>
              <w:pStyle w:val="1"/>
              <w:outlineLvl w:val="0"/>
            </w:pPr>
            <w:bookmarkStart w:id="22" w:name="_Toc243733152"/>
            <w:bookmarkStart w:id="23" w:name="_Toc245020120"/>
            <w:bookmarkStart w:id="24" w:name="_Toc245020152"/>
            <w:bookmarkStart w:id="25" w:name="_Toc40919683"/>
            <w:proofErr w:type="spellStart"/>
            <w:r>
              <w:lastRenderedPageBreak/>
              <w:t>Результаты</w:t>
            </w:r>
            <w:proofErr w:type="spellEnd"/>
            <w:r>
              <w:t xml:space="preserve"> </w:t>
            </w:r>
            <w:proofErr w:type="spellStart"/>
            <w:r>
              <w:t>исследования</w:t>
            </w:r>
            <w:bookmarkEnd w:id="25"/>
            <w:proofErr w:type="spellEnd"/>
          </w:p>
          <w:p w14:paraId="605937CC" w14:textId="12502C6C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523"/>
              <w:gridCol w:w="3356"/>
              <w:gridCol w:w="2287"/>
              <w:gridCol w:w="2255"/>
            </w:tblGrid>
            <w:tr w:rsidR="00621872" w14:paraId="1509EC56" w14:textId="77777777" w:rsidTr="00844BB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6C55558" w14:textId="7592AA52" w:rsidR="00621872" w:rsidRDefault="00621872" w:rsidP="00621872">
                  <w:proofErr w:type="spellStart"/>
                  <w:r>
                    <w:t>Имя</w:t>
                  </w:r>
                  <w:proofErr w:type="spellEnd"/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B67BC80" w14:textId="229F987D" w:rsidR="00621872" w:rsidRDefault="00621872" w:rsidP="0062187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Тип</w:t>
                  </w:r>
                  <w:proofErr w:type="spellEnd"/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5B768CC" w14:textId="0AE9FED6" w:rsidR="00621872" w:rsidRDefault="00621872" w:rsidP="0062187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Мин</w:t>
                  </w:r>
                  <w:proofErr w:type="spellEnd"/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583C1BF8" w14:textId="7730AE58" w:rsidR="00621872" w:rsidRDefault="00621872" w:rsidP="0062187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Макс</w:t>
                  </w:r>
                  <w:proofErr w:type="spellEnd"/>
                </w:p>
              </w:tc>
            </w:tr>
            <w:tr w:rsidR="00621872" w14:paraId="7B38598C" w14:textId="77777777" w:rsidTr="00844BB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8BC60A8" w14:textId="2DA4E053" w:rsidR="00621872" w:rsidRPr="004D2956" w:rsidRDefault="00621872" w:rsidP="00621872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Напряжение1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DD4D676" w14:textId="5F5D9CDF" w:rsidR="00621872" w:rsidRPr="004D2956" w:rsidRDefault="00621872" w:rsidP="0062187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VON: </w:t>
                  </w:r>
                  <w:proofErr w:type="spellStart"/>
                  <w:r>
                    <w:rPr>
                      <w:sz w:val="20"/>
                      <w:szCs w:val="20"/>
                    </w:rPr>
                    <w:t>Напряжение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Von Mises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5A37832" w14:textId="77777777" w:rsidR="00621872" w:rsidRDefault="00621872" w:rsidP="0062187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2.979e+000N/m^2</w:t>
                  </w:r>
                </w:p>
                <w:p w14:paraId="59344701" w14:textId="2B46E12B" w:rsidR="00621872" w:rsidRPr="004D2956" w:rsidRDefault="00621872" w:rsidP="0062187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Узел</w:t>
                  </w:r>
                  <w:proofErr w:type="spellEnd"/>
                  <w:r>
                    <w:rPr>
                      <w:sz w:val="20"/>
                      <w:szCs w:val="20"/>
                    </w:rPr>
                    <w:t>: 1397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9DDAB78" w14:textId="77777777" w:rsidR="00621872" w:rsidRDefault="00621872" w:rsidP="0062187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1.019e+007N/m^2</w:t>
                  </w:r>
                </w:p>
                <w:p w14:paraId="4594DEE9" w14:textId="7808139A" w:rsidR="00621872" w:rsidRPr="004D2956" w:rsidRDefault="00621872" w:rsidP="0062187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Узел</w:t>
                  </w:r>
                  <w:proofErr w:type="spellEnd"/>
                  <w:r>
                    <w:rPr>
                      <w:sz w:val="20"/>
                      <w:szCs w:val="20"/>
                    </w:rPr>
                    <w:t>: 500</w:t>
                  </w:r>
                </w:p>
              </w:tc>
            </w:tr>
            <w:tr w:rsidR="00621872" w14:paraId="7C4D6232" w14:textId="77777777" w:rsidTr="00844BB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BD045F2" w14:textId="6CD0CDDC" w:rsidR="00621872" w:rsidRDefault="00621872" w:rsidP="00621872">
                  <w:pPr>
                    <w:jc w:val="center"/>
                    <w:rPr>
                      <w:rStyle w:val="a3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2176539B" wp14:editId="1D4B62A5">
                        <wp:extent cx="6646545" cy="3698240"/>
                        <wp:effectExtent l="0" t="0" r="1905" b="0"/>
                        <wp:docPr id="12" name="Рисунок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6982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01838F2" w14:textId="4C649A6C" w:rsidR="00621872" w:rsidRPr="004D2956" w:rsidRDefault="00621872" w:rsidP="0062187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val_2-Статический анализ 1-Напряжение-Напряжение1</w:t>
                  </w:r>
                </w:p>
              </w:tc>
            </w:tr>
          </w:tbl>
          <w:p w14:paraId="28C4D8DE" w14:textId="3FBD008A" w:rsidR="00621872" w:rsidRDefault="0062187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523"/>
              <w:gridCol w:w="3422"/>
              <w:gridCol w:w="2287"/>
              <w:gridCol w:w="2189"/>
            </w:tblGrid>
            <w:tr w:rsidR="00621872" w14:paraId="72DEA0D4" w14:textId="77777777" w:rsidTr="00844BB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0C3CE4E" w14:textId="6930EA20" w:rsidR="00621872" w:rsidRDefault="00621872" w:rsidP="00621872">
                  <w:proofErr w:type="spellStart"/>
                  <w:r>
                    <w:t>Имя</w:t>
                  </w:r>
                  <w:proofErr w:type="spellEnd"/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2CE4726" w14:textId="5D6DE104" w:rsidR="00621872" w:rsidRDefault="00621872" w:rsidP="0062187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Тип</w:t>
                  </w:r>
                  <w:proofErr w:type="spellEnd"/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E8C5B36" w14:textId="49A2E592" w:rsidR="00621872" w:rsidRDefault="00621872" w:rsidP="0062187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Мин</w:t>
                  </w:r>
                  <w:proofErr w:type="spellEnd"/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699421B9" w14:textId="0CFD2CD0" w:rsidR="00621872" w:rsidRDefault="00621872" w:rsidP="0062187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Макс</w:t>
                  </w:r>
                  <w:proofErr w:type="spellEnd"/>
                </w:p>
              </w:tc>
            </w:tr>
            <w:tr w:rsidR="00621872" w14:paraId="7B6B4B8F" w14:textId="77777777" w:rsidTr="00844BB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1CCD10F" w14:textId="6B4AF819" w:rsidR="00621872" w:rsidRPr="004D2956" w:rsidRDefault="00621872" w:rsidP="00621872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Перемещение1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97D29F5" w14:textId="0A11AD91" w:rsidR="00621872" w:rsidRPr="004D2956" w:rsidRDefault="00621872" w:rsidP="0062187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URES:   </w:t>
                  </w:r>
                  <w:proofErr w:type="spellStart"/>
                  <w:r>
                    <w:rPr>
                      <w:sz w:val="20"/>
                      <w:szCs w:val="20"/>
                    </w:rPr>
                    <w:t>Результирующее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перемещение</w:t>
                  </w:r>
                  <w:proofErr w:type="spellEnd"/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E40C002" w14:textId="77777777" w:rsidR="00621872" w:rsidRDefault="00621872" w:rsidP="0062187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2.345e-010mm</w:t>
                  </w:r>
                </w:p>
                <w:p w14:paraId="21BF58FF" w14:textId="6512C8BE" w:rsidR="00621872" w:rsidRPr="004D2956" w:rsidRDefault="00621872" w:rsidP="0062187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Узел</w:t>
                  </w:r>
                  <w:proofErr w:type="spellEnd"/>
                  <w:r>
                    <w:rPr>
                      <w:sz w:val="20"/>
                      <w:szCs w:val="20"/>
                    </w:rPr>
                    <w:t>: 507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88B53BB" w14:textId="77777777" w:rsidR="00621872" w:rsidRDefault="00621872" w:rsidP="0062187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7.798e-002mm</w:t>
                  </w:r>
                </w:p>
                <w:p w14:paraId="44C602EE" w14:textId="24180D38" w:rsidR="00621872" w:rsidRPr="004D2956" w:rsidRDefault="00621872" w:rsidP="0062187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Узел</w:t>
                  </w:r>
                  <w:proofErr w:type="spellEnd"/>
                  <w:r>
                    <w:rPr>
                      <w:sz w:val="20"/>
                      <w:szCs w:val="20"/>
                    </w:rPr>
                    <w:t>: 2746</w:t>
                  </w:r>
                </w:p>
              </w:tc>
            </w:tr>
            <w:tr w:rsidR="00621872" w14:paraId="452EEEDD" w14:textId="77777777" w:rsidTr="00844BB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E3EAAC1" w14:textId="48C4FEE8" w:rsidR="00621872" w:rsidRDefault="00621872" w:rsidP="00621872">
                  <w:pPr>
                    <w:jc w:val="center"/>
                    <w:rPr>
                      <w:rStyle w:val="a3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4873DA14" wp14:editId="6AE9498F">
                        <wp:extent cx="6646545" cy="3698240"/>
                        <wp:effectExtent l="0" t="0" r="1905" b="0"/>
                        <wp:docPr id="13" name="Рисунок 1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6982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529870E" w14:textId="33BBEA94" w:rsidR="00621872" w:rsidRPr="004D2956" w:rsidRDefault="00621872" w:rsidP="0062187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val_2-Статический анализ 1-Перемещение-Перемещение1</w:t>
                  </w:r>
                </w:p>
              </w:tc>
            </w:tr>
          </w:tbl>
          <w:p w14:paraId="50CA8905" w14:textId="348E78C4" w:rsidR="00621872" w:rsidRDefault="0062187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523"/>
              <w:gridCol w:w="3422"/>
              <w:gridCol w:w="2287"/>
              <w:gridCol w:w="2189"/>
            </w:tblGrid>
            <w:tr w:rsidR="00621872" w14:paraId="55307DD7" w14:textId="77777777" w:rsidTr="00844BB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8228D38" w14:textId="168E1B04" w:rsidR="00621872" w:rsidRDefault="00621872" w:rsidP="00621872">
                  <w:proofErr w:type="spellStart"/>
                  <w:r>
                    <w:t>Имя</w:t>
                  </w:r>
                  <w:proofErr w:type="spellEnd"/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0908558" w14:textId="2C3CB1BB" w:rsidR="00621872" w:rsidRDefault="00621872" w:rsidP="0062187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Тип</w:t>
                  </w:r>
                  <w:proofErr w:type="spellEnd"/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3585F4F" w14:textId="2060BCE9" w:rsidR="00621872" w:rsidRDefault="00621872" w:rsidP="0062187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Мин</w:t>
                  </w:r>
                  <w:proofErr w:type="spellEnd"/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704D011C" w14:textId="2960441D" w:rsidR="00621872" w:rsidRDefault="00621872" w:rsidP="0062187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Макс</w:t>
                  </w:r>
                  <w:proofErr w:type="spellEnd"/>
                </w:p>
              </w:tc>
            </w:tr>
            <w:tr w:rsidR="00621872" w14:paraId="1102E025" w14:textId="77777777" w:rsidTr="00844BB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05885E2" w14:textId="46CC76DA" w:rsidR="00621872" w:rsidRPr="004D2956" w:rsidRDefault="00621872" w:rsidP="00621872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Деформация1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F1514B5" w14:textId="4F276B83" w:rsidR="00621872" w:rsidRPr="004D2956" w:rsidRDefault="00621872" w:rsidP="0062187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ESTRN: </w:t>
                  </w:r>
                  <w:proofErr w:type="spellStart"/>
                  <w:r>
                    <w:rPr>
                      <w:sz w:val="20"/>
                      <w:szCs w:val="20"/>
                    </w:rPr>
                    <w:t>Эквивалентная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деформация</w:t>
                  </w:r>
                  <w:proofErr w:type="spellEnd"/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A1786BE" w14:textId="77777777" w:rsidR="00621872" w:rsidRDefault="00621872" w:rsidP="0062187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2.664e-009</w:t>
                  </w:r>
                </w:p>
                <w:p w14:paraId="06C822EC" w14:textId="1398E943" w:rsidR="00621872" w:rsidRPr="004D2956" w:rsidRDefault="00621872" w:rsidP="0062187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Элемент</w:t>
                  </w:r>
                  <w:proofErr w:type="spellEnd"/>
                  <w:r>
                    <w:rPr>
                      <w:sz w:val="20"/>
                      <w:szCs w:val="20"/>
                    </w:rPr>
                    <w:t>: 2767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4173832" w14:textId="77777777" w:rsidR="00621872" w:rsidRDefault="00621872" w:rsidP="0062187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3.871e-003</w:t>
                  </w:r>
                </w:p>
                <w:p w14:paraId="46F06FEE" w14:textId="49D3ACB5" w:rsidR="00621872" w:rsidRPr="004D2956" w:rsidRDefault="00621872" w:rsidP="0062187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Элемент</w:t>
                  </w:r>
                  <w:proofErr w:type="spellEnd"/>
                  <w:r>
                    <w:rPr>
                      <w:sz w:val="20"/>
                      <w:szCs w:val="20"/>
                    </w:rPr>
                    <w:t>: 2362</w:t>
                  </w:r>
                </w:p>
              </w:tc>
            </w:tr>
            <w:tr w:rsidR="00621872" w14:paraId="79139007" w14:textId="77777777" w:rsidTr="00844BB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65DA763" w14:textId="3485AAB3" w:rsidR="00621872" w:rsidRDefault="00621872" w:rsidP="00621872">
                  <w:pPr>
                    <w:jc w:val="center"/>
                    <w:rPr>
                      <w:rStyle w:val="a3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06F26248" wp14:editId="180ECDF4">
                        <wp:extent cx="6646545" cy="3698240"/>
                        <wp:effectExtent l="0" t="0" r="1905" b="0"/>
                        <wp:docPr id="14" name="Рисунок 1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6982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1EB406E" w14:textId="0F4F01DA" w:rsidR="00621872" w:rsidRPr="004D2956" w:rsidRDefault="00621872" w:rsidP="0062187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val_2-Статический анализ 1-Деформация-Деформация1</w:t>
                  </w:r>
                </w:p>
              </w:tc>
            </w:tr>
          </w:tbl>
          <w:p w14:paraId="58BBC0EE" w14:textId="77777777" w:rsidR="00621872" w:rsidRPr="000B04D4" w:rsidRDefault="00621872" w:rsidP="000A7C6B"/>
          <w:bookmarkEnd w:id="22"/>
          <w:bookmarkEnd w:id="23"/>
          <w:bookmarkEnd w:id="24"/>
          <w:p w14:paraId="0B4C95B9" w14:textId="69D357C3" w:rsidR="00EC2432" w:rsidRDefault="00EC2432" w:rsidP="000A7C6B"/>
        </w:tc>
      </w:tr>
    </w:tbl>
    <w:p w14:paraId="0E64B437" w14:textId="77777777" w:rsidR="000B1701" w:rsidRDefault="000B1701" w:rsidP="000B1701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0B1701" w14:paraId="3C0AFA1E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4352015C" w14:textId="5AA031F4" w:rsidR="000B1701" w:rsidRDefault="00621872" w:rsidP="00621872">
            <w:pPr>
              <w:pStyle w:val="1"/>
            </w:pPr>
            <w:bookmarkStart w:id="26" w:name="_Toc40919684"/>
            <w:proofErr w:type="spellStart"/>
            <w:r>
              <w:t>Вывод</w:t>
            </w:r>
            <w:bookmarkEnd w:id="26"/>
            <w:proofErr w:type="spellEnd"/>
          </w:p>
        </w:tc>
      </w:tr>
    </w:tbl>
    <w:p w14:paraId="39BB33EB" w14:textId="4D495547" w:rsidR="00AC3438" w:rsidRPr="00AC3438" w:rsidRDefault="00AC3438" w:rsidP="00FE0924"/>
    <w:sectPr w:rsidR="00AC3438" w:rsidRPr="00AC3438" w:rsidSect="00621872">
      <w:headerReference w:type="default" r:id="rId19"/>
      <w:footerReference w:type="default" r:id="rId20"/>
      <w:headerReference w:type="first" r:id="rId21"/>
      <w:footerReference w:type="first" r:id="rId22"/>
      <w:pgSz w:w="11907" w:h="1683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BD1DAB" w14:textId="77777777" w:rsidR="00621872" w:rsidRDefault="00621872" w:rsidP="00F25CD7">
      <w:pPr>
        <w:spacing w:after="0" w:line="240" w:lineRule="auto"/>
      </w:pPr>
      <w:r>
        <w:separator/>
      </w:r>
    </w:p>
  </w:endnote>
  <w:endnote w:type="continuationSeparator" w:id="0">
    <w:p w14:paraId="55A18D8C" w14:textId="77777777" w:rsidR="00621872" w:rsidRDefault="00621872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a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52"/>
      <w:gridCol w:w="3848"/>
      <w:gridCol w:w="4442"/>
      <w:gridCol w:w="541"/>
    </w:tblGrid>
    <w:tr w:rsidR="00DC4D2F" w14:paraId="236CFD3C" w14:textId="77777777" w:rsidTr="003E1AE9">
      <w:tc>
        <w:tcPr>
          <w:tcW w:w="867" w:type="pct"/>
        </w:tcPr>
        <w:p w14:paraId="426BF72A" w14:textId="77777777"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2E564983" wp14:editId="3F4EEB4D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42F5D1B6" w14:textId="1178540C" w:rsidR="00DC4D2F" w:rsidRDefault="00621872" w:rsidP="00E217C8">
          <w:pPr>
            <w:rPr>
              <w:rFonts w:asciiTheme="majorHAnsi" w:hAnsiTheme="majorHAnsi"/>
            </w:rPr>
          </w:pPr>
          <w:proofErr w:type="spellStart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Проанализировано</w:t>
          </w:r>
          <w:proofErr w:type="spellEnd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 xml:space="preserve"> с </w:t>
          </w:r>
          <w:proofErr w:type="spellStart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помощью</w:t>
          </w:r>
          <w:proofErr w:type="spellEnd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 xml:space="preserve"> SOLIDWORKS Simulation</w:t>
          </w:r>
        </w:p>
      </w:tc>
      <w:tc>
        <w:tcPr>
          <w:tcW w:w="2079" w:type="pct"/>
          <w:vAlign w:val="bottom"/>
        </w:tcPr>
        <w:p w14:paraId="6B7B0995" w14:textId="50785286" w:rsidR="00DC4D2F" w:rsidRDefault="00621872" w:rsidP="00E217C8">
          <w:pPr>
            <w:jc w:val="right"/>
            <w:rPr>
              <w:rFonts w:asciiTheme="majorHAnsi" w:hAnsiTheme="majorHAnsi"/>
            </w:rPr>
          </w:pPr>
          <w:proofErr w:type="spellStart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Симуляция</w:t>
          </w:r>
          <w:proofErr w:type="spellEnd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 xml:space="preserve"> val_2</w:t>
          </w:r>
        </w:p>
      </w:tc>
      <w:tc>
        <w:tcPr>
          <w:tcW w:w="0" w:type="auto"/>
          <w:vAlign w:val="bottom"/>
        </w:tcPr>
        <w:p w14:paraId="6A2B8A7E" w14:textId="77777777"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338C7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</w:tc>
    </w:tr>
  </w:tbl>
  <w:p w14:paraId="273BAB22" w14:textId="77777777" w:rsidR="00DC4D2F" w:rsidRPr="00BF0BC4" w:rsidRDefault="00DC4D2F" w:rsidP="00BF0BC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a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14:paraId="37FA5716" w14:textId="77777777" w:rsidTr="00BF0BC4">
      <w:tc>
        <w:tcPr>
          <w:tcW w:w="1908" w:type="dxa"/>
        </w:tcPr>
        <w:p w14:paraId="20AF612C" w14:textId="77777777"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51A5BD9A" wp14:editId="5E67B02F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032F980D" w14:textId="72C693FC" w:rsidR="00DC4D2F" w:rsidRDefault="00621872" w:rsidP="00BF0BC4">
          <w:pPr>
            <w:rPr>
              <w:rFonts w:asciiTheme="majorHAnsi" w:hAnsiTheme="majorHAnsi"/>
            </w:rPr>
          </w:pPr>
          <w:proofErr w:type="spellStart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Проанализировано</w:t>
          </w:r>
          <w:proofErr w:type="spellEnd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 xml:space="preserve"> с </w:t>
          </w:r>
          <w:proofErr w:type="spellStart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помощью</w:t>
          </w:r>
          <w:proofErr w:type="spellEnd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 xml:space="preserve">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53E8CDA3" w14:textId="67622315" w:rsidR="00DC4D2F" w:rsidRDefault="00621872" w:rsidP="00BF0BC4">
          <w:pPr>
            <w:jc w:val="right"/>
            <w:rPr>
              <w:rFonts w:asciiTheme="majorHAnsi" w:hAnsiTheme="majorHAnsi"/>
            </w:rPr>
          </w:pPr>
          <w:proofErr w:type="spellStart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Симуляция</w:t>
          </w:r>
          <w:proofErr w:type="spellEnd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 xml:space="preserve"> val_2</w:t>
          </w:r>
        </w:p>
      </w:tc>
      <w:tc>
        <w:tcPr>
          <w:tcW w:w="360" w:type="dxa"/>
          <w:vAlign w:val="bottom"/>
        </w:tcPr>
        <w:p w14:paraId="2525D8C9" w14:textId="77777777"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338C7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19EBA616" w14:textId="77777777"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1A357B" w14:textId="77777777" w:rsidR="00621872" w:rsidRDefault="00621872" w:rsidP="00F25CD7">
      <w:pPr>
        <w:spacing w:after="0" w:line="240" w:lineRule="auto"/>
      </w:pPr>
      <w:r>
        <w:separator/>
      </w:r>
    </w:p>
  </w:footnote>
  <w:footnote w:type="continuationSeparator" w:id="0">
    <w:p w14:paraId="62E83F95" w14:textId="77777777" w:rsidR="00621872" w:rsidRDefault="00621872" w:rsidP="00F25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a"/>
      <w:tblW w:w="10998" w:type="dxa"/>
      <w:tblBorders>
        <w:top w:val="none" w:sz="0" w:space="0" w:color="auto"/>
        <w:left w:val="none" w:sz="0" w:space="0" w:color="auto"/>
        <w:bottom w:val="single" w:sz="48" w:space="0" w:color="A6A6A6" w:themeColor="background1" w:themeShade="A6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18"/>
      <w:gridCol w:w="4500"/>
      <w:gridCol w:w="4680"/>
    </w:tblGrid>
    <w:tr w:rsidR="00DC4D2F" w14:paraId="7763F05E" w14:textId="77777777" w:rsidTr="00BF0BC4">
      <w:tc>
        <w:tcPr>
          <w:tcW w:w="1818" w:type="dxa"/>
          <w:tcBorders>
            <w:bottom w:val="nil"/>
          </w:tcBorders>
          <w:vAlign w:val="bottom"/>
        </w:tcPr>
        <w:p w14:paraId="5A39FD15" w14:textId="7E67400E" w:rsidR="00DC4D2F" w:rsidRDefault="00DC4D2F" w:rsidP="00E217C8">
          <w:pPr>
            <w:pStyle w:val="a6"/>
            <w:rPr>
              <w:rFonts w:ascii="Trebuchet MS" w:hAnsi="Trebuchet MS"/>
              <w:b/>
            </w:rPr>
          </w:pPr>
        </w:p>
      </w:tc>
      <w:tc>
        <w:tcPr>
          <w:tcW w:w="4500" w:type="dxa"/>
          <w:tcBorders>
            <w:bottom w:val="nil"/>
          </w:tcBorders>
          <w:vAlign w:val="bottom"/>
        </w:tcPr>
        <w:p w14:paraId="7DAEF2E1" w14:textId="35BA9A2C" w:rsidR="00DC4D2F" w:rsidRDefault="00621872" w:rsidP="00E217C8">
          <w:pPr>
            <w:pStyle w:val="a6"/>
            <w:rPr>
              <w:rFonts w:ascii="Trebuchet MS" w:hAnsi="Trebuchet MS"/>
            </w:rPr>
          </w:pPr>
          <w:r>
            <w:rPr>
              <w:rFonts w:ascii="Trebuchet MS" w:hAnsi="Trebuchet MS"/>
              <w:b/>
            </w:rPr>
            <w:t xml:space="preserve">МГТУ </w:t>
          </w:r>
          <w:proofErr w:type="spellStart"/>
          <w:r>
            <w:rPr>
              <w:rFonts w:ascii="Trebuchet MS" w:hAnsi="Trebuchet MS"/>
              <w:b/>
            </w:rPr>
            <w:t>им</w:t>
          </w:r>
          <w:proofErr w:type="spellEnd"/>
          <w:r>
            <w:rPr>
              <w:rFonts w:ascii="Trebuchet MS" w:hAnsi="Trebuchet MS"/>
              <w:b/>
            </w:rPr>
            <w:t xml:space="preserve">. Н. Э. </w:t>
          </w:r>
          <w:proofErr w:type="spellStart"/>
          <w:r>
            <w:rPr>
              <w:rFonts w:ascii="Trebuchet MS" w:hAnsi="Trebuchet MS"/>
              <w:b/>
            </w:rPr>
            <w:t>Баумана</w:t>
          </w:r>
          <w:proofErr w:type="spellEnd"/>
          <w:r>
            <w:rPr>
              <w:rFonts w:ascii="Trebuchet MS" w:hAnsi="Trebuchet MS"/>
              <w:b/>
            </w:rPr>
            <w:t xml:space="preserve"> СМ11-61Б</w:t>
          </w:r>
        </w:p>
        <w:p w14:paraId="4F8D29F8" w14:textId="29FE6C71" w:rsidR="00DC4D2F" w:rsidRDefault="00DC4D2F" w:rsidP="00E217C8">
          <w:pPr>
            <w:pStyle w:val="a6"/>
            <w:rPr>
              <w:rFonts w:ascii="Trebuchet MS" w:hAnsi="Trebuchet MS"/>
            </w:rPr>
          </w:pPr>
        </w:p>
      </w:tc>
      <w:tc>
        <w:tcPr>
          <w:tcW w:w="4680" w:type="dxa"/>
          <w:tcBorders>
            <w:bottom w:val="nil"/>
          </w:tcBorders>
          <w:vAlign w:val="bottom"/>
        </w:tcPr>
        <w:p w14:paraId="758FF1FF" w14:textId="426167F5" w:rsidR="00DC4D2F" w:rsidRDefault="00621872" w:rsidP="00E217C8">
          <w:pPr>
            <w:pStyle w:val="a6"/>
            <w:jc w:val="right"/>
            <w:rPr>
              <w:rFonts w:ascii="Trebuchet MS" w:hAnsi="Trebuchet MS"/>
            </w:rPr>
          </w:pPr>
          <w:proofErr w:type="spellStart"/>
          <w:r>
            <w:rPr>
              <w:rFonts w:ascii="Trebuchet MS" w:hAnsi="Trebuchet MS"/>
            </w:rPr>
            <w:t>Шестаков</w:t>
          </w:r>
          <w:proofErr w:type="spellEnd"/>
          <w:r>
            <w:rPr>
              <w:rFonts w:ascii="Trebuchet MS" w:hAnsi="Trebuchet MS"/>
            </w:rPr>
            <w:t xml:space="preserve"> А, А, </w:t>
          </w:r>
        </w:p>
        <w:p w14:paraId="2E43BAD9" w14:textId="42241C87" w:rsidR="00DC4D2F" w:rsidRPr="003E4713" w:rsidRDefault="00621872" w:rsidP="00F25CD7">
          <w:pPr>
            <w:pStyle w:val="a6"/>
            <w:jc w:val="right"/>
            <w:rPr>
              <w:rFonts w:ascii="Trebuchet MS" w:hAnsi="Trebuchet MS"/>
            </w:rPr>
          </w:pPr>
          <w:r>
            <w:rPr>
              <w:rFonts w:ascii="Trebuchet MS" w:hAnsi="Trebuchet MS"/>
            </w:rPr>
            <w:t>21.05.2020</w:t>
          </w:r>
        </w:p>
      </w:tc>
    </w:tr>
  </w:tbl>
  <w:p w14:paraId="500948AC" w14:textId="77777777" w:rsidR="00DC4D2F" w:rsidRDefault="00DC4D2F" w:rsidP="00F25CD7">
    <w:pPr>
      <w:pStyle w:val="a6"/>
      <w:pBdr>
        <w:bottom w:val="single" w:sz="36" w:space="1" w:color="BFBFBF" w:themeColor="background1" w:themeShade="BF"/>
      </w:pBdr>
    </w:pPr>
  </w:p>
  <w:p w14:paraId="0F35D883" w14:textId="77777777" w:rsidR="00DC4D2F" w:rsidRDefault="00DC4D2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a"/>
      <w:tblW w:w="0" w:type="auto"/>
      <w:tblBorders>
        <w:top w:val="none" w:sz="0" w:space="0" w:color="auto"/>
        <w:left w:val="none" w:sz="0" w:space="0" w:color="auto"/>
        <w:bottom w:val="single" w:sz="48" w:space="0" w:color="A6A6A6" w:themeColor="background1" w:themeShade="A6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07"/>
    </w:tblGrid>
    <w:tr w:rsidR="00DC4D2F" w14:paraId="7B3A2C59" w14:textId="77777777" w:rsidTr="00BF0BC4">
      <w:trPr>
        <w:trHeight w:val="1530"/>
      </w:trPr>
      <w:tc>
        <w:tcPr>
          <w:tcW w:w="11007" w:type="dxa"/>
          <w:tcBorders>
            <w:bottom w:val="nil"/>
          </w:tcBorders>
        </w:tcPr>
        <w:tbl>
          <w:tblPr>
            <w:tblW w:w="0" w:type="auto"/>
            <w:tblBorders>
              <w:bottom w:val="single" w:sz="48" w:space="0" w:color="A6A6A6" w:themeColor="background1" w:themeShade="A6"/>
            </w:tblBorders>
            <w:tblLayout w:type="fixed"/>
            <w:tblLook w:val="04A0" w:firstRow="1" w:lastRow="0" w:firstColumn="1" w:lastColumn="0" w:noHBand="0" w:noVBand="1"/>
          </w:tblPr>
          <w:tblGrid>
            <w:gridCol w:w="3361"/>
            <w:gridCol w:w="7470"/>
          </w:tblGrid>
          <w:tr w:rsidR="00DC4D2F" w:rsidRPr="00B86860" w14:paraId="28B77F41" w14:textId="77777777" w:rsidTr="00E76AFC">
            <w:trPr>
              <w:trHeight w:val="1530"/>
            </w:trPr>
            <w:tc>
              <w:tcPr>
                <w:tcW w:w="3361" w:type="dxa"/>
                <w:tcBorders>
                  <w:bottom w:val="nil"/>
                </w:tcBorders>
                <w:vAlign w:val="bottom"/>
              </w:tcPr>
              <w:p w14:paraId="08A36D3D" w14:textId="63B18EA0" w:rsidR="00DC4D2F" w:rsidRPr="00B86860" w:rsidRDefault="00DC4D2F" w:rsidP="0004566C">
                <w:pPr>
                  <w:pStyle w:val="a6"/>
                  <w:tabs>
                    <w:tab w:val="clear" w:pos="4680"/>
                    <w:tab w:val="clear" w:pos="9360"/>
                    <w:tab w:val="center" w:pos="3163"/>
                    <w:tab w:val="right" w:pos="10633"/>
                  </w:tabs>
                  <w:ind w:left="-108"/>
                  <w:rPr>
                    <w:rFonts w:ascii="Trebuchet MS" w:hAnsi="Trebuchet MS"/>
                    <w:b/>
                  </w:rPr>
                </w:pPr>
              </w:p>
            </w:tc>
            <w:tc>
              <w:tcPr>
                <w:tcW w:w="7470" w:type="dxa"/>
                <w:tcBorders>
                  <w:bottom w:val="nil"/>
                </w:tcBorders>
                <w:vAlign w:val="bottom"/>
              </w:tcPr>
              <w:p w14:paraId="00A26C98" w14:textId="3D2E79E3" w:rsidR="00DC4D2F" w:rsidRPr="00B86860" w:rsidRDefault="00621872" w:rsidP="00E217C8">
                <w:pPr>
                  <w:pStyle w:val="a6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b/>
                  </w:rPr>
                  <w:t xml:space="preserve">МГТУ </w:t>
                </w:r>
                <w:proofErr w:type="spellStart"/>
                <w:r>
                  <w:rPr>
                    <w:rFonts w:ascii="Trebuchet MS" w:hAnsi="Trebuchet MS"/>
                    <w:b/>
                  </w:rPr>
                  <w:t>им</w:t>
                </w:r>
                <w:proofErr w:type="spellEnd"/>
                <w:r>
                  <w:rPr>
                    <w:rFonts w:ascii="Trebuchet MS" w:hAnsi="Trebuchet MS"/>
                    <w:b/>
                  </w:rPr>
                  <w:t xml:space="preserve">. Н. Э. </w:t>
                </w:r>
                <w:proofErr w:type="spellStart"/>
                <w:r>
                  <w:rPr>
                    <w:rFonts w:ascii="Trebuchet MS" w:hAnsi="Trebuchet MS"/>
                    <w:b/>
                  </w:rPr>
                  <w:t>Баумана</w:t>
                </w:r>
                <w:proofErr w:type="spellEnd"/>
                <w:r>
                  <w:rPr>
                    <w:rFonts w:ascii="Trebuchet MS" w:hAnsi="Trebuchet MS"/>
                    <w:b/>
                  </w:rPr>
                  <w:t xml:space="preserve"> СМ11-61Б</w:t>
                </w:r>
              </w:p>
              <w:p w14:paraId="2F4FF003" w14:textId="16AD11FD" w:rsidR="00DC4D2F" w:rsidRPr="00B86860" w:rsidRDefault="00DC4D2F" w:rsidP="00E217C8">
                <w:pPr>
                  <w:pStyle w:val="a6"/>
                </w:pPr>
              </w:p>
            </w:tc>
          </w:tr>
        </w:tbl>
        <w:p w14:paraId="2299A420" w14:textId="77777777" w:rsidR="00DC4D2F" w:rsidRDefault="00DC4D2F"/>
      </w:tc>
    </w:tr>
  </w:tbl>
  <w:p w14:paraId="01C4528A" w14:textId="77777777" w:rsidR="00DC4D2F" w:rsidRDefault="00DC4D2F" w:rsidP="00F25CD7">
    <w:pPr>
      <w:pStyle w:val="a6"/>
      <w:pBdr>
        <w:bottom w:val="single" w:sz="36" w:space="1" w:color="BFBFBF" w:themeColor="background1" w:themeShade="BF"/>
      </w:pBdr>
    </w:pPr>
  </w:p>
  <w:p w14:paraId="639F2384" w14:textId="77777777" w:rsidR="00DC4D2F" w:rsidRDefault="00DC4D2F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21872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1872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EE2D9"/>
  <w15:docId w15:val="{17BF3762-8E98-4A1D-AEAB-6DD8344C7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a3">
    <w:name w:val="Strong"/>
    <w:basedOn w:val="a0"/>
    <w:uiPriority w:val="22"/>
    <w:qFormat/>
    <w:rsid w:val="00BB5A1B"/>
    <w:rPr>
      <w:b/>
      <w:bCs/>
    </w:rPr>
  </w:style>
  <w:style w:type="paragraph" w:styleId="a4">
    <w:name w:val="No Spacing"/>
    <w:uiPriority w:val="1"/>
    <w:qFormat/>
    <w:rsid w:val="00BB5A1B"/>
    <w:pPr>
      <w:spacing w:after="0" w:line="240" w:lineRule="auto"/>
    </w:pPr>
  </w:style>
  <w:style w:type="paragraph" w:styleId="a5">
    <w:name w:val="TOC Heading"/>
    <w:basedOn w:val="1"/>
    <w:next w:val="a"/>
    <w:uiPriority w:val="39"/>
    <w:unhideWhenUsed/>
    <w:qFormat/>
    <w:rsid w:val="00BB5A1B"/>
    <w:pPr>
      <w:outlineLvl w:val="9"/>
    </w:pPr>
  </w:style>
  <w:style w:type="paragraph" w:styleId="a6">
    <w:name w:val="header"/>
    <w:basedOn w:val="a"/>
    <w:link w:val="a7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25CD7"/>
  </w:style>
  <w:style w:type="paragraph" w:styleId="a8">
    <w:name w:val="footer"/>
    <w:basedOn w:val="a"/>
    <w:link w:val="a9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25CD7"/>
  </w:style>
  <w:style w:type="table" w:styleId="aa">
    <w:name w:val="Table Grid"/>
    <w:basedOn w:val="a1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a1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3">
    <w:name w:val="Light List Accent 3"/>
    <w:basedOn w:val="a1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">
    <w:name w:val="Light List Accent 2"/>
    <w:basedOn w:val="a1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0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ad">
    <w:name w:val="Hyperlink"/>
    <w:basedOn w:val="a0"/>
    <w:uiPriority w:val="99"/>
    <w:unhideWhenUsed/>
    <w:rsid w:val="00F801E6"/>
    <w:rPr>
      <w:color w:val="0000FF" w:themeColor="hyperlink"/>
      <w:u w:val="single"/>
    </w:rPr>
  </w:style>
  <w:style w:type="paragraph" w:styleId="ae">
    <w:name w:val="Document Map"/>
    <w:basedOn w:val="a"/>
    <w:link w:val="af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toc 8"/>
    <w:basedOn w:val="a"/>
    <w:next w:val="a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af">
    <w:name w:val="Схема документа Знак"/>
    <w:basedOn w:val="a0"/>
    <w:link w:val="ae"/>
    <w:uiPriority w:val="99"/>
    <w:semiHidden/>
    <w:rsid w:val="00FE0924"/>
    <w:rPr>
      <w:rFonts w:ascii="Tahoma" w:hAnsi="Tahoma" w:cs="Tahoma"/>
      <w:sz w:val="16"/>
      <w:szCs w:val="16"/>
    </w:rPr>
  </w:style>
  <w:style w:type="table" w:styleId="-4">
    <w:name w:val="Light List Accent 4"/>
    <w:basedOn w:val="a1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a1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-1">
    <w:name w:val="Medium Grid 2 Accent 1"/>
    <w:basedOn w:val="a1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a1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6">
    <w:name w:val="Medium Grid 1 Accent 6"/>
    <w:basedOn w:val="a1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5">
    <w:name w:val="Light Shading Accent 5"/>
    <w:basedOn w:val="a1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0">
    <w:name w:val="Light Shading Accent 4"/>
    <w:basedOn w:val="a1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0E7B5-0CD3-458A-B615-09105FC46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SimulationReportTemplate_2007.dotx</Template>
  <TotalTime>1</TotalTime>
  <Pages>12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Otto Schefer</dc:creator>
  <cp:lastModifiedBy>Otto</cp:lastModifiedBy>
  <cp:revision>1</cp:revision>
  <dcterms:created xsi:type="dcterms:W3CDTF">2020-05-20T23:13:00Z</dcterms:created>
  <dcterms:modified xsi:type="dcterms:W3CDTF">2020-05-20T23:14:00Z</dcterms:modified>
</cp:coreProperties>
</file>