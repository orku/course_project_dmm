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4660143D" w14:textId="77777777" w:rsidTr="00A43A5B">
        <w:trPr>
          <w:cantSplit/>
          <w:trHeight w:val="4488"/>
        </w:trPr>
        <w:tc>
          <w:tcPr>
            <w:tcW w:w="6285" w:type="dxa"/>
          </w:tcPr>
          <w:p w14:paraId="09F09A33" w14:textId="6B0C0A84" w:rsidR="00F448BC" w:rsidRDefault="00D862B4" w:rsidP="00A43A5B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7FC4DE8" wp14:editId="50D887A6">
                  <wp:extent cx="3853815" cy="2144395"/>
                  <wp:effectExtent l="0" t="0" r="0" b="8255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a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RPr="00E945C1" w14:paraId="4A5E583F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6E58511E" w14:textId="229437A6" w:rsidR="00B77317" w:rsidRPr="00D862B4" w:rsidRDefault="00D862B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</w:pPr>
                  <w:proofErr w:type="gramStart"/>
                  <w:r w:rsidRPr="00D862B4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 xml:space="preserve">Симуляция </w:t>
                  </w:r>
                  <w:r w:rsidR="004A0724" w:rsidRPr="00D862B4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val</w:t>
                  </w:r>
                  <w:proofErr w:type="spellEnd"/>
                  <w:proofErr w:type="gramEnd"/>
                  <w:r w:rsidRPr="00D862B4">
                    <w:rPr>
                      <w:b/>
                      <w:color w:val="365F91" w:themeColor="accent1" w:themeShade="BF"/>
                      <w:sz w:val="40"/>
                      <w:szCs w:val="40"/>
                      <w:lang w:val="ru-RU"/>
                    </w:rPr>
                    <w:t>_2</w:t>
                  </w:r>
                </w:p>
                <w:p w14:paraId="4D2CEDC0" w14:textId="77777777" w:rsidR="00B77317" w:rsidRPr="00D862B4" w:rsidRDefault="00B77317" w:rsidP="00E217C8">
                  <w:pPr>
                    <w:rPr>
                      <w:rStyle w:val="a3"/>
                      <w:sz w:val="20"/>
                      <w:szCs w:val="20"/>
                      <w:lang w:val="ru-RU"/>
                    </w:rPr>
                  </w:pPr>
                </w:p>
                <w:p w14:paraId="4FA9B059" w14:textId="71E62593" w:rsidR="00B77317" w:rsidRPr="00D862B4" w:rsidRDefault="00D862B4" w:rsidP="009C008A">
                  <w:pPr>
                    <w:rPr>
                      <w:rStyle w:val="a3"/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D862B4">
                    <w:rPr>
                      <w:rStyle w:val="a3"/>
                      <w:sz w:val="20"/>
                      <w:szCs w:val="20"/>
                      <w:lang w:val="ru-RU"/>
                    </w:rPr>
                    <w:t xml:space="preserve">: </w:t>
                  </w:r>
                  <w:r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21 мая 2020 г</w:t>
                  </w:r>
                  <w:proofErr w:type="gramStart"/>
                  <w:r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.</w:t>
                  </w:r>
                  <w:proofErr w:type="gramEnd"/>
                  <w:r w:rsidR="00B77317" w:rsidRPr="00D862B4">
                    <w:rPr>
                      <w:rStyle w:val="a3"/>
                      <w:sz w:val="20"/>
                      <w:szCs w:val="20"/>
                      <w:lang w:val="ru-RU"/>
                    </w:rPr>
                    <w:br/>
                  </w:r>
                  <w:r w:rsidRPr="00D862B4">
                    <w:rPr>
                      <w:rStyle w:val="a3"/>
                      <w:sz w:val="20"/>
                      <w:szCs w:val="20"/>
                      <w:lang w:val="ru-RU"/>
                    </w:rPr>
                    <w:t>Создатель:</w:t>
                  </w:r>
                  <w:r w:rsidR="00B77317" w:rsidRPr="00D862B4">
                    <w:rPr>
                      <w:rStyle w:val="a3"/>
                      <w:sz w:val="20"/>
                      <w:szCs w:val="20"/>
                      <w:lang w:val="ru-RU"/>
                    </w:rPr>
                    <w:t xml:space="preserve">: </w:t>
                  </w:r>
                  <w:r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Шестаков А. А.</w:t>
                  </w:r>
                </w:p>
                <w:p w14:paraId="3BDF18C1" w14:textId="15B34435" w:rsidR="00B77317" w:rsidRPr="00D862B4" w:rsidRDefault="00D862B4" w:rsidP="009C008A">
                  <w:pPr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</w:pPr>
                  <w:r w:rsidRPr="00D862B4">
                    <w:rPr>
                      <w:rStyle w:val="a3"/>
                      <w:sz w:val="20"/>
                      <w:szCs w:val="20"/>
                      <w:lang w:val="ru-RU"/>
                    </w:rPr>
                    <w:t>Имя исследования</w:t>
                  </w:r>
                  <w:r w:rsidR="00B77317" w:rsidRPr="00D862B4">
                    <w:rPr>
                      <w:rStyle w:val="a3"/>
                      <w:sz w:val="20"/>
                      <w:szCs w:val="20"/>
                      <w:lang w:val="ru-RU"/>
                    </w:rPr>
                    <w:t>:</w:t>
                  </w:r>
                  <w:r w:rsidR="00B77317"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 xml:space="preserve"> </w:t>
                  </w:r>
                  <w:r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Статический анализ 1</w:t>
                  </w:r>
                </w:p>
                <w:p w14:paraId="78C57675" w14:textId="06E6611E" w:rsidR="00B77317" w:rsidRPr="00D862B4" w:rsidRDefault="00D862B4" w:rsidP="00B77317">
                  <w:pPr>
                    <w:rPr>
                      <w:bCs/>
                      <w:sz w:val="20"/>
                      <w:szCs w:val="20"/>
                      <w:lang w:val="ru-RU"/>
                    </w:rPr>
                  </w:pPr>
                  <w:r w:rsidRPr="00D862B4">
                    <w:rPr>
                      <w:rStyle w:val="a3"/>
                      <w:sz w:val="20"/>
                      <w:szCs w:val="20"/>
                      <w:lang w:val="ru-RU"/>
                    </w:rPr>
                    <w:t>Тип анализа</w:t>
                  </w:r>
                  <w:r w:rsidR="00B77317" w:rsidRPr="00D862B4">
                    <w:rPr>
                      <w:rStyle w:val="a3"/>
                      <w:sz w:val="20"/>
                      <w:szCs w:val="20"/>
                      <w:lang w:val="ru-RU"/>
                    </w:rPr>
                    <w:t>:</w:t>
                  </w:r>
                  <w:r w:rsidR="00B77317" w:rsidRPr="00D862B4">
                    <w:rPr>
                      <w:rStyle w:val="a3"/>
                      <w:b w:val="0"/>
                      <w:lang w:val="ru-RU"/>
                    </w:rPr>
                    <w:t xml:space="preserve"> </w:t>
                  </w:r>
                  <w:r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Статический анализ</w:t>
                  </w:r>
                </w:p>
              </w:tc>
            </w:tr>
            <w:tr w:rsidR="00B77317" w14:paraId="0D7601C9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06C388A" w14:textId="5F031380" w:rsidR="00B77317" w:rsidRDefault="00D862B4" w:rsidP="00E3408D">
                      <w:pPr>
                        <w:pStyle w:val="a5"/>
                      </w:pPr>
                      <w:proofErr w:type="spellStart"/>
                      <w:r>
                        <w:t>Содержание</w:t>
                      </w:r>
                      <w:proofErr w:type="spellEnd"/>
                    </w:p>
                    <w:p w14:paraId="1BE7B842" w14:textId="409688C2" w:rsidR="00D862B4" w:rsidRDefault="001041F1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0920206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Описание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_Toc40920206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B0FB6">
                          <w:rPr>
                            <w:noProof/>
                            <w:webHidden/>
                          </w:rPr>
                          <w:t>56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947DFE" w14:textId="127B3E71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07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Допущения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_Toc40920207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57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B22DBA" w14:textId="1F09CEAA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08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Информация о модели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_Toc40920208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57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90F1BD" w14:textId="1E557129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09" w:history="1">
                        <w:r w:rsidR="00D862B4" w:rsidRPr="00D336D6">
                          <w:rPr>
                            <w:rStyle w:val="ad"/>
                            <w:noProof/>
                          </w:rPr>
                          <w:t>Свойства исследования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_Toc40920209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58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96D034" w14:textId="33E10F95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0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Единицы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_Toc40920210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58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3BE2DFC" w14:textId="2C51540E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1" w:history="1">
                        <w:r w:rsidR="00D862B4" w:rsidRPr="00D336D6">
                          <w:rPr>
                            <w:rStyle w:val="ad"/>
                            <w:noProof/>
                          </w:rPr>
                          <w:t>Свойства материала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_Toc40920211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59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1F7073E" w14:textId="74C88360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2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Нагрузки и крепления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_Toc40920212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60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CDDC889" w14:textId="41F8423A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3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Определения соединителей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_Toc40920213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61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3632901" w14:textId="187943AB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4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Данные контакта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_Toc40920214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61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28E128" w14:textId="77977287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5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Информация о сетке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_Toc40920215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62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52948D" w14:textId="76C3BFC0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6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Данные датчиков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_Toc40920216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63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819909C" w14:textId="69470E09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7" w:history="1">
                        <w:r w:rsidR="00D862B4" w:rsidRPr="00D336D6">
                          <w:rPr>
                            <w:rStyle w:val="ad"/>
                            <w:noProof/>
                          </w:rPr>
                          <w:t>Результирующие силы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_Toc40920217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64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CD6AAA" w14:textId="0B2C0ADD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8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Балки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_Toc40920218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64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81EC3A" w14:textId="5937A39E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19" w:history="1">
                        <w:r w:rsidR="00D862B4" w:rsidRPr="00D336D6">
                          <w:rPr>
                            <w:rStyle w:val="ad"/>
                            <w:noProof/>
                          </w:rPr>
                          <w:t>Результаты исследования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_Toc40920219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65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503945" w14:textId="1DBF26BF" w:rsidR="00D862B4" w:rsidRDefault="00FB0FB6">
                      <w:pPr>
                        <w:pStyle w:val="11"/>
                        <w:rPr>
                          <w:noProof/>
                          <w:sz w:val="22"/>
                          <w:lang w:val="ru-RU" w:eastAsia="ru-RU"/>
                        </w:rPr>
                      </w:pPr>
                      <w:hyperlink w:anchor="_Toc40920220" w:history="1">
                        <w:r w:rsidR="00D862B4" w:rsidRPr="00D336D6">
                          <w:rPr>
                            <w:rStyle w:val="ad"/>
                            <w:noProof/>
                          </w:rPr>
                          <w:t>Вывод</w:t>
                        </w:r>
                        <w:r w:rsidR="00D862B4">
                          <w:rPr>
                            <w:noProof/>
                            <w:webHidden/>
                          </w:rPr>
                          <w:tab/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862B4">
                          <w:rPr>
                            <w:noProof/>
                            <w:webHidden/>
                          </w:rPr>
                          <w:instrText xml:space="preserve"> PAGEREF _Toc40920220 \h </w:instrText>
                        </w:r>
                        <w:r w:rsidR="00D862B4">
                          <w:rPr>
                            <w:noProof/>
                            <w:webHidden/>
                          </w:rPr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67</w:t>
                        </w:r>
                        <w:r w:rsidR="00D862B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2C1BCD4" w14:textId="15B201DB"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032F3DBC" w14:textId="77777777" w:rsidR="00F448BC" w:rsidRDefault="00F448BC" w:rsidP="00A5373F"/>
        </w:tc>
      </w:tr>
      <w:tr w:rsidR="00F448BC" w14:paraId="7897B61B" w14:textId="77777777" w:rsidTr="00BE081A">
        <w:trPr>
          <w:cantSplit/>
          <w:trHeight w:val="3924"/>
        </w:trPr>
        <w:tc>
          <w:tcPr>
            <w:tcW w:w="6285" w:type="dxa"/>
          </w:tcPr>
          <w:p w14:paraId="6EF531D1" w14:textId="444EF7E7" w:rsidR="00C27B5D" w:rsidRDefault="00D862B4" w:rsidP="00C27B5D">
            <w:pPr>
              <w:pStyle w:val="1"/>
              <w:outlineLvl w:val="0"/>
            </w:pPr>
            <w:bookmarkStart w:id="0" w:name="_Toc40920206"/>
            <w:proofErr w:type="spellStart"/>
            <w:r>
              <w:t>Описание</w:t>
            </w:r>
            <w:bookmarkEnd w:id="0"/>
            <w:proofErr w:type="spellEnd"/>
          </w:p>
          <w:p w14:paraId="4F84FE9C" w14:textId="40C01361" w:rsidR="00F448BC" w:rsidRPr="00E65D6E" w:rsidRDefault="00D862B4" w:rsidP="00FF408C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</w:p>
        </w:tc>
        <w:tc>
          <w:tcPr>
            <w:tcW w:w="4713" w:type="dxa"/>
            <w:vMerge/>
          </w:tcPr>
          <w:p w14:paraId="3C287EDD" w14:textId="77777777" w:rsidR="00F448BC" w:rsidRPr="00A33AA4" w:rsidRDefault="00F448BC" w:rsidP="00840CC7">
            <w:pPr>
              <w:pStyle w:val="3"/>
            </w:pPr>
          </w:p>
        </w:tc>
        <w:bookmarkStart w:id="1" w:name="_GoBack"/>
        <w:bookmarkEnd w:id="1"/>
      </w:tr>
    </w:tbl>
    <w:p w14:paraId="6F321122" w14:textId="77777777" w:rsidR="00F25CD7" w:rsidRDefault="00F25CD7"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E1A7019" w14:textId="77777777" w:rsidTr="00DD03CF">
        <w:tc>
          <w:tcPr>
            <w:tcW w:w="11016" w:type="dxa"/>
          </w:tcPr>
          <w:p w14:paraId="6EC831C5" w14:textId="551DA35C" w:rsidR="00343025" w:rsidRDefault="00D862B4" w:rsidP="00343025">
            <w:pPr>
              <w:pStyle w:val="1"/>
              <w:outlineLvl w:val="0"/>
            </w:pPr>
            <w:bookmarkStart w:id="2" w:name="_Toc40920207"/>
            <w:bookmarkStart w:id="3" w:name="_Toc243733140"/>
            <w:bookmarkStart w:id="4" w:name="_Toc245020107"/>
            <w:bookmarkStart w:id="5" w:name="_Toc245020139"/>
            <w:proofErr w:type="spellStart"/>
            <w:r>
              <w:lastRenderedPageBreak/>
              <w:t>Допущения</w:t>
            </w:r>
            <w:bookmarkEnd w:id="2"/>
            <w:proofErr w:type="spellEnd"/>
          </w:p>
          <w:p w14:paraId="4D9F94C0" w14:textId="3307FD3D" w:rsidR="00A96F2C" w:rsidRDefault="00A96F2C" w:rsidP="00A96F2C"/>
        </w:tc>
      </w:tr>
    </w:tbl>
    <w:p w14:paraId="574B73EE" w14:textId="77777777" w:rsidR="00343025" w:rsidRDefault="00343025" w:rsidP="00B77317">
      <w:pPr>
        <w:pStyle w:val="1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EFAD634" w14:textId="77777777" w:rsidTr="00ED5A01">
        <w:tc>
          <w:tcPr>
            <w:tcW w:w="11016" w:type="dxa"/>
          </w:tcPr>
          <w:p w14:paraId="04AB4D41" w14:textId="6FFD9A78" w:rsidR="00FF408C" w:rsidRDefault="00D862B4" w:rsidP="00FF408C">
            <w:pPr>
              <w:pStyle w:val="1"/>
              <w:outlineLvl w:val="0"/>
            </w:pPr>
            <w:bookmarkStart w:id="6" w:name="_Toc40920208"/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модели</w:t>
            </w:r>
            <w:bookmarkEnd w:id="6"/>
            <w:proofErr w:type="spellEnd"/>
          </w:p>
          <w:p w14:paraId="3ABF5748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RPr="00E945C1" w14:paraId="48D876C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a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2910160" w14:textId="77777777" w:rsidTr="00077EA0">
                    <w:tc>
                      <w:tcPr>
                        <w:tcW w:w="8640" w:type="dxa"/>
                      </w:tcPr>
                      <w:p w14:paraId="5984467D" w14:textId="0CAAD1C5" w:rsidR="00077EA0" w:rsidRDefault="00D862B4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103E31A9" wp14:editId="36A230E0">
                              <wp:extent cx="5349240" cy="2976245"/>
                              <wp:effectExtent l="0" t="0" r="3810" b="0"/>
                              <wp:docPr id="4" name="Рисунок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9762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FEEA328" w14:textId="644C1C01" w:rsidR="00C16188" w:rsidRPr="00D862B4" w:rsidRDefault="00D862B4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</w:pPr>
                  <w:r w:rsidRPr="00D862B4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>Имя модели</w:t>
                  </w:r>
                  <w:r w:rsidR="00C16188" w:rsidRPr="00D862B4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  <w:r w:rsidRPr="00D862B4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_2</w:t>
                  </w:r>
                </w:p>
                <w:p w14:paraId="10F602DC" w14:textId="259B0811" w:rsidR="00C16188" w:rsidRPr="00D862B4" w:rsidRDefault="00D862B4" w:rsidP="00C16188">
                  <w:pPr>
                    <w:jc w:val="center"/>
                    <w:rPr>
                      <w:lang w:val="ru-RU"/>
                    </w:rPr>
                  </w:pPr>
                  <w:r w:rsidRPr="00D862B4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>Активная конфигурация</w:t>
                  </w:r>
                  <w:r w:rsidR="00C16188" w:rsidRPr="00D862B4">
                    <w:rPr>
                      <w:rStyle w:val="a3"/>
                      <w:b/>
                      <w:noProof/>
                      <w:sz w:val="20"/>
                      <w:szCs w:val="20"/>
                      <w:lang w:val="ru-RU"/>
                    </w:rPr>
                    <w:t xml:space="preserve">: </w:t>
                  </w:r>
                  <w:r w:rsidRPr="00D862B4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По умолчанию</w:t>
                  </w:r>
                </w:p>
              </w:tc>
            </w:tr>
            <w:tr w:rsidR="00C16188" w14:paraId="5F826E9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51ADB9" w14:textId="278B3941" w:rsidR="00C16188" w:rsidRPr="0044448A" w:rsidRDefault="00D862B4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Твердые тела</w:t>
                  </w:r>
                </w:p>
              </w:tc>
            </w:tr>
            <w:tr w:rsidR="00C16188" w14:paraId="2A2FAEE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D995A3" w14:textId="26E2E9AE" w:rsidR="00C16188" w:rsidRDefault="00D862B4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Имя и ссылки документа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4E4E95" w14:textId="2186B151" w:rsidR="00C16188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Рассматривается как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295EBB" w14:textId="755BA71B" w:rsidR="00C16188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Объемные свойства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C23F30B" w14:textId="5CEF2660" w:rsidR="00C16188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Путь документа/Дата изменения</w:t>
                  </w:r>
                </w:p>
              </w:tc>
            </w:tr>
            <w:tr w:rsidR="00C16188" w14:paraId="50CEDE4E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56DAAC" w14:textId="3099601E" w:rsidR="00C16188" w:rsidRDefault="00D862B4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Разделяющая линия5</w:t>
                  </w:r>
                </w:p>
                <w:p w14:paraId="590FB5C6" w14:textId="21838964" w:rsidR="004B3022" w:rsidRPr="0044448A" w:rsidRDefault="00D862B4" w:rsidP="0044448A">
                  <w:pPr>
                    <w:jc w:val="center"/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 wp14:anchorId="4E3A8C08" wp14:editId="5A915944">
                        <wp:extent cx="1562735" cy="869315"/>
                        <wp:effectExtent l="0" t="0" r="0" b="6985"/>
                        <wp:docPr id="5" name="Рисунок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69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BD5D19" w14:textId="04C49F83" w:rsidR="00C16188" w:rsidRPr="0044448A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Твердое тело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EAD7A2" w14:textId="77777777" w:rsidR="00D862B4" w:rsidRPr="00D862B4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</w:pPr>
                  <w:r w:rsidRPr="00D862B4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 xml:space="preserve">Масса:0.119673 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kg</w:t>
                  </w:r>
                </w:p>
                <w:p w14:paraId="29F7F8B1" w14:textId="77777777" w:rsidR="00D862B4" w:rsidRPr="00D862B4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</w:pPr>
                  <w:r w:rsidRPr="00D862B4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>Объем:1.57568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e</w:t>
                  </w:r>
                  <w:r w:rsidRPr="00D862B4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 xml:space="preserve">-005 </w:t>
                  </w: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</w:t>
                  </w:r>
                  <w:r w:rsidRPr="00D862B4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ru-RU"/>
                    </w:rPr>
                    <w:t>^3</w:t>
                  </w:r>
                </w:p>
                <w:p w14:paraId="5CB7C247" w14:textId="77777777" w:rsidR="00D862B4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Плотность:7595 kg/m^3</w:t>
                  </w:r>
                </w:p>
                <w:p w14:paraId="24F065B0" w14:textId="77777777" w:rsidR="00D862B4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Масса:1.1728 N</w:t>
                  </w:r>
                </w:p>
                <w:p w14:paraId="5DA975B3" w14:textId="10A4FFA7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1EAC70" w14:textId="77777777" w:rsidR="00D862B4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C:\Users\asus\OneDrive\Курсач ДММ\course_project_dmm\с одной зубчатой передчей\val\val_2.SLDPRT</w:t>
                  </w:r>
                </w:p>
                <w:p w14:paraId="49154A44" w14:textId="20CA24F9" w:rsidR="00C16188" w:rsidRPr="0044448A" w:rsidRDefault="00D862B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May 21 02:11:37 2020</w:t>
                  </w:r>
                </w:p>
              </w:tc>
            </w:tr>
          </w:tbl>
          <w:p w14:paraId="5C42EFEA" w14:textId="7AE13DAC" w:rsidR="00FF408C" w:rsidRDefault="00FF408C" w:rsidP="00A96F2C"/>
        </w:tc>
      </w:tr>
    </w:tbl>
    <w:p w14:paraId="47F83579" w14:textId="77777777" w:rsidR="00FF408C" w:rsidRDefault="00FF408C" w:rsidP="00FF408C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14:paraId="2549BBAF" w14:textId="77777777" w:rsidTr="005E294F">
        <w:tc>
          <w:tcPr>
            <w:tcW w:w="11016" w:type="dxa"/>
          </w:tcPr>
          <w:p w14:paraId="18283FB9" w14:textId="0001D605" w:rsidR="00B35001" w:rsidRPr="00B35001" w:rsidRDefault="00D862B4" w:rsidP="00B35001">
            <w:pPr>
              <w:pStyle w:val="1"/>
              <w:outlineLvl w:val="0"/>
            </w:pPr>
            <w:bookmarkStart w:id="7" w:name="_Toc40920209"/>
            <w:proofErr w:type="spellStart"/>
            <w:r>
              <w:lastRenderedPageBreak/>
              <w:t>Свойства</w:t>
            </w:r>
            <w:proofErr w:type="spellEnd"/>
            <w:r>
              <w:t xml:space="preserve"> </w:t>
            </w:r>
            <w:proofErr w:type="spellStart"/>
            <w:r>
              <w:t>исследования</w:t>
            </w:r>
            <w:bookmarkEnd w:id="7"/>
            <w:proofErr w:type="spellEnd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63"/>
              <w:gridCol w:w="5258"/>
            </w:tblGrid>
            <w:tr w:rsidR="00B35001" w14:paraId="6B3A037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214ABC" w14:textId="71FAD8C2" w:rsidR="00B35001" w:rsidRDefault="00D862B4" w:rsidP="005E294F">
                  <w:proofErr w:type="spellStart"/>
                  <w:r>
                    <w:t>Имя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исследования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3D06C9" w14:textId="0B87B500" w:rsidR="00B35001" w:rsidRDefault="00D862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Статический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анализ</w:t>
                  </w:r>
                  <w:proofErr w:type="spellEnd"/>
                  <w:r>
                    <w:t xml:space="preserve"> 1</w:t>
                  </w:r>
                </w:p>
              </w:tc>
            </w:tr>
            <w:tr w:rsidR="00D862B4" w14:paraId="2E8F690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6C59AC" w14:textId="4EBDD769" w:rsidR="00D862B4" w:rsidRDefault="00D862B4" w:rsidP="005E294F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анализа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B8CCA3" w14:textId="63FDC01E" w:rsidR="00D862B4" w:rsidRDefault="00D862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Статический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анализ</w:t>
                  </w:r>
                  <w:proofErr w:type="spellEnd"/>
                </w:p>
              </w:tc>
            </w:tr>
            <w:tr w:rsidR="00D862B4" w14:paraId="252AA96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51D97B" w14:textId="70B1B00D" w:rsidR="00D862B4" w:rsidRDefault="00D862B4" w:rsidP="005E294F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сетки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1120F8" w14:textId="6BBBE88B" w:rsidR="00D862B4" w:rsidRDefault="00D862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Сетка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твердом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теле</w:t>
                  </w:r>
                  <w:proofErr w:type="spellEnd"/>
                </w:p>
              </w:tc>
            </w:tr>
            <w:tr w:rsidR="00D862B4" w14:paraId="458CAF5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640517" w14:textId="412F6A28" w:rsidR="00D862B4" w:rsidRDefault="00D862B4" w:rsidP="005E294F">
                  <w:proofErr w:type="spellStart"/>
                  <w:r>
                    <w:t>Тепловой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эффект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241029" w14:textId="53085A4B" w:rsidR="00D862B4" w:rsidRDefault="00D862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Вкл</w:t>
                  </w:r>
                  <w:proofErr w:type="spellEnd"/>
                </w:p>
              </w:tc>
            </w:tr>
            <w:tr w:rsidR="00D862B4" w14:paraId="25133C5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F1E741" w14:textId="6DFE669D" w:rsidR="00D862B4" w:rsidRDefault="00D862B4" w:rsidP="005E294F">
                  <w:proofErr w:type="spellStart"/>
                  <w:r>
                    <w:t>Термический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параметр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418EE2" w14:textId="53B377CA" w:rsidR="00D862B4" w:rsidRDefault="00D862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Включить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тепловые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нагрузки</w:t>
                  </w:r>
                  <w:proofErr w:type="spellEnd"/>
                </w:p>
              </w:tc>
            </w:tr>
            <w:tr w:rsidR="00D862B4" w14:paraId="10F0E2F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F381E2" w14:textId="0440B451" w:rsidR="00D862B4" w:rsidRDefault="00D862B4" w:rsidP="005E294F">
                  <w:proofErr w:type="spellStart"/>
                  <w:r>
                    <w:t>Температура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при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нулевом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напряжении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CAB0E4" w14:textId="415247F0" w:rsidR="00D862B4" w:rsidRDefault="00D862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D862B4" w14:paraId="1F419AA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105D64" w14:textId="32D6F38D" w:rsidR="00D862B4" w:rsidRPr="00D862B4" w:rsidRDefault="00D862B4" w:rsidP="005E294F">
                  <w:pPr>
                    <w:rPr>
                      <w:lang w:val="ru-RU"/>
                    </w:rPr>
                  </w:pPr>
                  <w:r w:rsidRPr="00D862B4">
                    <w:rPr>
                      <w:lang w:val="ru-RU"/>
                    </w:rPr>
                    <w:t xml:space="preserve">Включить эффекты давления жидкости из </w:t>
                  </w:r>
                  <w:r>
                    <w:t>SOLIDWORKS</w:t>
                  </w:r>
                  <w:r w:rsidRPr="00D862B4">
                    <w:rPr>
                      <w:lang w:val="ru-RU"/>
                    </w:rPr>
                    <w:t xml:space="preserve"> </w:t>
                  </w:r>
                  <w:r>
                    <w:t>Flow</w:t>
                  </w:r>
                  <w:r w:rsidRPr="00D862B4">
                    <w:rPr>
                      <w:lang w:val="ru-RU"/>
                    </w:rPr>
                    <w:t xml:space="preserve"> </w:t>
                  </w:r>
                  <w:r>
                    <w:t>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DBB87F" w14:textId="7B4A3DDD" w:rsidR="00D862B4" w:rsidRDefault="00D862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D862B4" w14:paraId="30BE9B3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C13A4D" w14:textId="1B54F5AE" w:rsidR="00D862B4" w:rsidRDefault="00D862B4" w:rsidP="005E294F">
                  <w:proofErr w:type="spellStart"/>
                  <w:r>
                    <w:t>Тип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решающей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программы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E66507" w14:textId="2561DB3F" w:rsidR="00D862B4" w:rsidRDefault="00D862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D862B4" w14:paraId="0169498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F566F6" w14:textId="3F3670BF" w:rsidR="00D862B4" w:rsidRPr="00D862B4" w:rsidRDefault="00D862B4" w:rsidP="005E294F">
                  <w:pPr>
                    <w:rPr>
                      <w:lang w:val="ru-RU"/>
                    </w:rPr>
                  </w:pPr>
                  <w:r w:rsidRPr="00D862B4">
                    <w:rPr>
                      <w:lang w:val="ru-RU"/>
                    </w:rPr>
                    <w:t xml:space="preserve">Влияние нагрузок на собственные частоты: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7BB8B2" w14:textId="26902BC7" w:rsidR="00D862B4" w:rsidRDefault="00D862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D862B4" w14:paraId="423A51F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3949E6" w14:textId="5267B0D9" w:rsidR="00D862B4" w:rsidRDefault="00D862B4" w:rsidP="005E294F">
                  <w:proofErr w:type="spellStart"/>
                  <w:r>
                    <w:t>Мягкая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пружина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D4D69F" w14:textId="6EF8442E" w:rsidR="00D862B4" w:rsidRDefault="00D862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D862B4" w14:paraId="069723B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8B0851" w14:textId="6F431027" w:rsidR="00D862B4" w:rsidRDefault="00D862B4" w:rsidP="005E294F">
                  <w:proofErr w:type="spellStart"/>
                  <w:r>
                    <w:t>Инерционная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разгрузка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CAC93E" w14:textId="7ACFAA17" w:rsidR="00D862B4" w:rsidRDefault="00D862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D862B4" w14:paraId="30965A7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7DA5C5" w14:textId="131A1E0B" w:rsidR="00D862B4" w:rsidRDefault="00D862B4" w:rsidP="005E294F">
                  <w:proofErr w:type="spellStart"/>
                  <w:r>
                    <w:t>Несовместимые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параметры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связи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4D6131" w14:textId="6BFF3B0C" w:rsidR="00D862B4" w:rsidRDefault="00D862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Авто</w:t>
                  </w:r>
                  <w:proofErr w:type="spellEnd"/>
                </w:p>
              </w:tc>
            </w:tr>
            <w:tr w:rsidR="00D862B4" w14:paraId="7C3F78B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E764E0" w14:textId="2A081952" w:rsidR="00D862B4" w:rsidRDefault="00D862B4" w:rsidP="005E294F">
                  <w:proofErr w:type="spellStart"/>
                  <w:r>
                    <w:t>Большие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перемещения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15969A" w14:textId="13C021DA" w:rsidR="00D862B4" w:rsidRDefault="00D862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D862B4" w14:paraId="34E52A8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3FE11B" w14:textId="569C3103" w:rsidR="00D862B4" w:rsidRDefault="00D862B4" w:rsidP="005E294F">
                  <w:proofErr w:type="spellStart"/>
                  <w:r>
                    <w:t>Вычислить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силы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свободных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тел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AB90F7" w14:textId="411128FD" w:rsidR="00D862B4" w:rsidRDefault="00D862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Вкл</w:t>
                  </w:r>
                  <w:proofErr w:type="spellEnd"/>
                </w:p>
              </w:tc>
            </w:tr>
            <w:tr w:rsidR="00D862B4" w14:paraId="0F4A468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D9A602" w14:textId="2F80CF89" w:rsidR="00D862B4" w:rsidRDefault="00D862B4" w:rsidP="005E294F">
                  <w:proofErr w:type="spellStart"/>
                  <w:r>
                    <w:t>Трение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C2552B" w14:textId="7BA68578" w:rsidR="00D862B4" w:rsidRDefault="00D862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D862B4" w14:paraId="290D4E5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E4B9B1" w14:textId="7E82AC47" w:rsidR="00D862B4" w:rsidRDefault="00D862B4" w:rsidP="005E294F">
                  <w:proofErr w:type="spellStart"/>
                  <w:r>
                    <w:t>Использовать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адаптивный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метод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B47585" w14:textId="76180FBC" w:rsidR="00D862B4" w:rsidRDefault="00D862B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Выкл</w:t>
                  </w:r>
                  <w:proofErr w:type="spellEnd"/>
                </w:p>
              </w:tc>
            </w:tr>
            <w:tr w:rsidR="00D862B4" w14:paraId="1962205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B1CB3B" w14:textId="647ED3D0" w:rsidR="00D862B4" w:rsidRDefault="00D862B4" w:rsidP="005E294F">
                  <w:proofErr w:type="spellStart"/>
                  <w:r>
                    <w:t>Папка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результатов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CE821A" w14:textId="7090AD39" w:rsidR="00D862B4" w:rsidRDefault="00D862B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Документ</w:t>
                  </w:r>
                  <w:proofErr w:type="spellEnd"/>
                  <w:r>
                    <w:t xml:space="preserve"> SOLIDWORKS (C:\Users\asus\OneDrive\Курсач ДММ\</w:t>
                  </w:r>
                  <w:proofErr w:type="spellStart"/>
                  <w:r>
                    <w:t>course_project_dmm</w:t>
                  </w:r>
                  <w:proofErr w:type="spellEnd"/>
                  <w:r>
                    <w:t xml:space="preserve">\с </w:t>
                  </w:r>
                  <w:proofErr w:type="spellStart"/>
                  <w:r>
                    <w:t>одной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зубчатой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передчей</w:t>
                  </w:r>
                  <w:proofErr w:type="spellEnd"/>
                  <w:r>
                    <w:t>\</w:t>
                  </w:r>
                  <w:proofErr w:type="spellStart"/>
                  <w:r>
                    <w:t>val</w:t>
                  </w:r>
                  <w:proofErr w:type="spellEnd"/>
                  <w:r>
                    <w:t>)</w:t>
                  </w:r>
                </w:p>
              </w:tc>
            </w:tr>
          </w:tbl>
          <w:p w14:paraId="48ACB933" w14:textId="7635A348" w:rsidR="005E294F" w:rsidRDefault="005E294F" w:rsidP="00A96F2C"/>
        </w:tc>
      </w:tr>
      <w:bookmarkEnd w:id="3"/>
      <w:bookmarkEnd w:id="4"/>
      <w:bookmarkEnd w:id="5"/>
    </w:tbl>
    <w:p w14:paraId="18B20078" w14:textId="77777777" w:rsidR="00F33129" w:rsidRDefault="00F33129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33129" w14:paraId="4A28A324" w14:textId="77777777" w:rsidTr="00E80CD9">
        <w:tc>
          <w:tcPr>
            <w:tcW w:w="11016" w:type="dxa"/>
          </w:tcPr>
          <w:p w14:paraId="7FC8B18A" w14:textId="0062E148" w:rsidR="00F33129" w:rsidRPr="00B35001" w:rsidRDefault="00D862B4" w:rsidP="000A7C6B">
            <w:pPr>
              <w:pStyle w:val="1"/>
              <w:outlineLvl w:val="0"/>
            </w:pPr>
            <w:bookmarkStart w:id="8" w:name="_Toc40920210"/>
            <w:proofErr w:type="spellStart"/>
            <w:r>
              <w:t>Единицы</w:t>
            </w:r>
            <w:bookmarkEnd w:id="8"/>
            <w:proofErr w:type="spellEnd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3"/>
              <w:gridCol w:w="5168"/>
            </w:tblGrid>
            <w:tr w:rsidR="00F33129" w14:paraId="2E8DED8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4FF2F1" w14:textId="19C4FB00" w:rsidR="00F33129" w:rsidRDefault="00D862B4" w:rsidP="000A7C6B">
                  <w:proofErr w:type="spellStart"/>
                  <w:r>
                    <w:t>Система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единиц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измерения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27F27A" w14:textId="421A9367" w:rsidR="00F33129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СИ (MKS)</w:t>
                  </w:r>
                </w:p>
              </w:tc>
            </w:tr>
            <w:tr w:rsidR="00D862B4" w14:paraId="27506D1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2D4B4A" w14:textId="5375A01C" w:rsidR="00D862B4" w:rsidRDefault="00D862B4" w:rsidP="000A7C6B">
                  <w:proofErr w:type="spellStart"/>
                  <w:r>
                    <w:t>Длина</w:t>
                  </w:r>
                  <w:proofErr w:type="spellEnd"/>
                  <w:r>
                    <w:t>/</w:t>
                  </w:r>
                  <w:proofErr w:type="spellStart"/>
                  <w:r>
                    <w:t>Перемещение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AE145F" w14:textId="628C3813" w:rsidR="00D862B4" w:rsidRDefault="00D862B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D862B4" w14:paraId="3ECFDB9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C3E04E" w14:textId="4728074C" w:rsidR="00D862B4" w:rsidRDefault="00D862B4" w:rsidP="000A7C6B">
                  <w:proofErr w:type="spellStart"/>
                  <w:r>
                    <w:t>Температура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80E4A1" w14:textId="65ACC779" w:rsidR="00D862B4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D862B4" w14:paraId="2581758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0FEB36" w14:textId="7287B35B" w:rsidR="00D862B4" w:rsidRDefault="00D862B4" w:rsidP="000A7C6B">
                  <w:proofErr w:type="spellStart"/>
                  <w:r>
                    <w:t>Угловая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скорость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BF49DC" w14:textId="5AF8A40A" w:rsidR="00D862B4" w:rsidRDefault="00D862B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Рад</w:t>
                  </w:r>
                  <w:proofErr w:type="spellEnd"/>
                  <w:r>
                    <w:t>/</w:t>
                  </w:r>
                  <w:proofErr w:type="spellStart"/>
                  <w:r>
                    <w:t>сек</w:t>
                  </w:r>
                  <w:proofErr w:type="spellEnd"/>
                </w:p>
              </w:tc>
            </w:tr>
            <w:tr w:rsidR="00D862B4" w14:paraId="75FFF7A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87E614" w14:textId="77CD35DB" w:rsidR="00D862B4" w:rsidRDefault="00D862B4" w:rsidP="000A7C6B">
                  <w:proofErr w:type="spellStart"/>
                  <w:r>
                    <w:t>Давление</w:t>
                  </w:r>
                  <w:proofErr w:type="spellEnd"/>
                  <w:r>
                    <w:t>/</w:t>
                  </w:r>
                  <w:proofErr w:type="spellStart"/>
                  <w:r>
                    <w:t>Напряжение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9270D8" w14:textId="16981191" w:rsidR="00D862B4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DD25C38" w14:textId="6A08580E" w:rsidR="00F33129" w:rsidRDefault="00F33129" w:rsidP="000A7C6B"/>
        </w:tc>
      </w:tr>
    </w:tbl>
    <w:p w14:paraId="14076AE8" w14:textId="77777777" w:rsidR="00E80CD9" w:rsidRDefault="00E80CD9" w:rsidP="00076F1F"/>
    <w:tbl>
      <w:tblPr>
        <w:tblStyle w:val="aa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D16030C" w14:textId="77777777" w:rsidTr="005273D5">
        <w:trPr>
          <w:trHeight w:val="4158"/>
        </w:trPr>
        <w:tc>
          <w:tcPr>
            <w:tcW w:w="11136" w:type="dxa"/>
          </w:tcPr>
          <w:p w14:paraId="7B9CFD0D" w14:textId="39B33066" w:rsidR="00E80CD9" w:rsidRPr="00AC3438" w:rsidRDefault="00D862B4" w:rsidP="000A7C6B">
            <w:pPr>
              <w:pStyle w:val="1"/>
              <w:outlineLvl w:val="0"/>
            </w:pPr>
            <w:bookmarkStart w:id="9" w:name="_Toc40920211"/>
            <w:bookmarkStart w:id="10" w:name="_Toc243733144"/>
            <w:bookmarkStart w:id="11" w:name="_Toc245020112"/>
            <w:bookmarkStart w:id="12" w:name="_Toc245020144"/>
            <w:proofErr w:type="spellStart"/>
            <w:r>
              <w:lastRenderedPageBreak/>
              <w:t>Свойства</w:t>
            </w:r>
            <w:proofErr w:type="spellEnd"/>
            <w:r>
              <w:t xml:space="preserve"> </w:t>
            </w:r>
            <w:proofErr w:type="spellStart"/>
            <w:r>
              <w:t>материала</w:t>
            </w:r>
            <w:bookmarkEnd w:id="9"/>
            <w:proofErr w:type="spellEnd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7D6B1C18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A4D375" w14:textId="08CDD5CA" w:rsidR="00E80CD9" w:rsidRPr="003E6C57" w:rsidRDefault="00D862B4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Ссылка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на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модель</w:t>
                  </w:r>
                  <w:proofErr w:type="spellEnd"/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511388" w14:textId="27C46415" w:rsidR="00E80CD9" w:rsidRPr="003E6C57" w:rsidRDefault="00D862B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Свойства</w:t>
                  </w:r>
                  <w:proofErr w:type="spellEnd"/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67350D" w14:textId="229E1677" w:rsidR="00E80CD9" w:rsidRPr="003E6C57" w:rsidRDefault="00D862B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Компоненты</w:t>
                  </w:r>
                  <w:proofErr w:type="spellEnd"/>
                </w:p>
              </w:tc>
            </w:tr>
            <w:tr w:rsidR="00E80CD9" w:rsidRPr="00E945C1" w14:paraId="66C8C54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1121C5E6" w14:textId="24BF6E65" w:rsidR="00E80CD9" w:rsidRPr="00577134" w:rsidRDefault="00D862B4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5EFAE9B0" wp14:editId="69A5C256">
                        <wp:extent cx="1904365" cy="1059815"/>
                        <wp:effectExtent l="0" t="0" r="635" b="6985"/>
                        <wp:docPr id="6" name="Рисунок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171286D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B1C1B9" w14:textId="590A58F4" w:rsidR="00E80CD9" w:rsidRPr="00BE6656" w:rsidRDefault="00D862B4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Имя</w:t>
                        </w:r>
                        <w:proofErr w:type="spellEnd"/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61C6C0" w14:textId="05841EC2" w:rsidR="00E80CD9" w:rsidRPr="00BE6656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Сталь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45 ГОСТ 1050-2013</w:t>
                        </w:r>
                      </w:p>
                    </w:tc>
                  </w:tr>
                  <w:tr w:rsidR="00D862B4" w:rsidRPr="00577134" w14:paraId="7653F0E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3A9792" w14:textId="0D4CA901" w:rsidR="00D862B4" w:rsidRDefault="00D862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модели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D59222" w14:textId="50FC46EE" w:rsidR="00D862B4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Линейный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Упругий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Изотропный</w:t>
                        </w:r>
                        <w:proofErr w:type="spellEnd"/>
                      </w:p>
                    </w:tc>
                  </w:tr>
                  <w:tr w:rsidR="00D862B4" w:rsidRPr="00577134" w14:paraId="5B94A9D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9943C6" w14:textId="71443C33" w:rsidR="00D862B4" w:rsidRDefault="00D862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Критерий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прочности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по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умолчанию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C9D8F2" w14:textId="61C658FA" w:rsidR="00D862B4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Максимальное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напряжение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 von Mises</w:t>
                        </w:r>
                      </w:p>
                    </w:tc>
                  </w:tr>
                  <w:tr w:rsidR="00D862B4" w:rsidRPr="00577134" w14:paraId="1D967B8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4E0AC2" w14:textId="310D8F5C" w:rsidR="00D862B4" w:rsidRDefault="00D862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текучести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FF84CD" w14:textId="7041816E" w:rsidR="00D862B4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6.4e+008 N/m^2</w:t>
                        </w:r>
                      </w:p>
                    </w:tc>
                  </w:tr>
                  <w:tr w:rsidR="00D862B4" w:rsidRPr="00577134" w14:paraId="79EA9D0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336A8B" w14:textId="389779DA" w:rsidR="00D862B4" w:rsidRDefault="00D862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прочности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растяжении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8B0FD1" w14:textId="262A655B" w:rsidR="00D862B4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5.9e+008 N/m^2</w:t>
                        </w:r>
                      </w:p>
                    </w:tc>
                  </w:tr>
                  <w:tr w:rsidR="00D862B4" w:rsidRPr="00577134" w14:paraId="112B692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7D2DD0" w14:textId="496E187E" w:rsidR="00D862B4" w:rsidRDefault="00D862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Предел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прочности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при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сжатии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535D34" w14:textId="1FAE885F" w:rsidR="00D862B4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3.75e+008 N/m^2</w:t>
                        </w:r>
                      </w:p>
                    </w:tc>
                  </w:tr>
                  <w:tr w:rsidR="00D862B4" w:rsidRPr="00577134" w14:paraId="1720AE7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E1EDD4" w14:textId="5BD0CD5C" w:rsidR="00D862B4" w:rsidRDefault="00D862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Модуль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упругости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6DE616" w14:textId="746337FB" w:rsidR="00D862B4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2e+009 N/m^2</w:t>
                        </w:r>
                      </w:p>
                    </w:tc>
                  </w:tr>
                  <w:tr w:rsidR="00D862B4" w:rsidRPr="00577134" w14:paraId="4235066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DB60BEF" w14:textId="0743F3F1" w:rsidR="00D862B4" w:rsidRDefault="00D862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Коэффициент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Пуассона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F49CEE" w14:textId="54F21973" w:rsidR="00D862B4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D862B4" w:rsidRPr="00577134" w14:paraId="467A65B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1C1F98" w14:textId="609C9E2C" w:rsidR="00D862B4" w:rsidRDefault="00D862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Массовая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плотность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F4B96E" w14:textId="736CE84E" w:rsidR="00D862B4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7595 kg/m^3</w:t>
                        </w:r>
                      </w:p>
                    </w:tc>
                  </w:tr>
                  <w:tr w:rsidR="00D862B4" w:rsidRPr="00577134" w14:paraId="2A82D72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C6DF712" w14:textId="78855C91" w:rsidR="00D862B4" w:rsidRDefault="00D862B4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Модуль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сдвига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1AC4FEB" w14:textId="2F3D1F9D" w:rsidR="00D862B4" w:rsidRDefault="00D862B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7.8e+009 N/m^2</w:t>
                        </w:r>
                      </w:p>
                    </w:tc>
                  </w:tr>
                </w:tbl>
                <w:p w14:paraId="3CCBF72B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77D5F945" w14:textId="30C2D0E2" w:rsidR="00E80CD9" w:rsidRPr="00D862B4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  <w:lang w:val="ru-RU"/>
                    </w:rPr>
                  </w:pPr>
                  <w:proofErr w:type="spellStart"/>
                  <w:r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Твердое</w:t>
                  </w:r>
                  <w:proofErr w:type="spellEnd"/>
                  <w:r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 xml:space="preserve"> тело 1(Разделяющая линия</w:t>
                  </w:r>
                  <w:proofErr w:type="gramStart"/>
                  <w:r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5)(</w:t>
                  </w:r>
                  <w:proofErr w:type="spellStart"/>
                  <w:proofErr w:type="gramEnd"/>
                  <w:r>
                    <w:rPr>
                      <w:rStyle w:val="a3"/>
                      <w:b w:val="0"/>
                      <w:sz w:val="20"/>
                      <w:szCs w:val="20"/>
                    </w:rPr>
                    <w:t>val</w:t>
                  </w:r>
                  <w:proofErr w:type="spellEnd"/>
                  <w:r w:rsidRPr="00D862B4">
                    <w:rPr>
                      <w:rStyle w:val="a3"/>
                      <w:b w:val="0"/>
                      <w:sz w:val="20"/>
                      <w:szCs w:val="20"/>
                      <w:lang w:val="ru-RU"/>
                    </w:rPr>
                    <w:t>_2)</w:t>
                  </w:r>
                </w:p>
              </w:tc>
            </w:tr>
            <w:tr w:rsidR="00E80CD9" w:rsidRPr="000841BF" w14:paraId="18968C21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34992ED" w14:textId="2DF6841F" w:rsidR="00E80CD9" w:rsidRPr="000841BF" w:rsidRDefault="00D862B4" w:rsidP="000A7C6B">
                  <w:pPr>
                    <w:rPr>
                      <w:rStyle w:val="a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sz w:val="20"/>
                      <w:szCs w:val="20"/>
                    </w:rPr>
                    <w:t>Данные</w:t>
                  </w:r>
                  <w:proofErr w:type="spellEnd"/>
                  <w:r>
                    <w:rPr>
                      <w:rStyle w:val="a3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sz w:val="20"/>
                      <w:szCs w:val="20"/>
                    </w:rPr>
                    <w:t>кривой:N</w:t>
                  </w:r>
                  <w:proofErr w:type="spellEnd"/>
                  <w:r>
                    <w:rPr>
                      <w:rStyle w:val="a3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430189F3" w14:textId="5A735762" w:rsidR="00E80CD9" w:rsidRDefault="00E80CD9" w:rsidP="000A7C6B"/>
        </w:tc>
      </w:tr>
      <w:bookmarkEnd w:id="10"/>
      <w:bookmarkEnd w:id="11"/>
      <w:bookmarkEnd w:id="12"/>
    </w:tbl>
    <w:p w14:paraId="407FC00C" w14:textId="77777777" w:rsidR="005273D5" w:rsidRDefault="005273D5" w:rsidP="006518B5"/>
    <w:tbl>
      <w:tblPr>
        <w:tblStyle w:val="a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B1C59D6" w14:textId="77777777" w:rsidTr="00452CBC">
        <w:tc>
          <w:tcPr>
            <w:tcW w:w="11016" w:type="dxa"/>
          </w:tcPr>
          <w:p w14:paraId="7FF75A48" w14:textId="227AAF7B" w:rsidR="005273D5" w:rsidRPr="00AF1A58" w:rsidRDefault="00D862B4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3" w:name="_Toc40920212"/>
            <w:proofErr w:type="spellStart"/>
            <w:r>
              <w:rPr>
                <w:rStyle w:val="a3"/>
              </w:rPr>
              <w:lastRenderedPageBreak/>
              <w:t>Нагрузки</w:t>
            </w:r>
            <w:proofErr w:type="spellEnd"/>
            <w:r>
              <w:rPr>
                <w:rStyle w:val="a3"/>
              </w:rPr>
              <w:t xml:space="preserve"> и </w:t>
            </w:r>
            <w:proofErr w:type="spellStart"/>
            <w:r>
              <w:rPr>
                <w:rStyle w:val="a3"/>
              </w:rPr>
              <w:t>крепления</w:t>
            </w:r>
            <w:bookmarkEnd w:id="13"/>
            <w:proofErr w:type="spellEnd"/>
          </w:p>
          <w:tbl>
            <w:tblPr>
              <w:tblStyle w:val="-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D862B4" w14:paraId="79E5C84C" w14:textId="77777777" w:rsidTr="00FB0F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F4F78C3" w14:textId="46B179D7" w:rsidR="00D862B4" w:rsidRPr="004E282D" w:rsidRDefault="00D862B4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Имя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крепления</w:t>
                  </w:r>
                  <w:proofErr w:type="spellEnd"/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6D8AD61" w14:textId="7A97FA03" w:rsidR="00D862B4" w:rsidRPr="004E282D" w:rsidRDefault="00D862B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Изображение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крепления</w:t>
                  </w:r>
                  <w:proofErr w:type="spellEnd"/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BADE98F" w14:textId="692B9D67" w:rsidR="00D862B4" w:rsidRPr="004E282D" w:rsidRDefault="00D862B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крепления</w:t>
                  </w:r>
                  <w:proofErr w:type="spellEnd"/>
                </w:p>
              </w:tc>
            </w:tr>
            <w:tr w:rsidR="00D862B4" w14:paraId="421DD8C1" w14:textId="77777777" w:rsidTr="00FB0F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7F41F208" w14:textId="1639DC04" w:rsidR="00D862B4" w:rsidRPr="00AD5FBA" w:rsidRDefault="00D862B4" w:rsidP="005A5DC6">
                  <w:pPr>
                    <w:jc w:val="center"/>
                    <w:rPr>
                      <w:rStyle w:val="a3"/>
                    </w:rPr>
                  </w:pPr>
                  <w:proofErr w:type="spellStart"/>
                  <w:r>
                    <w:rPr>
                      <w:rStyle w:val="a3"/>
                    </w:rPr>
                    <w:t>На</w:t>
                  </w:r>
                  <w:proofErr w:type="spellEnd"/>
                  <w:r>
                    <w:rPr>
                      <w:rStyle w:val="a3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</w:rPr>
                    <w:t>цилиндрических</w:t>
                  </w:r>
                  <w:proofErr w:type="spellEnd"/>
                  <w:r>
                    <w:rPr>
                      <w:rStyle w:val="a3"/>
                    </w:rPr>
                    <w:t xml:space="preserve"> гранях-1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1FEF28CD" w14:textId="426A0291" w:rsidR="00D862B4" w:rsidRPr="006208CB" w:rsidRDefault="00D862B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77F1442C" wp14:editId="02BB4B6B">
                        <wp:extent cx="1772285" cy="986155"/>
                        <wp:effectExtent l="0" t="0" r="0" b="4445"/>
                        <wp:docPr id="7" name="Рисунок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86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D862B4" w14:paraId="66033F8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DEAD376" w14:textId="16DFAE07" w:rsidR="00D862B4" w:rsidRPr="00BE6656" w:rsidRDefault="00D862B4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4BF328D" w14:textId="1E241138" w:rsidR="00D862B4" w:rsidRPr="00154A1A" w:rsidRDefault="00D862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D862B4" w14:paraId="52B942A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469AB4E" w14:textId="283F96CE" w:rsidR="00D862B4" w:rsidRDefault="00D862B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4DD8EB9" w14:textId="2A8919E7" w:rsidR="00D862B4" w:rsidRDefault="00D862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На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цилиндрических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гранях</w:t>
                        </w:r>
                        <w:proofErr w:type="spellEnd"/>
                      </w:p>
                    </w:tc>
                  </w:tr>
                  <w:tr w:rsidR="00D862B4" w14:paraId="7FBC431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7B1271F" w14:textId="7466B3D4" w:rsidR="00D862B4" w:rsidRDefault="00D862B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Смещение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2367F3F" w14:textId="230DC121" w:rsidR="00D862B4" w:rsidRDefault="00D862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---, 0 </w:t>
                        </w:r>
                        <w:proofErr w:type="spellStart"/>
                        <w:proofErr w:type="gram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рад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.,</w:t>
                        </w:r>
                        <w:proofErr w:type="gram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---</w:t>
                        </w:r>
                      </w:p>
                    </w:tc>
                  </w:tr>
                  <w:tr w:rsidR="00D862B4" w14:paraId="24AD4E1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54E0493" w14:textId="2798A5C3" w:rsidR="00D862B4" w:rsidRDefault="00D862B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Единицы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измерения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D125E02" w14:textId="261BFD89" w:rsidR="00D862B4" w:rsidRDefault="00D862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mm</w:t>
                        </w:r>
                      </w:p>
                    </w:tc>
                  </w:tr>
                </w:tbl>
                <w:p w14:paraId="02A9AB50" w14:textId="77777777" w:rsidR="00D862B4" w:rsidRPr="004C6DEB" w:rsidRDefault="00D862B4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19949C3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0E1142E7" w14:textId="42CEFB75" w:rsidR="003F154A" w:rsidRPr="003F154A" w:rsidRDefault="00D862B4" w:rsidP="003F154A">
                  <w:pPr>
                    <w:rPr>
                      <w:rStyle w:val="a3"/>
                      <w:bCs/>
                    </w:rPr>
                  </w:pPr>
                  <w:proofErr w:type="spellStart"/>
                  <w:r>
                    <w:rPr>
                      <w:rStyle w:val="a3"/>
                      <w:b/>
                    </w:rPr>
                    <w:t>Результирующие</w:t>
                  </w:r>
                  <w:proofErr w:type="spellEnd"/>
                  <w:r>
                    <w:rPr>
                      <w:rStyle w:val="a3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</w:rPr>
                    <w:t>силы</w:t>
                  </w:r>
                  <w:proofErr w:type="spellEnd"/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3B981B8C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74059C8" w14:textId="7FE9557E" w:rsidR="003F154A" w:rsidRDefault="00D862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Компоненты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AC11A89" w14:textId="4C4D3792" w:rsidR="003F154A" w:rsidRDefault="00D862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D23BB2F" w14:textId="1480496F" w:rsidR="003F154A" w:rsidRDefault="00D862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ED0C381" w14:textId="187C74B4" w:rsidR="003F154A" w:rsidRDefault="00D862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39E90601" w14:textId="04C53774" w:rsidR="003F154A" w:rsidRDefault="00D862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  <w:proofErr w:type="spellEnd"/>
                      </w:p>
                    </w:tc>
                  </w:tr>
                  <w:tr w:rsidR="003F154A" w14:paraId="5D0EE4DD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56592C3" w14:textId="4B8CA720" w:rsidR="003F154A" w:rsidRDefault="00D862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реакции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4BC38EE" w14:textId="0171F736" w:rsidR="003F154A" w:rsidRPr="00EF37BF" w:rsidRDefault="00D862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1.59601e-007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3E0C021" w14:textId="7BB85493" w:rsidR="003F154A" w:rsidRPr="00EF37BF" w:rsidRDefault="00D862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-0.00971296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0377845" w14:textId="459651BD" w:rsidR="003F154A" w:rsidRDefault="00D862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4.93778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B0DD770" w14:textId="6E3AD82F" w:rsidR="003F154A" w:rsidRPr="00EF37BF" w:rsidRDefault="00D862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4.93779</w:t>
                        </w:r>
                      </w:p>
                    </w:tc>
                  </w:tr>
                  <w:tr w:rsidR="00935682" w14:paraId="1F3B9548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F6ED1D2" w14:textId="6DF44F43" w:rsidR="00935682" w:rsidRDefault="00D862B4" w:rsidP="000A7C6B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Реактивный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9742F77" w14:textId="0C25826D" w:rsidR="00935682" w:rsidRDefault="00D862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94DE1B0" w14:textId="69917C48" w:rsidR="00935682" w:rsidRDefault="00D862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BD807B6" w14:textId="32CA9B00" w:rsidR="00935682" w:rsidRDefault="00D862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9ACA4CF" w14:textId="62847F27" w:rsidR="00935682" w:rsidRDefault="00D862B4" w:rsidP="000A7C6B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BDABD34" w14:textId="77777777" w:rsidR="003F154A" w:rsidRDefault="003F154A" w:rsidP="003F154A">
                  <w:pPr>
                    <w:jc w:val="center"/>
                    <w:rPr>
                      <w:rStyle w:val="a3"/>
                      <w:b/>
                      <w:sz w:val="18"/>
                      <w:szCs w:val="18"/>
                    </w:rPr>
                  </w:pPr>
                  <w:r>
                    <w:rPr>
                      <w:rStyle w:val="a3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0AF7777" w14:textId="77777777" w:rsidR="005273D5" w:rsidRDefault="005273D5" w:rsidP="00840CC7">
            <w:pPr>
              <w:pStyle w:val="3"/>
            </w:pPr>
          </w:p>
          <w:tbl>
            <w:tblPr>
              <w:tblStyle w:val="-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D862B4" w14:paraId="6DCEC765" w14:textId="77777777" w:rsidTr="00FB0F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686B77E" w14:textId="7718A051" w:rsidR="00D862B4" w:rsidRPr="004E282D" w:rsidRDefault="00D862B4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Имя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нагрузки</w:t>
                  </w:r>
                  <w:proofErr w:type="spellEnd"/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93A3D81" w14:textId="3FDFBE5F" w:rsidR="00D862B4" w:rsidRPr="004E282D" w:rsidRDefault="00D862B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Загрузить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изображение</w:t>
                  </w:r>
                  <w:proofErr w:type="spellEnd"/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04C6515" w14:textId="11FF10AC" w:rsidR="00D862B4" w:rsidRPr="004E282D" w:rsidRDefault="00D862B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Загрузить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</w:p>
              </w:tc>
            </w:tr>
            <w:tr w:rsidR="00D862B4" w14:paraId="3EE3ED61" w14:textId="77777777" w:rsidTr="00FB0F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0C455B1" w14:textId="0DD09892" w:rsidR="00D862B4" w:rsidRPr="00F42DD1" w:rsidRDefault="00D862B4" w:rsidP="005A5DC6">
                  <w:pPr>
                    <w:jc w:val="center"/>
                    <w:rPr>
                      <w:rStyle w:val="a3"/>
                    </w:rPr>
                  </w:pPr>
                  <w:proofErr w:type="spellStart"/>
                  <w:r>
                    <w:rPr>
                      <w:rStyle w:val="a3"/>
                    </w:rPr>
                    <w:t>Вращающий</w:t>
                  </w:r>
                  <w:proofErr w:type="spellEnd"/>
                  <w:r>
                    <w:rPr>
                      <w:rStyle w:val="a3"/>
                    </w:rPr>
                    <w:t xml:space="preserve"> момент-1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771845A2" w14:textId="022D74C5" w:rsidR="00D862B4" w:rsidRPr="006208CB" w:rsidRDefault="00D862B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24E56E34" wp14:editId="6336559C">
                        <wp:extent cx="1907540" cy="1061085"/>
                        <wp:effectExtent l="0" t="0" r="0" b="5715"/>
                        <wp:docPr id="8" name="Рисунок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61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862B4" w14:paraId="78E7EAE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7EF6929" w14:textId="48FB37F9" w:rsidR="00D862B4" w:rsidRPr="00BE6656" w:rsidRDefault="00D862B4" w:rsidP="003F2268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Справочный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6A23C15" w14:textId="689F1FF9" w:rsidR="00D862B4" w:rsidRPr="00B77EA3" w:rsidRDefault="00D862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&lt; 1 &gt;</w:t>
                        </w:r>
                      </w:p>
                    </w:tc>
                  </w:tr>
                  <w:tr w:rsidR="00D862B4" w14:paraId="2960BE0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9E617B1" w14:textId="7F6621B3" w:rsidR="00D862B4" w:rsidRDefault="00D862B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B279A8C" w14:textId="0C27BB1A" w:rsidR="00D862B4" w:rsidRDefault="00D862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Приложить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вращающий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</w:p>
                    </w:tc>
                  </w:tr>
                  <w:tr w:rsidR="00D862B4" w14:paraId="2438336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E797576" w14:textId="1B17E56F" w:rsidR="00D862B4" w:rsidRDefault="00D862B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Значение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49C1E02" w14:textId="7EC99AF4" w:rsidR="00D862B4" w:rsidRDefault="00D862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0.52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</w:p>
                    </w:tc>
                  </w:tr>
                </w:tbl>
                <w:p w14:paraId="5FEA69A6" w14:textId="77777777" w:rsidR="00D862B4" w:rsidRDefault="00D862B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</w:p>
              </w:tc>
            </w:tr>
          </w:tbl>
          <w:p w14:paraId="36078F97" w14:textId="6F972C04" w:rsidR="005273D5" w:rsidRDefault="005273D5" w:rsidP="000A7C6B">
            <w:pPr>
              <w:rPr>
                <w:rStyle w:val="a3"/>
              </w:rPr>
            </w:pPr>
          </w:p>
        </w:tc>
      </w:tr>
    </w:tbl>
    <w:p w14:paraId="69AF599B" w14:textId="77777777" w:rsidR="00132707" w:rsidRDefault="00132707" w:rsidP="00132707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7444611" w14:textId="77777777" w:rsidTr="005B3D16">
        <w:tc>
          <w:tcPr>
            <w:tcW w:w="11016" w:type="dxa"/>
          </w:tcPr>
          <w:p w14:paraId="070D7A9C" w14:textId="647193F7" w:rsidR="00132707" w:rsidRPr="00E945C1" w:rsidRDefault="00132707" w:rsidP="000A7C6B">
            <w:pPr>
              <w:pStyle w:val="1"/>
              <w:outlineLvl w:val="0"/>
              <w:rPr>
                <w:lang w:val="ru-RU"/>
              </w:rPr>
            </w:pPr>
            <w:r w:rsidRPr="00E945C1">
              <w:rPr>
                <w:lang w:val="ru-RU"/>
              </w:rPr>
              <w:lastRenderedPageBreak/>
              <w:br w:type="page"/>
            </w:r>
            <w:bookmarkStart w:id="14" w:name="_Toc40920213"/>
            <w:r w:rsidR="00D862B4" w:rsidRPr="00E945C1">
              <w:rPr>
                <w:lang w:val="ru-RU"/>
              </w:rPr>
              <w:t>Определения соединителей</w:t>
            </w:r>
            <w:bookmarkEnd w:id="14"/>
          </w:p>
          <w:p w14:paraId="00AE8250" w14:textId="77777777" w:rsidR="00132707" w:rsidRPr="00E945C1" w:rsidRDefault="00132707" w:rsidP="000A7C6B">
            <w:pPr>
              <w:rPr>
                <w:lang w:val="ru-RU"/>
              </w:rPr>
            </w:pPr>
          </w:p>
          <w:p w14:paraId="41C9DEB3" w14:textId="15808F37" w:rsidR="00EF37BF" w:rsidRPr="00E945C1" w:rsidRDefault="00EF37BF" w:rsidP="000A7C6B">
            <w:pPr>
              <w:rPr>
                <w:lang w:val="ru-RU"/>
              </w:rPr>
            </w:pPr>
          </w:p>
          <w:p w14:paraId="23709B64" w14:textId="77777777" w:rsidR="000F2729" w:rsidRPr="00E945C1" w:rsidRDefault="000F2729" w:rsidP="000A7C6B">
            <w:pPr>
              <w:rPr>
                <w:lang w:val="ru-RU"/>
              </w:rPr>
            </w:pPr>
          </w:p>
          <w:p w14:paraId="3206027A" w14:textId="40E475DE" w:rsidR="00E12C21" w:rsidRPr="00E945C1" w:rsidRDefault="00D862B4" w:rsidP="000A7C6B">
            <w:pPr>
              <w:rPr>
                <w:lang w:val="ru-RU"/>
              </w:rPr>
            </w:pPr>
            <w:r w:rsidRPr="00E945C1">
              <w:rPr>
                <w:rStyle w:val="a3"/>
                <w:lang w:val="ru-RU"/>
              </w:rPr>
              <w:t>Соединитель-шпилька/болт/подшипник</w:t>
            </w:r>
          </w:p>
          <w:tbl>
            <w:tblPr>
              <w:tblStyle w:val="LightList-Accent11"/>
              <w:tblW w:w="10862" w:type="dxa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050"/>
              <w:gridCol w:w="3583"/>
            </w:tblGrid>
            <w:tr w:rsidR="00E12C21" w:rsidRPr="000841BF" w14:paraId="36476FF6" w14:textId="77777777" w:rsidTr="00D862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2B99D02C" w14:textId="3C90EA86" w:rsidR="00E12C21" w:rsidRPr="003E6C57" w:rsidRDefault="00D862B4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Ссылка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на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модель</w:t>
                  </w:r>
                  <w:proofErr w:type="spellEnd"/>
                </w:p>
              </w:tc>
              <w:tc>
                <w:tcPr>
                  <w:tcW w:w="4050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18" w:space="0" w:color="4F81BD" w:themeColor="accent1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46D3F742" w14:textId="765479C2" w:rsidR="00E12C21" w:rsidRPr="003E6C57" w:rsidRDefault="00D862B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соединителя</w:t>
                  </w:r>
                  <w:proofErr w:type="spellEnd"/>
                </w:p>
              </w:tc>
              <w:tc>
                <w:tcPr>
                  <w:tcW w:w="3583" w:type="dxa"/>
                  <w:tcBorders>
                    <w:top w:val="single" w:sz="18" w:space="0" w:color="365F91" w:themeColor="accent1" w:themeShade="BF"/>
                    <w:left w:val="single" w:sz="18" w:space="0" w:color="4F81BD" w:themeColor="accent1"/>
                    <w:bottom w:val="single" w:sz="8" w:space="0" w:color="auto"/>
                    <w:right w:val="single" w:sz="18" w:space="0" w:color="4F81BD" w:themeColor="accent1"/>
                  </w:tcBorders>
                  <w:shd w:val="clear" w:color="auto" w:fill="DBE5F1" w:themeFill="accent1" w:themeFillTint="33"/>
                  <w:vAlign w:val="center"/>
                </w:tcPr>
                <w:p w14:paraId="4CC17F8F" w14:textId="42F4A4DB" w:rsidR="00E12C21" w:rsidRPr="003E6C57" w:rsidRDefault="00D862B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Данные</w:t>
                  </w:r>
                  <w:proofErr w:type="spellEnd"/>
                  <w:r>
                    <w:rPr>
                      <w:rStyle w:val="a3"/>
                      <w:b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  <w:color w:val="auto"/>
                    </w:rPr>
                    <w:t>силы</w:t>
                  </w:r>
                  <w:proofErr w:type="spellEnd"/>
                </w:p>
              </w:tc>
            </w:tr>
            <w:tr w:rsidR="00E12C21" w:rsidRPr="000841BF" w14:paraId="4EA2683D" w14:textId="77777777" w:rsidTr="00D862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14:paraId="6D9EF021" w14:textId="4D86D52F" w:rsidR="00E12C21" w:rsidRDefault="00D862B4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48AD405E" wp14:editId="64AD476E">
                        <wp:extent cx="1904365" cy="1059815"/>
                        <wp:effectExtent l="0" t="0" r="635" b="6985"/>
                        <wp:docPr id="9" name="Рисунок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6F11EF" w14:textId="4B35B522" w:rsidR="00E12C21" w:rsidRPr="000F2729" w:rsidRDefault="00D862B4" w:rsidP="000A7C6B">
                  <w:pPr>
                    <w:jc w:val="center"/>
                    <w:rPr>
                      <w:rStyle w:val="a3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/>
                      <w:sz w:val="20"/>
                      <w:szCs w:val="20"/>
                    </w:rPr>
                    <w:t>Опора</w:t>
                  </w:r>
                  <w:proofErr w:type="spellEnd"/>
                  <w:r>
                    <w:rPr>
                      <w:rStyle w:val="a3"/>
                      <w:b/>
                      <w:sz w:val="20"/>
                      <w:szCs w:val="20"/>
                    </w:rPr>
                    <w:t xml:space="preserve"> подшипника-1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76"/>
                    <w:gridCol w:w="1744"/>
                  </w:tblGrid>
                  <w:tr w:rsidR="002E61D4" w14:paraId="4F4F0656" w14:textId="77777777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10FBFB0" w14:textId="441F70AB" w:rsidR="002E61D4" w:rsidRPr="00BE6656" w:rsidRDefault="00D862B4" w:rsidP="003F2268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4398FD1" w14:textId="0532234C" w:rsidR="002E61D4" w:rsidRPr="002E61D4" w:rsidRDefault="00D862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D862B4" w14:paraId="53443313" w14:textId="77777777" w:rsidTr="003F226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92A5B5C" w14:textId="7A683385" w:rsidR="00D862B4" w:rsidRDefault="00D862B4" w:rsidP="003F2268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8FFAAB2" w14:textId="0A8D6A6F" w:rsidR="00D862B4" w:rsidRDefault="00D862B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Подшипник</w:t>
                        </w:r>
                        <w:proofErr w:type="spellEnd"/>
                      </w:p>
                    </w:tc>
                  </w:tr>
                </w:tbl>
                <w:p w14:paraId="25B3010A" w14:textId="77777777" w:rsidR="00E12C21" w:rsidRPr="00577134" w:rsidRDefault="00E12C2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14:paraId="0BB0CE04" w14:textId="77777777" w:rsidR="003319D9" w:rsidRDefault="003319D9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</w:p>
                <w:p w14:paraId="18DC1871" w14:textId="1531AB5B" w:rsidR="00E12C21" w:rsidRPr="00577134" w:rsidRDefault="00D862B4" w:rsidP="00E12C2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Данные</w:t>
                  </w:r>
                  <w:proofErr w:type="spellEnd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отсутствуют</w:t>
                  </w:r>
                  <w:proofErr w:type="spellEnd"/>
                </w:p>
              </w:tc>
            </w:tr>
            <w:tr w:rsidR="00D862B4" w:rsidRPr="000841BF" w14:paraId="1727D562" w14:textId="77777777" w:rsidTr="00FB0FB6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14:paraId="28D2602F" w14:textId="418F509D" w:rsidR="00D862B4" w:rsidRPr="000F054F" w:rsidRDefault="00D862B4" w:rsidP="00FB0FB6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rStyle w:val="a3"/>
                      <w:b/>
                    </w:rPr>
                    <w:t>Силы</w:t>
                  </w:r>
                  <w:proofErr w:type="spellEnd"/>
                  <w:r>
                    <w:rPr>
                      <w:rStyle w:val="a3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</w:rPr>
                    <w:t>соединителя</w:t>
                  </w:r>
                  <w:proofErr w:type="spellEnd"/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D862B4" w14:paraId="5AAAA062" w14:textId="77777777" w:rsidTr="00FB0FB6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9C0AAB1" w14:textId="54385EAF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F6103F1" w14:textId="288E3DBA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7E124DF" w14:textId="61796ECC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3503D35" w14:textId="30EFC4B4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3848C497" w14:textId="0B788F44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  <w:proofErr w:type="spellEnd"/>
                      </w:p>
                    </w:tc>
                  </w:tr>
                  <w:tr w:rsidR="00D862B4" w14:paraId="4D0F9667" w14:textId="77777777" w:rsidTr="00FB0FB6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ED7C40A" w14:textId="0F9CAD2D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Осевое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усилие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8897D1" w14:textId="543B1846" w:rsidR="00D862B4" w:rsidRPr="00EF37BF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-0.00042492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134DAC9" w14:textId="14322066" w:rsidR="00D862B4" w:rsidRPr="00EF37BF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3BA0ACA" w14:textId="57DFE863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33CC2F3" w14:textId="7970FBA7" w:rsidR="00D862B4" w:rsidRPr="00EF37BF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-0.00042492</w:t>
                        </w:r>
                      </w:p>
                    </w:tc>
                  </w:tr>
                  <w:tr w:rsidR="00D862B4" w14:paraId="3486DF56" w14:textId="77777777" w:rsidTr="00FB0FB6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19C286C" w14:textId="3532C27B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Поперечная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EC7A874" w14:textId="775BB329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C962F3A" w14:textId="13F51ADE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-4.0452e-007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89E89AD" w14:textId="3D146A93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1.1435e-007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514A83B" w14:textId="53495E85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4.1549e-007</w:t>
                        </w:r>
                      </w:p>
                    </w:tc>
                  </w:tr>
                  <w:tr w:rsidR="00D862B4" w14:paraId="3FD52253" w14:textId="77777777" w:rsidTr="00FB0FB6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BBACF92" w14:textId="6E929EF8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Изгибающий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8B9E556" w14:textId="09E9819D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E9FF127" w14:textId="5E1E1EB4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8F34800" w14:textId="448CC1D9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81DF1E1" w14:textId="66F56F3B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A09DB1D" w14:textId="77777777" w:rsidR="00D862B4" w:rsidRPr="000841BF" w:rsidRDefault="00D862B4" w:rsidP="00FB0FB6">
                  <w:pPr>
                    <w:rPr>
                      <w:rStyle w:val="a3"/>
                      <w:sz w:val="20"/>
                      <w:szCs w:val="20"/>
                    </w:rPr>
                  </w:pPr>
                </w:p>
              </w:tc>
            </w:tr>
            <w:tr w:rsidR="00D862B4" w:rsidRPr="000841BF" w14:paraId="1085D3F1" w14:textId="77777777" w:rsidTr="00D862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4F81BD" w:themeColor="accent1"/>
                    <w:left w:val="none" w:sz="0" w:space="0" w:color="auto"/>
                    <w:bottom w:val="single" w:sz="18" w:space="0" w:color="4F81BD" w:themeColor="accent1"/>
                  </w:tcBorders>
                  <w:vAlign w:val="center"/>
                </w:tcPr>
                <w:p w14:paraId="6AF6E799" w14:textId="2C50CAD0" w:rsidR="00D862B4" w:rsidRDefault="00D862B4" w:rsidP="00FB0FB6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32815259" wp14:editId="6E67C419">
                        <wp:extent cx="1904365" cy="1059815"/>
                        <wp:effectExtent l="0" t="0" r="635" b="6985"/>
                        <wp:docPr id="10" name="Рисунок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5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1FC634" w14:textId="088BF913" w:rsidR="00D862B4" w:rsidRPr="000F2729" w:rsidRDefault="00D862B4" w:rsidP="00FB0FB6">
                  <w:pPr>
                    <w:jc w:val="center"/>
                    <w:rPr>
                      <w:rStyle w:val="a3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/>
                      <w:sz w:val="20"/>
                      <w:szCs w:val="20"/>
                    </w:rPr>
                    <w:t>Опора</w:t>
                  </w:r>
                  <w:proofErr w:type="spellEnd"/>
                  <w:r>
                    <w:rPr>
                      <w:rStyle w:val="a3"/>
                      <w:b/>
                      <w:sz w:val="20"/>
                      <w:szCs w:val="20"/>
                    </w:rPr>
                    <w:t xml:space="preserve"> подшипника-2</w:t>
                  </w:r>
                </w:p>
              </w:tc>
              <w:tc>
                <w:tcPr>
                  <w:tcW w:w="4050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76"/>
                    <w:gridCol w:w="1744"/>
                  </w:tblGrid>
                  <w:tr w:rsidR="00D862B4" w14:paraId="1F2D3722" w14:textId="77777777" w:rsidTr="00FB0FB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70388D6" w14:textId="7135E5F9" w:rsidR="00D862B4" w:rsidRPr="00BE6656" w:rsidRDefault="00D862B4" w:rsidP="00FB0FB6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DA572AE" w14:textId="3BC48256" w:rsidR="00D862B4" w:rsidRPr="002E61D4" w:rsidRDefault="00D862B4" w:rsidP="00FB0F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D862B4" w14:paraId="7383488C" w14:textId="77777777" w:rsidTr="00FB0FB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E499DE0" w14:textId="0E83234A" w:rsidR="00D862B4" w:rsidRDefault="00D862B4" w:rsidP="00FB0FB6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93A7ABC" w14:textId="57ED8E3F" w:rsidR="00D862B4" w:rsidRDefault="00D862B4" w:rsidP="00FB0F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Подшипник</w:t>
                        </w:r>
                        <w:proofErr w:type="spellEnd"/>
                      </w:p>
                    </w:tc>
                  </w:tr>
                </w:tbl>
                <w:p w14:paraId="24A8D67D" w14:textId="77777777" w:rsidR="00D862B4" w:rsidRPr="00577134" w:rsidRDefault="00D862B4" w:rsidP="00FB0FB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3583" w:type="dxa"/>
                  <w:tcBorders>
                    <w:top w:val="single" w:sz="18" w:space="0" w:color="4F81BD" w:themeColor="accent1"/>
                    <w:bottom w:val="single" w:sz="18" w:space="0" w:color="4F81BD" w:themeColor="accent1"/>
                    <w:right w:val="none" w:sz="0" w:space="0" w:color="auto"/>
                  </w:tcBorders>
                  <w:vAlign w:val="center"/>
                </w:tcPr>
                <w:p w14:paraId="5C4FA93C" w14:textId="77777777" w:rsidR="00D862B4" w:rsidRDefault="00D862B4" w:rsidP="00FB0FB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</w:p>
                <w:p w14:paraId="771C3763" w14:textId="1EC32F4E" w:rsidR="00D862B4" w:rsidRPr="00577134" w:rsidRDefault="00D862B4" w:rsidP="00FB0FB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Данные</w:t>
                  </w:r>
                  <w:proofErr w:type="spellEnd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  <w:t>отсутствуют</w:t>
                  </w:r>
                  <w:proofErr w:type="spellEnd"/>
                </w:p>
              </w:tc>
            </w:tr>
            <w:tr w:rsidR="00D862B4" w:rsidRPr="000841BF" w14:paraId="3E1AB181" w14:textId="77777777" w:rsidTr="00FB0FB6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C6D9F1" w:themeFill="text2" w:themeFillTint="33"/>
                </w:tcPr>
                <w:p w14:paraId="115753DD" w14:textId="65D7A246" w:rsidR="00D862B4" w:rsidRPr="000F054F" w:rsidRDefault="00D862B4" w:rsidP="00FB0FB6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rStyle w:val="a3"/>
                      <w:b/>
                    </w:rPr>
                    <w:t>Силы</w:t>
                  </w:r>
                  <w:proofErr w:type="spellEnd"/>
                  <w:r>
                    <w:rPr>
                      <w:rStyle w:val="a3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b/>
                    </w:rPr>
                    <w:t>соединителя</w:t>
                  </w:r>
                  <w:proofErr w:type="spellEnd"/>
                </w:p>
                <w:tbl>
                  <w:tblPr>
                    <w:tblStyle w:val="aa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D862B4" w14:paraId="463D46A3" w14:textId="77777777" w:rsidTr="00FB0FB6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E3904BF" w14:textId="71DC84CB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Тип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C780DD2" w14:textId="1AF52483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X-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4B7037D" w14:textId="47F77AA1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Y-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C0D8FD9" w14:textId="2E9AFFFE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sz w:val="20"/>
                            <w:szCs w:val="20"/>
                          </w:rPr>
                          <w:t>Z-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составляющая</w:t>
                        </w:r>
                        <w:proofErr w:type="spellEnd"/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5F5475EF" w14:textId="52BFDD84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Результирующая</w:t>
                        </w:r>
                        <w:proofErr w:type="spellEnd"/>
                      </w:p>
                    </w:tc>
                  </w:tr>
                  <w:tr w:rsidR="00D862B4" w14:paraId="77C6A373" w14:textId="77777777" w:rsidTr="00FB0FB6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7CBBBE0" w14:textId="513A6E16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Осевое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усилие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DF33FFE" w14:textId="550864BC" w:rsidR="00D862B4" w:rsidRPr="00EF37BF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0.00042521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7EAAEEB" w14:textId="23306C67" w:rsidR="00D862B4" w:rsidRPr="00EF37BF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1453754" w14:textId="1A6198C2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7684FB4" w14:textId="589C8980" w:rsidR="00D862B4" w:rsidRPr="00EF37BF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0.00042521</w:t>
                        </w:r>
                      </w:p>
                    </w:tc>
                  </w:tr>
                  <w:tr w:rsidR="00D862B4" w14:paraId="31B894F3" w14:textId="77777777" w:rsidTr="00FB0FB6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8EFC36B" w14:textId="11370CEA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Поперечная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сила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128CBEB" w14:textId="07F7304C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523CD5D" w14:textId="31048B6F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0.0013764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98A3E34" w14:textId="1665E12A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1.9081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7812D6D" w14:textId="5D7BD8CE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1.9081</w:t>
                        </w:r>
                      </w:p>
                    </w:tc>
                  </w:tr>
                  <w:tr w:rsidR="00D862B4" w14:paraId="77CB653B" w14:textId="77777777" w:rsidTr="00FB0FB6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B2313A1" w14:textId="50F787A9" w:rsidR="00D862B4" w:rsidRDefault="00D862B4" w:rsidP="00FB0FB6">
                        <w:pPr>
                          <w:jc w:val="center"/>
                          <w:rPr>
                            <w:rStyle w:val="a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Изгибающий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момент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a3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BB4D58F" w14:textId="431C48B8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371D97D" w14:textId="2F1E8B05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1B18B12" w14:textId="41C7FFEE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330F247" w14:textId="30B22162" w:rsidR="00D862B4" w:rsidRDefault="00D862B4" w:rsidP="00FB0FB6">
                        <w:pPr>
                          <w:jc w:val="center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A7964BF" w14:textId="77777777" w:rsidR="00D862B4" w:rsidRPr="000841BF" w:rsidRDefault="00D862B4" w:rsidP="00FB0FB6">
                  <w:pPr>
                    <w:rPr>
                      <w:rStyle w:val="a3"/>
                      <w:sz w:val="20"/>
                      <w:szCs w:val="20"/>
                    </w:rPr>
                  </w:pPr>
                </w:p>
              </w:tc>
            </w:tr>
          </w:tbl>
          <w:p w14:paraId="486F0CA1" w14:textId="32EE3DAF" w:rsidR="00132707" w:rsidRDefault="00132707" w:rsidP="000A7C6B"/>
        </w:tc>
      </w:tr>
    </w:tbl>
    <w:p w14:paraId="4140EDB7" w14:textId="77777777" w:rsidR="00104BD8" w:rsidRDefault="00104BD8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B4B9556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2EC62C3" w14:textId="2457CCCD" w:rsidR="00104BD8" w:rsidRDefault="00D862B4" w:rsidP="000A7C6B">
            <w:pPr>
              <w:pStyle w:val="1"/>
              <w:outlineLvl w:val="0"/>
            </w:pPr>
            <w:bookmarkStart w:id="15" w:name="_Toc40920214"/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контакта</w:t>
            </w:r>
            <w:bookmarkEnd w:id="15"/>
            <w:proofErr w:type="spellEnd"/>
          </w:p>
          <w:p w14:paraId="7195D882" w14:textId="7AAF0395" w:rsidR="00104BD8" w:rsidRDefault="00D862B4" w:rsidP="000A7C6B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</w:p>
          <w:p w14:paraId="5629B2B0" w14:textId="20FB7A94" w:rsidR="00104BD8" w:rsidRDefault="00104BD8" w:rsidP="000A7C6B">
            <w:pPr>
              <w:rPr>
                <w:rStyle w:val="A30"/>
              </w:rPr>
            </w:pPr>
          </w:p>
          <w:p w14:paraId="18B8F995" w14:textId="77777777" w:rsidR="00104BD8" w:rsidRDefault="00104BD8" w:rsidP="000A7C6B"/>
        </w:tc>
      </w:tr>
    </w:tbl>
    <w:p w14:paraId="6DACAD4D" w14:textId="77777777" w:rsidR="00A61A59" w:rsidRDefault="00A61A5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1C58E31E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481517F" w14:textId="3D6F6C5D" w:rsidR="00A61A59" w:rsidRPr="00E945C1" w:rsidRDefault="00D862B4" w:rsidP="000A7C6B">
            <w:pPr>
              <w:pStyle w:val="1"/>
              <w:outlineLvl w:val="0"/>
              <w:rPr>
                <w:lang w:val="ru-RU"/>
              </w:rPr>
            </w:pPr>
            <w:bookmarkStart w:id="16" w:name="_Toc40920215"/>
            <w:r w:rsidRPr="00E945C1">
              <w:rPr>
                <w:lang w:val="ru-RU"/>
              </w:rPr>
              <w:lastRenderedPageBreak/>
              <w:t>Информация о сетке</w:t>
            </w:r>
            <w:bookmarkEnd w:id="16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RPr="00E945C1" w14:paraId="1032CD8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20259E" w14:textId="7DB781C8" w:rsidR="00A9531D" w:rsidRPr="00E945C1" w:rsidRDefault="00D862B4" w:rsidP="00C16188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Тип сетки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4FE5E2" w14:textId="4741BDCF" w:rsidR="00A9531D" w:rsidRPr="00E945C1" w:rsidRDefault="00D862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 xml:space="preserve">Сетка на </w:t>
                  </w:r>
                  <w:proofErr w:type="spellStart"/>
                  <w:r w:rsidRPr="00E945C1">
                    <w:rPr>
                      <w:lang w:val="ru-RU"/>
                    </w:rPr>
                    <w:t>твердом</w:t>
                  </w:r>
                  <w:proofErr w:type="spellEnd"/>
                  <w:r w:rsidRPr="00E945C1">
                    <w:rPr>
                      <w:lang w:val="ru-RU"/>
                    </w:rPr>
                    <w:t xml:space="preserve"> теле</w:t>
                  </w:r>
                </w:p>
              </w:tc>
            </w:tr>
            <w:tr w:rsidR="00D862B4" w:rsidRPr="00E945C1" w14:paraId="68C7D6C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F838E6" w14:textId="558763FD" w:rsidR="00D862B4" w:rsidRPr="00E945C1" w:rsidRDefault="00D862B4" w:rsidP="00C16188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 xml:space="preserve">Используемое разбиение: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ABAAE5" w14:textId="4613B6A1" w:rsidR="00D862B4" w:rsidRPr="00E945C1" w:rsidRDefault="00D862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Стандартная сетка</w:t>
                  </w:r>
                </w:p>
              </w:tc>
            </w:tr>
            <w:tr w:rsidR="00D862B4" w:rsidRPr="00E945C1" w14:paraId="37D94CA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50A659" w14:textId="265F9CE8" w:rsidR="00D862B4" w:rsidRPr="00E945C1" w:rsidRDefault="00D862B4" w:rsidP="00C16188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 xml:space="preserve">Автоматическое уплотнение сетки: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0A7FE6" w14:textId="3D134720" w:rsidR="00D862B4" w:rsidRPr="00E945C1" w:rsidRDefault="00D862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ru-RU"/>
                    </w:rPr>
                  </w:pPr>
                  <w:proofErr w:type="spellStart"/>
                  <w:r w:rsidRPr="00E945C1">
                    <w:rPr>
                      <w:lang w:val="ru-RU"/>
                    </w:rPr>
                    <w:t>Выкл</w:t>
                  </w:r>
                  <w:proofErr w:type="spellEnd"/>
                </w:p>
              </w:tc>
            </w:tr>
            <w:tr w:rsidR="00D862B4" w:rsidRPr="00E945C1" w14:paraId="02BDE37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165E19" w14:textId="49CB6F3F" w:rsidR="00D862B4" w:rsidRPr="00E945C1" w:rsidRDefault="00D862B4" w:rsidP="00C16188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 xml:space="preserve">Включить </w:t>
                  </w:r>
                  <w:proofErr w:type="spellStart"/>
                  <w:r w:rsidRPr="00E945C1">
                    <w:rPr>
                      <w:lang w:val="ru-RU"/>
                    </w:rPr>
                    <w:t>автоциклы</w:t>
                  </w:r>
                  <w:proofErr w:type="spellEnd"/>
                  <w:r w:rsidRPr="00E945C1">
                    <w:rPr>
                      <w:lang w:val="ru-RU"/>
                    </w:rPr>
                    <w:t xml:space="preserve"> сетки: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24A43E" w14:textId="1C778DC5" w:rsidR="00D862B4" w:rsidRPr="00E945C1" w:rsidRDefault="00D862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proofErr w:type="spellStart"/>
                  <w:r w:rsidRPr="00E945C1">
                    <w:rPr>
                      <w:lang w:val="ru-RU"/>
                    </w:rPr>
                    <w:t>Выкл</w:t>
                  </w:r>
                  <w:proofErr w:type="spellEnd"/>
                </w:p>
              </w:tc>
            </w:tr>
            <w:tr w:rsidR="00D862B4" w:rsidRPr="00E945C1" w14:paraId="34262D6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FCE17B" w14:textId="37A8EACA" w:rsidR="00D862B4" w:rsidRPr="00E945C1" w:rsidRDefault="00D862B4" w:rsidP="00C16188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Точки Якобиана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62E633" w14:textId="66441275" w:rsidR="00D862B4" w:rsidRPr="00E945C1" w:rsidRDefault="00D862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4 Точки</w:t>
                  </w:r>
                </w:p>
              </w:tc>
            </w:tr>
            <w:tr w:rsidR="00D862B4" w:rsidRPr="00E945C1" w14:paraId="69E3F61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B7B1C5" w14:textId="69642246" w:rsidR="00D862B4" w:rsidRPr="00E945C1" w:rsidRDefault="00D862B4" w:rsidP="00C16188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Размер элемента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2BA19F" w14:textId="4183BC6F" w:rsidR="00D862B4" w:rsidRPr="00E945C1" w:rsidRDefault="00D862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 xml:space="preserve">3.38571 </w:t>
                  </w:r>
                  <w:r>
                    <w:t>mm</w:t>
                  </w:r>
                </w:p>
              </w:tc>
            </w:tr>
            <w:tr w:rsidR="00D862B4" w:rsidRPr="00E945C1" w14:paraId="3C6D82B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87484F" w14:textId="503CDF67" w:rsidR="00D862B4" w:rsidRPr="00E945C1" w:rsidRDefault="00D862B4" w:rsidP="00C16188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Допуск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EDE4C1" w14:textId="4A535759" w:rsidR="00D862B4" w:rsidRPr="00E945C1" w:rsidRDefault="00D862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 xml:space="preserve">0.169286 </w:t>
                  </w:r>
                  <w:r>
                    <w:t>mm</w:t>
                  </w:r>
                </w:p>
              </w:tc>
            </w:tr>
            <w:tr w:rsidR="00D862B4" w:rsidRPr="00E945C1" w14:paraId="38BB1E2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E5A6F9" w14:textId="7D8081C0" w:rsidR="00D862B4" w:rsidRPr="00E945C1" w:rsidRDefault="00D862B4" w:rsidP="00C16188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Эпюра качества сетки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438111" w14:textId="45FEAB32" w:rsidR="00D862B4" w:rsidRPr="00E945C1" w:rsidRDefault="00D862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Высокая</w:t>
                  </w:r>
                </w:p>
              </w:tc>
            </w:tr>
          </w:tbl>
          <w:p w14:paraId="0803268F" w14:textId="77777777" w:rsidR="00690657" w:rsidRPr="00E945C1" w:rsidRDefault="00690657" w:rsidP="00690657">
            <w:pPr>
              <w:rPr>
                <w:lang w:val="ru-RU"/>
              </w:rPr>
            </w:pPr>
          </w:p>
          <w:p w14:paraId="7BEAFB1C" w14:textId="2C45C3D7" w:rsidR="00A9531D" w:rsidRPr="00E945C1" w:rsidRDefault="00D862B4" w:rsidP="00690657">
            <w:pPr>
              <w:pStyle w:val="2"/>
              <w:outlineLvl w:val="1"/>
              <w:rPr>
                <w:sz w:val="24"/>
                <w:szCs w:val="24"/>
                <w:lang w:val="ru-RU"/>
              </w:rPr>
            </w:pPr>
            <w:r w:rsidRPr="00E945C1">
              <w:rPr>
                <w:sz w:val="24"/>
                <w:szCs w:val="24"/>
                <w:lang w:val="ru-RU"/>
              </w:rPr>
              <w:t>Информация о сетке - Детализация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422EB01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B06619" w14:textId="0361024D" w:rsidR="007107BE" w:rsidRDefault="00D862B4" w:rsidP="00C16188">
                  <w:proofErr w:type="spellStart"/>
                  <w:r>
                    <w:t>Всего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узлов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49898E" w14:textId="4DB05EB1" w:rsidR="007107BE" w:rsidRDefault="00D862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21614</w:t>
                  </w:r>
                </w:p>
              </w:tc>
            </w:tr>
            <w:tr w:rsidR="00D862B4" w14:paraId="1BF2004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EDE51E" w14:textId="2E01A45F" w:rsidR="00D862B4" w:rsidRDefault="00D862B4" w:rsidP="00C16188">
                  <w:proofErr w:type="spellStart"/>
                  <w:r>
                    <w:t>Всего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элементов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7BA191" w14:textId="100B9EAA" w:rsidR="00D862B4" w:rsidRDefault="00D862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13799</w:t>
                  </w:r>
                </w:p>
              </w:tc>
            </w:tr>
            <w:tr w:rsidR="00D862B4" w14:paraId="4E1DFCE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2AFFBA" w14:textId="6F7CB2F0" w:rsidR="00D862B4" w:rsidRDefault="00D862B4" w:rsidP="00C16188">
                  <w:proofErr w:type="spellStart"/>
                  <w:r>
                    <w:t>Максимальное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соотношение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сторон</w:t>
                  </w:r>
                  <w:proofErr w:type="spellEnd"/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A15A9C" w14:textId="1DE98CC9" w:rsidR="00D862B4" w:rsidRDefault="00D862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9.8607</w:t>
                  </w:r>
                </w:p>
              </w:tc>
            </w:tr>
            <w:tr w:rsidR="00D862B4" w14:paraId="7149EF4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455ACC" w14:textId="3C6EA089" w:rsidR="00D862B4" w:rsidRDefault="00D862B4" w:rsidP="00C16188">
                  <w:r>
                    <w:t xml:space="preserve">% </w:t>
                  </w:r>
                  <w:proofErr w:type="spellStart"/>
                  <w:r>
                    <w:t>элементов</w:t>
                  </w:r>
                  <w:proofErr w:type="spellEnd"/>
                  <w:r>
                    <w:t xml:space="preserve"> с </w:t>
                  </w:r>
                  <w:proofErr w:type="spellStart"/>
                  <w:r>
                    <w:t>соотношением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сторон</w:t>
                  </w:r>
                  <w:proofErr w:type="spellEnd"/>
                  <w:r>
                    <w:t xml:space="preserve">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B8F2DE" w14:textId="7B1184E7" w:rsidR="00D862B4" w:rsidRDefault="00D862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96.8</w:t>
                  </w:r>
                </w:p>
              </w:tc>
            </w:tr>
            <w:tr w:rsidR="00D862B4" w14:paraId="53F3A2B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7E2C50" w14:textId="44B62604" w:rsidR="00D862B4" w:rsidRDefault="00D862B4" w:rsidP="00C16188">
                  <w:r>
                    <w:t xml:space="preserve">% </w:t>
                  </w:r>
                  <w:proofErr w:type="spellStart"/>
                  <w:r>
                    <w:t>элементов</w:t>
                  </w:r>
                  <w:proofErr w:type="spellEnd"/>
                  <w:r>
                    <w:t xml:space="preserve"> с </w:t>
                  </w:r>
                  <w:proofErr w:type="spellStart"/>
                  <w:r>
                    <w:t>соотношением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сторон</w:t>
                  </w:r>
                  <w:proofErr w:type="spellEnd"/>
                  <w:r>
                    <w:t xml:space="preserve">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76BB13" w14:textId="1ADD31A2" w:rsidR="00D862B4" w:rsidRDefault="00D862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D862B4" w14:paraId="08A4BBD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059FAF" w14:textId="32C7E22F" w:rsidR="00D862B4" w:rsidRDefault="00D862B4" w:rsidP="00C16188">
                  <w:r>
                    <w:t xml:space="preserve">% </w:t>
                  </w:r>
                  <w:proofErr w:type="spellStart"/>
                  <w:r>
                    <w:t>искаженных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элементов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Якобиан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CBF5E3" w14:textId="393CE7D4" w:rsidR="00D862B4" w:rsidRDefault="00D862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D862B4" w14:paraId="3178C74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F33ADD" w14:textId="0181394C" w:rsidR="00D862B4" w:rsidRPr="00E945C1" w:rsidRDefault="00D862B4" w:rsidP="00C16188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Время для завершения сетки (</w:t>
                  </w:r>
                  <w:proofErr w:type="spellStart"/>
                  <w:proofErr w:type="gramStart"/>
                  <w:r>
                    <w:t>hh</w:t>
                  </w:r>
                  <w:proofErr w:type="spellEnd"/>
                  <w:r w:rsidRPr="00E945C1">
                    <w:rPr>
                      <w:lang w:val="ru-RU"/>
                    </w:rPr>
                    <w:t>;</w:t>
                  </w:r>
                  <w:r>
                    <w:t>mm</w:t>
                  </w:r>
                  <w:proofErr w:type="gramEnd"/>
                  <w:r w:rsidRPr="00E945C1">
                    <w:rPr>
                      <w:lang w:val="ru-RU"/>
                    </w:rPr>
                    <w:t>;</w:t>
                  </w:r>
                  <w:proofErr w:type="spellStart"/>
                  <w:r>
                    <w:t>ss</w:t>
                  </w:r>
                  <w:proofErr w:type="spellEnd"/>
                  <w:r w:rsidRPr="00E945C1">
                    <w:rPr>
                      <w:lang w:val="ru-RU"/>
                    </w:rP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261823" w14:textId="557FD7EC" w:rsidR="00D862B4" w:rsidRDefault="00D862B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D862B4" w14:paraId="5339479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10B448" w14:textId="577D2654" w:rsidR="00D862B4" w:rsidRDefault="00D862B4" w:rsidP="00C16188">
                  <w:proofErr w:type="spellStart"/>
                  <w:r>
                    <w:t>Имя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компьютера</w:t>
                  </w:r>
                  <w:proofErr w:type="spellEnd"/>
                  <w:r>
                    <w:t xml:space="preserve">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E0FC3B" w14:textId="77777777" w:rsidR="00D862B4" w:rsidRDefault="00D862B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14:paraId="2D684AE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1426BE89" w14:textId="390C76FB" w:rsidR="00D803B1" w:rsidRDefault="00D862B4" w:rsidP="00D803B1">
                  <w:pPr>
                    <w:jc w:val="center"/>
                  </w:pPr>
                  <w:r>
                    <w:rPr>
                      <w:noProof/>
                      <w:lang w:val="ru-RU" w:eastAsia="ru-RU"/>
                    </w:rPr>
                    <w:lastRenderedPageBreak/>
                    <w:drawing>
                      <wp:inline distT="0" distB="0" distL="0" distR="0" wp14:anchorId="2E3D5C38" wp14:editId="405CA830">
                        <wp:extent cx="6711315" cy="3733800"/>
                        <wp:effectExtent l="0" t="0" r="0" b="0"/>
                        <wp:docPr id="12" name="Рисунок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733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50EAEE1" w14:textId="77777777" w:rsidR="00690657" w:rsidRDefault="00690657" w:rsidP="00690657"/>
          <w:p w14:paraId="6F57A63B" w14:textId="6B906C51" w:rsidR="002F5299" w:rsidRDefault="00D862B4" w:rsidP="00690657">
            <w:pPr>
              <w:pStyle w:val="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Информация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управлению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сеткой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tbl>
            <w:tblPr>
              <w:tblStyle w:val="-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7"/>
              <w:gridCol w:w="3870"/>
              <w:gridCol w:w="3937"/>
            </w:tblGrid>
            <w:tr w:rsidR="00A14EA8" w14:paraId="5D7AD536" w14:textId="77777777" w:rsidTr="00FA53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109123FE" w14:textId="6BB0DF23" w:rsidR="00A14EA8" w:rsidRDefault="00D862B4" w:rsidP="00A14EA8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color w:val="auto"/>
                    </w:rPr>
                    <w:t>Имя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управления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сеткой</w:t>
                  </w:r>
                  <w:proofErr w:type="spellEnd"/>
                </w:p>
              </w:tc>
              <w:tc>
                <w:tcPr>
                  <w:tcW w:w="3870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2B1E72CF" w14:textId="255F15F8" w:rsidR="00A14EA8" w:rsidRDefault="00D862B4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color w:val="auto"/>
                    </w:rPr>
                    <w:t>Изображение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управления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сеткой</w:t>
                  </w:r>
                  <w:proofErr w:type="spellEnd"/>
                </w:p>
              </w:tc>
              <w:tc>
                <w:tcPr>
                  <w:tcW w:w="393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4A273721" w14:textId="1D7D7BEE" w:rsidR="00A14EA8" w:rsidRDefault="00D862B4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proofErr w:type="spellStart"/>
                  <w:r>
                    <w:rPr>
                      <w:rStyle w:val="a3"/>
                      <w:color w:val="auto"/>
                    </w:rPr>
                    <w:t>Сведения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об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управлении</w:t>
                  </w:r>
                  <w:proofErr w:type="spellEnd"/>
                  <w:r>
                    <w:rPr>
                      <w:rStyle w:val="a3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Style w:val="a3"/>
                      <w:color w:val="auto"/>
                    </w:rPr>
                    <w:t>сеткой</w:t>
                  </w:r>
                  <w:proofErr w:type="spellEnd"/>
                </w:p>
              </w:tc>
            </w:tr>
            <w:tr w:rsidR="00A14EA8" w14:paraId="122559C7" w14:textId="77777777" w:rsidTr="00FA53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4C526BDB" w14:textId="3CC503C1" w:rsidR="00A14EA8" w:rsidRDefault="00D862B4" w:rsidP="00A14EA8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Управление-1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11009856" w14:textId="097FA108" w:rsidR="00A14EA8" w:rsidRDefault="00D862B4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ru-RU" w:eastAsia="ru-RU"/>
                    </w:rPr>
                    <w:drawing>
                      <wp:inline distT="0" distB="0" distL="0" distR="0" wp14:anchorId="00517764" wp14:editId="5AEB6665">
                        <wp:extent cx="2311400" cy="1285875"/>
                        <wp:effectExtent l="0" t="0" r="0" b="9525"/>
                        <wp:docPr id="11" name="Рисунок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1400" cy="1285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1-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FA5333" w14:paraId="56D3E54E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14:paraId="5EE0E4AC" w14:textId="664FECFC" w:rsidR="00FA5333" w:rsidRPr="00BE6656" w:rsidRDefault="00D862B4" w:rsidP="00485382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Объекты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14:paraId="74B1749F" w14:textId="234373C3" w:rsidR="00FA5333" w:rsidRDefault="00D862B4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</w:rPr>
                          <w:t>кромки</w:t>
                        </w:r>
                        <w:proofErr w:type="spellEnd"/>
                        <w:r>
                          <w:rPr>
                            <w:rStyle w:val="a3"/>
                            <w:b w:val="0"/>
                            <w:bCs w:val="0"/>
                          </w:rPr>
                          <w:t xml:space="preserve">, 5 </w:t>
                        </w:r>
                        <w:proofErr w:type="spellStart"/>
                        <w:r>
                          <w:rPr>
                            <w:rStyle w:val="a3"/>
                            <w:b w:val="0"/>
                            <w:bCs w:val="0"/>
                          </w:rPr>
                          <w:t>грани</w:t>
                        </w:r>
                        <w:proofErr w:type="spellEnd"/>
                      </w:p>
                    </w:tc>
                  </w:tr>
                  <w:tr w:rsidR="00D862B4" w14:paraId="5789B28F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7DDA99FB" w14:textId="5894033F" w:rsidR="00D862B4" w:rsidRDefault="00D862B4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Единицы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измерения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46521F5B" w14:textId="414D65EC" w:rsidR="00D862B4" w:rsidRDefault="00D862B4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mm</w:t>
                        </w:r>
                      </w:p>
                    </w:tc>
                  </w:tr>
                  <w:tr w:rsidR="00D862B4" w14:paraId="228EA8F6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0E08FF97" w14:textId="55F4BC0F" w:rsidR="00D862B4" w:rsidRDefault="00D862B4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Размер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0A420A37" w14:textId="28DF6B5C" w:rsidR="00D862B4" w:rsidRDefault="00D862B4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0.626984</w:t>
                        </w:r>
                      </w:p>
                    </w:tc>
                  </w:tr>
                  <w:tr w:rsidR="00D862B4" w14:paraId="4D363DEF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28CF6679" w14:textId="34F2D8FC" w:rsidR="00D862B4" w:rsidRDefault="00D862B4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Пропорция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379AEB00" w14:textId="637B093F" w:rsidR="00D862B4" w:rsidRDefault="00D862B4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1.5</w:t>
                        </w:r>
                      </w:p>
                    </w:tc>
                  </w:tr>
                </w:tbl>
                <w:p w14:paraId="1A10D0C2" w14:textId="77777777" w:rsidR="00FA5333" w:rsidRDefault="00FA5333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8652C15" w14:textId="259A07C4" w:rsidR="00A61A59" w:rsidRPr="00F077CB" w:rsidRDefault="00A61A59" w:rsidP="000A7C6B"/>
        </w:tc>
      </w:tr>
    </w:tbl>
    <w:p w14:paraId="190DC64D" w14:textId="77777777" w:rsidR="002C53F9" w:rsidRDefault="002C53F9" w:rsidP="006936A0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70469F7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07D27A1" w14:textId="335D5286" w:rsidR="002C53F9" w:rsidRDefault="00D862B4" w:rsidP="000A7C6B">
            <w:pPr>
              <w:pStyle w:val="1"/>
              <w:outlineLvl w:val="0"/>
            </w:pPr>
            <w:bookmarkStart w:id="17" w:name="_Toc40920216"/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датчиков</w:t>
            </w:r>
            <w:bookmarkEnd w:id="17"/>
            <w:proofErr w:type="spellEnd"/>
          </w:p>
          <w:p w14:paraId="63F34755" w14:textId="4E58B706" w:rsidR="002C53F9" w:rsidRPr="00F077CB" w:rsidRDefault="00D862B4" w:rsidP="000A7C6B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отсутствуют</w:t>
            </w:r>
            <w:proofErr w:type="spellEnd"/>
          </w:p>
        </w:tc>
      </w:tr>
    </w:tbl>
    <w:p w14:paraId="4F61D34A" w14:textId="77777777" w:rsidR="005F5B79" w:rsidRDefault="005F5B79" w:rsidP="00F12133"/>
    <w:tbl>
      <w:tblPr>
        <w:tblStyle w:val="aa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2B95E52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6F39E50" w14:textId="04468C64" w:rsidR="005F5B79" w:rsidRPr="00E945C1" w:rsidRDefault="00D862B4" w:rsidP="000A7C6B">
            <w:pPr>
              <w:pStyle w:val="1"/>
              <w:outlineLvl w:val="0"/>
              <w:rPr>
                <w:lang w:val="ru-RU"/>
              </w:rPr>
            </w:pPr>
            <w:bookmarkStart w:id="18" w:name="_Toc40920217"/>
            <w:r w:rsidRPr="00E945C1">
              <w:rPr>
                <w:lang w:val="ru-RU"/>
              </w:rPr>
              <w:lastRenderedPageBreak/>
              <w:t>Результирующие силы</w:t>
            </w:r>
            <w:bookmarkEnd w:id="18"/>
          </w:p>
          <w:p w14:paraId="7B0D5A7F" w14:textId="7436780A" w:rsidR="005F5B79" w:rsidRPr="00E945C1" w:rsidRDefault="00D862B4" w:rsidP="000A7C6B">
            <w:pPr>
              <w:pStyle w:val="2"/>
              <w:outlineLvl w:val="1"/>
              <w:rPr>
                <w:lang w:val="ru-RU"/>
              </w:rPr>
            </w:pPr>
            <w:r w:rsidRPr="00E945C1">
              <w:rPr>
                <w:lang w:val="ru-RU"/>
              </w:rPr>
              <w:t>Силы реакции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RPr="00E945C1" w14:paraId="0A110933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A55A8A8" w14:textId="141A3952" w:rsidR="005F5B79" w:rsidRPr="00E945C1" w:rsidRDefault="00D862B4" w:rsidP="000A7C6B">
                  <w:pPr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Выбранный набор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3340BDF" w14:textId="3554D55F" w:rsidR="005F5B79" w:rsidRPr="00E945C1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Единицы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EB857DC" w14:textId="359CF10A" w:rsidR="005F5B79" w:rsidRPr="00E945C1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 xml:space="preserve">Сумма </w:t>
                  </w:r>
                  <w:r>
                    <w:t>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10F5156" w14:textId="3D26E855" w:rsidR="005F5B79" w:rsidRPr="00E945C1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 xml:space="preserve">Сумма </w:t>
                  </w:r>
                  <w:r>
                    <w:t>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3B035D8" w14:textId="5BBA7D8E" w:rsidR="005F5B79" w:rsidRPr="00E945C1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 xml:space="preserve">Сумма </w:t>
                  </w:r>
                  <w:r>
                    <w:t>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A0E8500" w14:textId="412A4B83" w:rsidR="005F5B79" w:rsidRPr="00E945C1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ru-RU"/>
                    </w:rPr>
                  </w:pPr>
                  <w:r w:rsidRPr="00E945C1">
                    <w:rPr>
                      <w:lang w:val="ru-RU"/>
                    </w:rPr>
                    <w:t>Результирующая</w:t>
                  </w:r>
                </w:p>
              </w:tc>
            </w:tr>
            <w:tr w:rsidR="005F5B79" w:rsidRPr="00E945C1" w14:paraId="2D92BF9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A9AA5D8" w14:textId="4D15AD65" w:rsidR="005F5B79" w:rsidRPr="00E945C1" w:rsidRDefault="00D862B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  <w:lang w:val="ru-RU"/>
                    </w:rPr>
                  </w:pPr>
                  <w:r w:rsidRPr="00E945C1">
                    <w:rPr>
                      <w:rFonts w:asciiTheme="minorHAnsi" w:hAnsiTheme="minorHAnsi"/>
                      <w:b w:val="0"/>
                      <w:sz w:val="20"/>
                      <w:szCs w:val="20"/>
                      <w:lang w:val="ru-RU"/>
                    </w:rPr>
                    <w:t>всей модели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D931C7" w14:textId="128A79C0" w:rsidR="005F5B79" w:rsidRPr="00E945C1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575EC3" w14:textId="60D7E6D8" w:rsidR="005F5B79" w:rsidRPr="00E945C1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 w:rsidRPr="00E945C1">
                    <w:rPr>
                      <w:sz w:val="20"/>
                      <w:szCs w:val="20"/>
                      <w:lang w:val="ru-RU"/>
                    </w:rPr>
                    <w:t>1.59601</w:t>
                  </w:r>
                  <w:r>
                    <w:rPr>
                      <w:sz w:val="20"/>
                      <w:szCs w:val="20"/>
                    </w:rPr>
                    <w:t>e</w:t>
                  </w:r>
                  <w:r w:rsidRPr="00E945C1">
                    <w:rPr>
                      <w:sz w:val="20"/>
                      <w:szCs w:val="20"/>
                      <w:lang w:val="ru-RU"/>
                    </w:rPr>
                    <w:t>-007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DB0C8D" w14:textId="18ABD4FB" w:rsidR="005F5B79" w:rsidRPr="00E945C1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 w:rsidRPr="00E945C1">
                    <w:rPr>
                      <w:sz w:val="20"/>
                      <w:szCs w:val="20"/>
                      <w:lang w:val="ru-RU"/>
                    </w:rPr>
                    <w:t>-0.00971296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7D290F" w14:textId="1C6F9AD6" w:rsidR="005F5B79" w:rsidRPr="00E945C1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 w:rsidRPr="00E945C1">
                    <w:rPr>
                      <w:sz w:val="20"/>
                      <w:szCs w:val="20"/>
                      <w:lang w:val="ru-RU"/>
                    </w:rPr>
                    <w:t>4.93778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9CE1E4" w14:textId="0E9FB424" w:rsidR="005F5B79" w:rsidRPr="00E945C1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val="ru-RU"/>
                    </w:rPr>
                  </w:pPr>
                  <w:r w:rsidRPr="00E945C1">
                    <w:rPr>
                      <w:sz w:val="20"/>
                      <w:szCs w:val="20"/>
                      <w:lang w:val="ru-RU"/>
                    </w:rPr>
                    <w:t>4.93779</w:t>
                  </w:r>
                </w:p>
              </w:tc>
            </w:tr>
          </w:tbl>
          <w:p w14:paraId="71CC1269" w14:textId="4E9030A3" w:rsidR="005F5B79" w:rsidRPr="00E945C1" w:rsidRDefault="00D862B4" w:rsidP="000A7C6B">
            <w:pPr>
              <w:pStyle w:val="2"/>
              <w:outlineLvl w:val="1"/>
              <w:rPr>
                <w:lang w:val="ru-RU"/>
              </w:rPr>
            </w:pPr>
            <w:r w:rsidRPr="00E945C1">
              <w:rPr>
                <w:lang w:val="ru-RU"/>
              </w:rPr>
              <w:t>Моменты реакции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126EF98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CEB4633" w14:textId="75530887" w:rsidR="005F5B79" w:rsidRDefault="00D862B4" w:rsidP="000A7C6B">
                  <w:proofErr w:type="spellStart"/>
                  <w:r>
                    <w:t>Выбранный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набор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F0D657" w14:textId="1AD76465" w:rsidR="005F5B79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Единицы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A5B89D8" w14:textId="6592038B" w:rsidR="005F5B79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4C3ECD2" w14:textId="657AE9E3" w:rsidR="005F5B79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612DD3" w14:textId="7699FE81" w:rsidR="005F5B79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Сумма</w:t>
                  </w:r>
                  <w:proofErr w:type="spellEnd"/>
                  <w:r>
                    <w:t xml:space="preserve">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A27C2F4" w14:textId="10506E0C" w:rsidR="005F5B79" w:rsidRDefault="00D862B4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Результирующая</w:t>
                  </w:r>
                  <w:proofErr w:type="spellEnd"/>
                </w:p>
              </w:tc>
            </w:tr>
            <w:tr w:rsidR="005F5B79" w14:paraId="6A3FAFE3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67D004" w14:textId="0D7B1829" w:rsidR="005F5B79" w:rsidRPr="004D2956" w:rsidRDefault="00D862B4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всей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модели</w:t>
                  </w:r>
                  <w:proofErr w:type="spellEnd"/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A3FBBA" w14:textId="54332FB6" w:rsidR="005F5B79" w:rsidRPr="004D2956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FCD2FC" w14:textId="2D9ED572" w:rsidR="005F5B79" w:rsidRPr="004D2956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36BACD" w14:textId="376BA1E0" w:rsidR="005F5B79" w:rsidRPr="004D2956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A93F96" w14:textId="0CC58EDB" w:rsidR="005F5B79" w:rsidRPr="004D2956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3F933A8" w14:textId="789A79E1" w:rsidR="005F5B79" w:rsidRPr="004D2956" w:rsidRDefault="00D862B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84B7AF9" w14:textId="77777777" w:rsidR="005F5B79" w:rsidRDefault="005F5B79" w:rsidP="000A7C6B"/>
        </w:tc>
      </w:tr>
      <w:tr w:rsidR="005F5B79" w14:paraId="753F5C9F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8D3ED31" w14:textId="36BBA3BB" w:rsidR="005F5B79" w:rsidRDefault="005F5B79" w:rsidP="000A7C6B">
            <w:bookmarkStart w:id="19" w:name="_Toc243733151"/>
            <w:bookmarkStart w:id="20" w:name="_Toc245020119"/>
            <w:bookmarkStart w:id="21" w:name="_Toc245020151"/>
          </w:p>
        </w:tc>
      </w:tr>
      <w:bookmarkEnd w:id="19"/>
      <w:bookmarkEnd w:id="20"/>
      <w:bookmarkEnd w:id="21"/>
    </w:tbl>
    <w:p w14:paraId="1AD1284A" w14:textId="77777777" w:rsidR="00EC2432" w:rsidRDefault="00EC2432" w:rsidP="00EC24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14:paraId="7A0EB8DF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EE4DD3D" w14:textId="1DE8E820" w:rsidR="0050542D" w:rsidRPr="00D862B4" w:rsidRDefault="00D862B4" w:rsidP="00D862B4">
            <w:pPr>
              <w:pStyle w:val="1"/>
              <w:outlineLvl w:val="0"/>
            </w:pPr>
            <w:bookmarkStart w:id="22" w:name="_Toc40920218"/>
            <w:proofErr w:type="spellStart"/>
            <w:r>
              <w:t>Балки</w:t>
            </w:r>
            <w:bookmarkEnd w:id="22"/>
            <w:proofErr w:type="spellEnd"/>
          </w:p>
          <w:p w14:paraId="4C9B3A0C" w14:textId="4D4E9C68" w:rsidR="00EC2432" w:rsidRDefault="00D862B4" w:rsidP="000A7C6B">
            <w:proofErr w:type="spellStart"/>
            <w:r>
              <w:rPr>
                <w:sz w:val="24"/>
                <w:szCs w:val="24"/>
              </w:rPr>
              <w:t>Данные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отсутствуют</w:t>
            </w:r>
            <w:proofErr w:type="spellEnd"/>
          </w:p>
        </w:tc>
      </w:tr>
    </w:tbl>
    <w:p w14:paraId="21D72D0A" w14:textId="77777777" w:rsidR="00EC2432" w:rsidRDefault="00EC2432" w:rsidP="0094009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:rsidRPr="00E945C1" w14:paraId="2D5C34AD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6E78D02" w14:textId="4C2AFC31" w:rsidR="00EC2432" w:rsidRDefault="00D862B4" w:rsidP="000A7C6B">
            <w:pPr>
              <w:pStyle w:val="1"/>
              <w:outlineLvl w:val="0"/>
            </w:pPr>
            <w:bookmarkStart w:id="23" w:name="_Toc40920219"/>
            <w:bookmarkStart w:id="24" w:name="_Toc243733152"/>
            <w:bookmarkStart w:id="25" w:name="_Toc245020120"/>
            <w:bookmarkStart w:id="26" w:name="_Toc245020152"/>
            <w:proofErr w:type="spellStart"/>
            <w:r>
              <w:lastRenderedPageBreak/>
              <w:t>Результаты</w:t>
            </w:r>
            <w:proofErr w:type="spellEnd"/>
            <w:r>
              <w:t xml:space="preserve"> </w:t>
            </w:r>
            <w:proofErr w:type="spellStart"/>
            <w:r>
              <w:t>исследования</w:t>
            </w:r>
            <w:bookmarkEnd w:id="23"/>
            <w:proofErr w:type="spellEnd"/>
          </w:p>
          <w:p w14:paraId="386EDE35" w14:textId="65FE5632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356"/>
              <w:gridCol w:w="2287"/>
              <w:gridCol w:w="2255"/>
            </w:tblGrid>
            <w:tr w:rsidR="00D862B4" w14:paraId="0D4D7762" w14:textId="77777777" w:rsidTr="00FB0F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6C8946" w14:textId="08C0E815" w:rsidR="00D862B4" w:rsidRDefault="00D862B4" w:rsidP="00D862B4">
                  <w:proofErr w:type="spellStart"/>
                  <w:r>
                    <w:t>Имя</w:t>
                  </w:r>
                  <w:proofErr w:type="spellEnd"/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DB0CE9" w14:textId="2E286A93" w:rsidR="00D862B4" w:rsidRDefault="00D862B4" w:rsidP="00D862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Тип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8B0F41" w14:textId="4CDD61F0" w:rsidR="00D862B4" w:rsidRDefault="00D862B4" w:rsidP="00D862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Мин</w:t>
                  </w:r>
                  <w:proofErr w:type="spellEnd"/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7D4E478" w14:textId="6596E4B2" w:rsidR="00D862B4" w:rsidRDefault="00D862B4" w:rsidP="00D862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Макс</w:t>
                  </w:r>
                  <w:proofErr w:type="spellEnd"/>
                </w:p>
              </w:tc>
            </w:tr>
            <w:tr w:rsidR="00D862B4" w14:paraId="12940907" w14:textId="77777777" w:rsidTr="00FB0F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E9AF62" w14:textId="1CBC9212" w:rsidR="00D862B4" w:rsidRPr="004D2956" w:rsidRDefault="00D862B4" w:rsidP="00D862B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Напряжение1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2FA390F" w14:textId="722E7241" w:rsidR="00D862B4" w:rsidRPr="004D2956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VON: </w:t>
                  </w:r>
                  <w:proofErr w:type="spellStart"/>
                  <w:r>
                    <w:rPr>
                      <w:sz w:val="20"/>
                      <w:szCs w:val="20"/>
                    </w:rPr>
                    <w:t>Напряжение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Von Mises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CCA1684" w14:textId="77777777" w:rsidR="00D862B4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6.981e-001N/m^2</w:t>
                  </w:r>
                </w:p>
                <w:p w14:paraId="046BFB66" w14:textId="3FCE78E8" w:rsidR="00D862B4" w:rsidRPr="004D2956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1668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A7597C" w14:textId="77777777" w:rsidR="00D862B4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1.078e+007N/m^2</w:t>
                  </w:r>
                </w:p>
                <w:p w14:paraId="3D9830C7" w14:textId="51208FA9" w:rsidR="00D862B4" w:rsidRPr="004D2956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14621</w:t>
                  </w:r>
                </w:p>
              </w:tc>
            </w:tr>
            <w:tr w:rsidR="00D862B4" w:rsidRPr="00E945C1" w14:paraId="680E748F" w14:textId="77777777" w:rsidTr="00FB0FB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2B1700" w14:textId="222D09B5" w:rsidR="00D862B4" w:rsidRDefault="00D862B4" w:rsidP="00D862B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 wp14:anchorId="34DA2FD5" wp14:editId="5AEAD519">
                        <wp:extent cx="6646545" cy="3698240"/>
                        <wp:effectExtent l="0" t="0" r="1905" b="0"/>
                        <wp:docPr id="13" name="Рисунок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98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1E4374" w14:textId="15FEC6AA" w:rsidR="00D862B4" w:rsidRPr="00E945C1" w:rsidRDefault="00D862B4" w:rsidP="00D862B4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  <w:r w:rsidRPr="00E945C1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_2-Статический анализ 1-Напряжение-Напряжение1</w:t>
                  </w:r>
                </w:p>
              </w:tc>
            </w:tr>
          </w:tbl>
          <w:p w14:paraId="693D98C6" w14:textId="0D9A6D5D" w:rsidR="00D862B4" w:rsidRPr="00E945C1" w:rsidRDefault="00D862B4" w:rsidP="000A7C6B">
            <w:pPr>
              <w:rPr>
                <w:lang w:val="ru-RU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D862B4" w14:paraId="4D613566" w14:textId="77777777" w:rsidTr="00FB0F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3BFF2E" w14:textId="3B778BD9" w:rsidR="00D862B4" w:rsidRDefault="00D862B4" w:rsidP="00D862B4">
                  <w:proofErr w:type="spellStart"/>
                  <w:r>
                    <w:t>Имя</w:t>
                  </w:r>
                  <w:proofErr w:type="spellEnd"/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B947B3" w14:textId="5B4DC0F8" w:rsidR="00D862B4" w:rsidRDefault="00D862B4" w:rsidP="00D862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Тип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007C82" w14:textId="41FADE14" w:rsidR="00D862B4" w:rsidRDefault="00D862B4" w:rsidP="00D862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Мин</w:t>
                  </w:r>
                  <w:proofErr w:type="spellEnd"/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6B5894E" w14:textId="71233240" w:rsidR="00D862B4" w:rsidRDefault="00D862B4" w:rsidP="00D862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Макс</w:t>
                  </w:r>
                  <w:proofErr w:type="spellEnd"/>
                </w:p>
              </w:tc>
            </w:tr>
            <w:tr w:rsidR="00D862B4" w14:paraId="6AC365D9" w14:textId="77777777" w:rsidTr="00FB0F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4A6F82" w14:textId="6C464581" w:rsidR="00D862B4" w:rsidRPr="004D2956" w:rsidRDefault="00D862B4" w:rsidP="00D862B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Перемещение1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A4A5D2" w14:textId="1FEB7E8C" w:rsidR="00D862B4" w:rsidRPr="004D2956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URES:   </w:t>
                  </w:r>
                  <w:proofErr w:type="spellStart"/>
                  <w:r>
                    <w:rPr>
                      <w:sz w:val="20"/>
                      <w:szCs w:val="20"/>
                    </w:rPr>
                    <w:t>Результирующее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перемещение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120A4A6" w14:textId="77777777" w:rsidR="00D862B4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5.812e-011mm</w:t>
                  </w:r>
                </w:p>
                <w:p w14:paraId="4E7A29BA" w14:textId="2C592396" w:rsidR="00D862B4" w:rsidRPr="004D2956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21426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25B73A" w14:textId="77777777" w:rsidR="00D862B4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7.943e-002mm</w:t>
                  </w:r>
                </w:p>
                <w:p w14:paraId="3F9FA680" w14:textId="5DF30442" w:rsidR="00D862B4" w:rsidRPr="004D2956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Узел</w:t>
                  </w:r>
                  <w:proofErr w:type="spellEnd"/>
                  <w:r>
                    <w:rPr>
                      <w:sz w:val="20"/>
                      <w:szCs w:val="20"/>
                    </w:rPr>
                    <w:t>: 11866</w:t>
                  </w:r>
                </w:p>
              </w:tc>
            </w:tr>
            <w:tr w:rsidR="00D862B4" w:rsidRPr="00E945C1" w14:paraId="6FDBBD45" w14:textId="77777777" w:rsidTr="00FB0FB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271E81" w14:textId="0B067CB2" w:rsidR="00D862B4" w:rsidRDefault="00D862B4" w:rsidP="00D862B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val="ru-RU" w:eastAsia="ru-RU"/>
                    </w:rPr>
                    <w:lastRenderedPageBreak/>
                    <w:drawing>
                      <wp:inline distT="0" distB="0" distL="0" distR="0" wp14:anchorId="12EA5ECF" wp14:editId="7826DB77">
                        <wp:extent cx="6646545" cy="3698240"/>
                        <wp:effectExtent l="0" t="0" r="1905" b="0"/>
                        <wp:docPr id="14" name="Рисунок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98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CA318D" w14:textId="71D56273" w:rsidR="00D862B4" w:rsidRPr="00E945C1" w:rsidRDefault="00D862B4" w:rsidP="00D862B4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  <w:r w:rsidRPr="00E945C1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_2-Статический анализ 1-Перемещение-Перемещение1</w:t>
                  </w:r>
                </w:p>
              </w:tc>
            </w:tr>
          </w:tbl>
          <w:p w14:paraId="78625356" w14:textId="5BF8F21B" w:rsidR="00D862B4" w:rsidRPr="00E945C1" w:rsidRDefault="00D862B4" w:rsidP="000A7C6B">
            <w:pPr>
              <w:rPr>
                <w:lang w:val="ru-RU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D862B4" w14:paraId="7B315FAF" w14:textId="77777777" w:rsidTr="00FB0F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B8A970" w14:textId="7A4F6A71" w:rsidR="00D862B4" w:rsidRDefault="00D862B4" w:rsidP="00D862B4">
                  <w:proofErr w:type="spellStart"/>
                  <w:r>
                    <w:t>Имя</w:t>
                  </w:r>
                  <w:proofErr w:type="spellEnd"/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48FE17" w14:textId="2482CE28" w:rsidR="00D862B4" w:rsidRDefault="00D862B4" w:rsidP="00D862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Тип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486802" w14:textId="267221E0" w:rsidR="00D862B4" w:rsidRDefault="00D862B4" w:rsidP="00D862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Мин</w:t>
                  </w:r>
                  <w:proofErr w:type="spellEnd"/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4CB02A6" w14:textId="6B5D6ABC" w:rsidR="00D862B4" w:rsidRDefault="00D862B4" w:rsidP="00D862B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Макс</w:t>
                  </w:r>
                  <w:proofErr w:type="spellEnd"/>
                </w:p>
              </w:tc>
            </w:tr>
            <w:tr w:rsidR="00D862B4" w14:paraId="5FD49E00" w14:textId="77777777" w:rsidTr="00FB0F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030C46C" w14:textId="6BE17CBB" w:rsidR="00D862B4" w:rsidRPr="004D2956" w:rsidRDefault="00D862B4" w:rsidP="00D862B4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Деформация1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9EC22D9" w14:textId="3C2F4B9B" w:rsidR="00D862B4" w:rsidRPr="004D2956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ESTRN: </w:t>
                  </w:r>
                  <w:proofErr w:type="spellStart"/>
                  <w:r>
                    <w:rPr>
                      <w:sz w:val="20"/>
                      <w:szCs w:val="20"/>
                    </w:rPr>
                    <w:t>Эквивалентная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деформация</w:t>
                  </w:r>
                  <w:proofErr w:type="spellEnd"/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786D255" w14:textId="77777777" w:rsidR="00D862B4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4.122e-010</w:t>
                  </w:r>
                </w:p>
                <w:p w14:paraId="5301C0D6" w14:textId="6A3FDA46" w:rsidR="00D862B4" w:rsidRPr="004D2956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Элемент</w:t>
                  </w:r>
                  <w:proofErr w:type="spellEnd"/>
                  <w:r>
                    <w:rPr>
                      <w:sz w:val="20"/>
                      <w:szCs w:val="20"/>
                    </w:rPr>
                    <w:t>: 11133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016DC2" w14:textId="77777777" w:rsidR="00D862B4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4.569e-003</w:t>
                  </w:r>
                </w:p>
                <w:p w14:paraId="054FC210" w14:textId="0ADC7330" w:rsidR="00D862B4" w:rsidRPr="004D2956" w:rsidRDefault="00D862B4" w:rsidP="00D862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Элемент</w:t>
                  </w:r>
                  <w:proofErr w:type="spellEnd"/>
                  <w:r>
                    <w:rPr>
                      <w:sz w:val="20"/>
                      <w:szCs w:val="20"/>
                    </w:rPr>
                    <w:t>: 4695</w:t>
                  </w:r>
                </w:p>
              </w:tc>
            </w:tr>
            <w:tr w:rsidR="00D862B4" w:rsidRPr="00E945C1" w14:paraId="7E04B90A" w14:textId="77777777" w:rsidTr="00FB0FB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BE5D0F" w14:textId="64424D1C" w:rsidR="00D862B4" w:rsidRDefault="00D862B4" w:rsidP="00D862B4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val="ru-RU" w:eastAsia="ru-RU"/>
                    </w:rPr>
                    <w:lastRenderedPageBreak/>
                    <w:drawing>
                      <wp:inline distT="0" distB="0" distL="0" distR="0" wp14:anchorId="5E9525AE" wp14:editId="00D06809">
                        <wp:extent cx="6646545" cy="3698240"/>
                        <wp:effectExtent l="0" t="0" r="1905" b="0"/>
                        <wp:docPr id="15" name="Рисунок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98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04FA56" w14:textId="1A5C18C2" w:rsidR="00D862B4" w:rsidRPr="00E945C1" w:rsidRDefault="00D862B4" w:rsidP="00D862B4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val</w:t>
                  </w:r>
                  <w:r w:rsidRPr="00E945C1">
                    <w:rPr>
                      <w:rStyle w:val="a3"/>
                      <w:noProof/>
                      <w:sz w:val="20"/>
                      <w:szCs w:val="20"/>
                      <w:lang w:val="ru-RU"/>
                    </w:rPr>
                    <w:t>_2-Статический анализ 1-Деформация-Деформация1</w:t>
                  </w:r>
                </w:p>
              </w:tc>
            </w:tr>
          </w:tbl>
          <w:p w14:paraId="786CE154" w14:textId="77777777" w:rsidR="00D862B4" w:rsidRPr="00E945C1" w:rsidRDefault="00D862B4" w:rsidP="000A7C6B">
            <w:pPr>
              <w:rPr>
                <w:lang w:val="ru-RU"/>
              </w:rPr>
            </w:pPr>
          </w:p>
          <w:bookmarkEnd w:id="24"/>
          <w:bookmarkEnd w:id="25"/>
          <w:bookmarkEnd w:id="26"/>
          <w:p w14:paraId="20FD380E" w14:textId="3EC1FAAD" w:rsidR="00EC2432" w:rsidRPr="00E945C1" w:rsidRDefault="00EC2432" w:rsidP="000A7C6B">
            <w:pPr>
              <w:rPr>
                <w:lang w:val="ru-RU"/>
              </w:rPr>
            </w:pPr>
          </w:p>
        </w:tc>
      </w:tr>
    </w:tbl>
    <w:p w14:paraId="455D89AE" w14:textId="77777777" w:rsidR="000B1701" w:rsidRPr="00E945C1" w:rsidRDefault="000B1701" w:rsidP="000B1701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0B1701" w14:paraId="1BD90D9B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C72D16D" w14:textId="1D9CB6BD" w:rsidR="000B1701" w:rsidRDefault="00D862B4" w:rsidP="00D862B4">
            <w:pPr>
              <w:pStyle w:val="1"/>
              <w:outlineLvl w:val="0"/>
            </w:pPr>
            <w:bookmarkStart w:id="27" w:name="_Toc40920220"/>
            <w:proofErr w:type="spellStart"/>
            <w:r>
              <w:t>Вывод</w:t>
            </w:r>
            <w:bookmarkEnd w:id="27"/>
            <w:proofErr w:type="spellEnd"/>
          </w:p>
        </w:tc>
      </w:tr>
    </w:tbl>
    <w:p w14:paraId="1D20CC58" w14:textId="504B3616" w:rsidR="00AC3438" w:rsidRPr="00AC3438" w:rsidRDefault="00AC3438" w:rsidP="00FE0924"/>
    <w:sectPr w:rsidR="00AC3438" w:rsidRPr="00AC3438" w:rsidSect="00FB0FB6">
      <w:headerReference w:type="default" r:id="rId20"/>
      <w:footerReference w:type="default" r:id="rId21"/>
      <w:headerReference w:type="first" r:id="rId22"/>
      <w:footerReference w:type="first" r:id="rId23"/>
      <w:pgSz w:w="11907" w:h="16839"/>
      <w:pgMar w:top="720" w:right="720" w:bottom="720" w:left="720" w:header="720" w:footer="720" w:gutter="0"/>
      <w:pgNumType w:start="5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1A016" w14:textId="77777777" w:rsidR="008D219F" w:rsidRDefault="008D219F" w:rsidP="00F25CD7">
      <w:pPr>
        <w:spacing w:after="0" w:line="240" w:lineRule="auto"/>
      </w:pPr>
      <w:r>
        <w:separator/>
      </w:r>
    </w:p>
  </w:endnote>
  <w:endnote w:type="continuationSeparator" w:id="0">
    <w:p w14:paraId="53041790" w14:textId="77777777" w:rsidR="008D219F" w:rsidRDefault="008D219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FB0FB6" w14:paraId="706224BC" w14:textId="77777777" w:rsidTr="003E1AE9">
      <w:tc>
        <w:tcPr>
          <w:tcW w:w="867" w:type="pct"/>
        </w:tcPr>
        <w:p w14:paraId="21078BC6" w14:textId="77777777" w:rsidR="00FB0FB6" w:rsidRDefault="00FB0FB6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ru-RU" w:eastAsia="ru-RU"/>
            </w:rPr>
            <w:drawing>
              <wp:inline distT="0" distB="0" distL="0" distR="0" wp14:anchorId="0BA66CE3" wp14:editId="0AAC0494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989E4B3" w14:textId="0D230CC2" w:rsidR="00FB0FB6" w:rsidRPr="00D862B4" w:rsidRDefault="00FB0FB6" w:rsidP="00E217C8">
          <w:pPr>
            <w:rPr>
              <w:rFonts w:asciiTheme="majorHAnsi" w:hAnsiTheme="majorHAnsi"/>
              <w:lang w:val="ru-RU"/>
            </w:rPr>
          </w:pPr>
          <w:r w:rsidRPr="00D862B4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Проанализировано с помощью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SOLIDWORKS</w:t>
          </w:r>
          <w:r w:rsidRPr="00D862B4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</w:t>
          </w:r>
        </w:p>
      </w:tc>
      <w:tc>
        <w:tcPr>
          <w:tcW w:w="2079" w:type="pct"/>
          <w:vAlign w:val="bottom"/>
        </w:tcPr>
        <w:p w14:paraId="7A178296" w14:textId="51B45709" w:rsidR="00FB0FB6" w:rsidRDefault="00FB0FB6" w:rsidP="00E217C8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Симуляция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val_2</w:t>
          </w:r>
        </w:p>
      </w:tc>
      <w:tc>
        <w:tcPr>
          <w:tcW w:w="0" w:type="auto"/>
          <w:vAlign w:val="bottom"/>
        </w:tcPr>
        <w:p w14:paraId="72F9B358" w14:textId="77777777" w:rsidR="00FB0FB6" w:rsidRDefault="00FB0FB6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940F9"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</w:tc>
    </w:tr>
  </w:tbl>
  <w:p w14:paraId="0028448D" w14:textId="77777777" w:rsidR="00FB0FB6" w:rsidRPr="00BF0BC4" w:rsidRDefault="00FB0FB6" w:rsidP="00BF0BC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B0FB6" w14:paraId="101FC90A" w14:textId="77777777" w:rsidTr="00BF0BC4">
      <w:tc>
        <w:tcPr>
          <w:tcW w:w="1908" w:type="dxa"/>
        </w:tcPr>
        <w:p w14:paraId="77F0BA1D" w14:textId="77777777" w:rsidR="00FB0FB6" w:rsidRDefault="00FB0FB6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ru-RU" w:eastAsia="ru-RU"/>
            </w:rPr>
            <w:drawing>
              <wp:inline distT="0" distB="0" distL="0" distR="0" wp14:anchorId="04385984" wp14:editId="00CED5D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920EF28" w14:textId="35DBE859" w:rsidR="00FB0FB6" w:rsidRPr="00D862B4" w:rsidRDefault="00FB0FB6" w:rsidP="00BF0BC4">
          <w:pPr>
            <w:rPr>
              <w:rFonts w:asciiTheme="majorHAnsi" w:hAnsiTheme="majorHAnsi"/>
              <w:lang w:val="ru-RU"/>
            </w:rPr>
          </w:pPr>
          <w:r w:rsidRPr="00D862B4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Проанализировано с помощью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SOLIDWORKS</w:t>
          </w:r>
          <w:r w:rsidRPr="00D862B4">
            <w:rPr>
              <w:rFonts w:asciiTheme="majorHAnsi" w:hAnsiTheme="majorHAnsi"/>
              <w:color w:val="808080" w:themeColor="background1" w:themeShade="80"/>
              <w:sz w:val="18"/>
              <w:szCs w:val="18"/>
              <w:lang w:val="ru-RU"/>
            </w:rPr>
            <w:t xml:space="preserve"> </w:t>
          </w: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</w:t>
          </w:r>
          <w:r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F83BEDA" w14:textId="123AC693" w:rsidR="00FB0FB6" w:rsidRDefault="00FB0FB6" w:rsidP="00BF0BC4">
          <w:pPr>
            <w:jc w:val="right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Симуляция</w:t>
          </w:r>
          <w:proofErr w:type="spellEnd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 val_2</w:t>
          </w:r>
        </w:p>
      </w:tc>
      <w:tc>
        <w:tcPr>
          <w:tcW w:w="360" w:type="dxa"/>
          <w:vAlign w:val="bottom"/>
        </w:tcPr>
        <w:p w14:paraId="6C3D8B8E" w14:textId="77777777" w:rsidR="00FB0FB6" w:rsidRDefault="00FB0FB6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940F9"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</w:tc>
    </w:tr>
  </w:tbl>
  <w:p w14:paraId="2E704140" w14:textId="77777777" w:rsidR="00FB0FB6" w:rsidRPr="00F25CD7" w:rsidRDefault="00FB0FB6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2E480" w14:textId="77777777" w:rsidR="008D219F" w:rsidRDefault="008D219F" w:rsidP="00F25CD7">
      <w:pPr>
        <w:spacing w:after="0" w:line="240" w:lineRule="auto"/>
      </w:pPr>
      <w:r>
        <w:separator/>
      </w:r>
    </w:p>
  </w:footnote>
  <w:footnote w:type="continuationSeparator" w:id="0">
    <w:p w14:paraId="747830EB" w14:textId="77777777" w:rsidR="008D219F" w:rsidRDefault="008D219F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FB0FB6" w14:paraId="4627C61A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0F1161A4" w14:textId="5F0DB8C3" w:rsidR="00FB0FB6" w:rsidRDefault="00FB0FB6" w:rsidP="00E217C8">
          <w:pPr>
            <w:pStyle w:val="a6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14:paraId="28DB94C4" w14:textId="356E9226" w:rsidR="00FB0FB6" w:rsidRPr="00D862B4" w:rsidRDefault="00FB0FB6" w:rsidP="00E217C8">
          <w:pPr>
            <w:pStyle w:val="a6"/>
            <w:rPr>
              <w:rFonts w:ascii="Trebuchet MS" w:hAnsi="Trebuchet MS"/>
              <w:lang w:val="ru-RU"/>
            </w:rPr>
          </w:pPr>
          <w:r w:rsidRPr="00D862B4">
            <w:rPr>
              <w:rFonts w:ascii="Trebuchet MS" w:hAnsi="Trebuchet MS"/>
              <w:b/>
              <w:lang w:val="ru-RU"/>
            </w:rPr>
            <w:t>МГТУ им. Н. Э. Баумана СМ11-61Б</w:t>
          </w:r>
        </w:p>
        <w:p w14:paraId="5675CF7C" w14:textId="34EAEEF1" w:rsidR="00FB0FB6" w:rsidRPr="00D862B4" w:rsidRDefault="00FB0FB6" w:rsidP="00E217C8">
          <w:pPr>
            <w:pStyle w:val="a6"/>
            <w:rPr>
              <w:rFonts w:ascii="Trebuchet MS" w:hAnsi="Trebuchet MS"/>
              <w:lang w:val="ru-RU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00A59D18" w14:textId="2D0BBA5D" w:rsidR="00FB0FB6" w:rsidRDefault="00FB0FB6" w:rsidP="00E217C8">
          <w:pPr>
            <w:pStyle w:val="a6"/>
            <w:jc w:val="right"/>
            <w:rPr>
              <w:rFonts w:ascii="Trebuchet MS" w:hAnsi="Trebuchet MS"/>
            </w:rPr>
          </w:pPr>
          <w:proofErr w:type="spellStart"/>
          <w:r>
            <w:rPr>
              <w:rFonts w:ascii="Trebuchet MS" w:hAnsi="Trebuchet MS"/>
            </w:rPr>
            <w:t>Шестаков</w:t>
          </w:r>
          <w:proofErr w:type="spellEnd"/>
          <w:r>
            <w:rPr>
              <w:rFonts w:ascii="Trebuchet MS" w:hAnsi="Trebuchet MS"/>
            </w:rPr>
            <w:t xml:space="preserve"> А. А.</w:t>
          </w:r>
        </w:p>
        <w:p w14:paraId="6C885B69" w14:textId="50476C2C" w:rsidR="00FB0FB6" w:rsidRPr="003E4713" w:rsidRDefault="00FB0FB6" w:rsidP="00F25CD7">
          <w:pPr>
            <w:pStyle w:val="a6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21.05.2020</w:t>
          </w:r>
        </w:p>
      </w:tc>
    </w:tr>
  </w:tbl>
  <w:p w14:paraId="7EE7BBAB" w14:textId="77777777" w:rsidR="00FB0FB6" w:rsidRDefault="00FB0FB6" w:rsidP="00F25CD7">
    <w:pPr>
      <w:pStyle w:val="a6"/>
      <w:pBdr>
        <w:bottom w:val="single" w:sz="36" w:space="1" w:color="BFBFBF" w:themeColor="background1" w:themeShade="BF"/>
      </w:pBdr>
    </w:pPr>
  </w:p>
  <w:p w14:paraId="1B17825D" w14:textId="77777777" w:rsidR="00FB0FB6" w:rsidRDefault="00FB0FB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FB0FB6" w:rsidRPr="00E945C1" w14:paraId="5AA9FF2C" w14:textId="77777777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FB0FB6" w:rsidRPr="00E945C1" w14:paraId="45DBF84D" w14:textId="77777777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14:paraId="0F6AE758" w14:textId="5B79B05D" w:rsidR="00FB0FB6" w:rsidRPr="00B86860" w:rsidRDefault="00FB0FB6" w:rsidP="0004566C">
                <w:pPr>
                  <w:pStyle w:val="a6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14:paraId="1339E154" w14:textId="669E6764" w:rsidR="00FB0FB6" w:rsidRPr="00D862B4" w:rsidRDefault="00FB0FB6" w:rsidP="00E217C8">
                <w:pPr>
                  <w:pStyle w:val="a6"/>
                  <w:rPr>
                    <w:rFonts w:ascii="Trebuchet MS" w:hAnsi="Trebuchet MS"/>
                    <w:lang w:val="ru-RU"/>
                  </w:rPr>
                </w:pPr>
                <w:r w:rsidRPr="00D862B4">
                  <w:rPr>
                    <w:rFonts w:ascii="Trebuchet MS" w:hAnsi="Trebuchet MS"/>
                    <w:b/>
                    <w:lang w:val="ru-RU"/>
                  </w:rPr>
                  <w:t>МГТУ им. Н. Э. Баумана СМ11-61Б</w:t>
                </w:r>
              </w:p>
              <w:p w14:paraId="25A1A8F8" w14:textId="5E8BE0FE" w:rsidR="00FB0FB6" w:rsidRPr="00D862B4" w:rsidRDefault="00FB0FB6" w:rsidP="00E217C8">
                <w:pPr>
                  <w:pStyle w:val="a6"/>
                  <w:rPr>
                    <w:lang w:val="ru-RU"/>
                  </w:rPr>
                </w:pPr>
              </w:p>
            </w:tc>
          </w:tr>
        </w:tbl>
        <w:p w14:paraId="22D18362" w14:textId="77777777" w:rsidR="00FB0FB6" w:rsidRPr="00D862B4" w:rsidRDefault="00FB0FB6">
          <w:pPr>
            <w:rPr>
              <w:lang w:val="ru-RU"/>
            </w:rPr>
          </w:pPr>
        </w:p>
      </w:tc>
    </w:tr>
  </w:tbl>
  <w:p w14:paraId="46AF1A25" w14:textId="77777777" w:rsidR="00FB0FB6" w:rsidRPr="00D862B4" w:rsidRDefault="00FB0FB6" w:rsidP="00F25CD7">
    <w:pPr>
      <w:pStyle w:val="a6"/>
      <w:pBdr>
        <w:bottom w:val="single" w:sz="36" w:space="1" w:color="BFBFBF" w:themeColor="background1" w:themeShade="BF"/>
      </w:pBdr>
      <w:rPr>
        <w:lang w:val="ru-RU"/>
      </w:rPr>
    </w:pPr>
  </w:p>
  <w:p w14:paraId="468ACB24" w14:textId="77777777" w:rsidR="00FB0FB6" w:rsidRPr="00D862B4" w:rsidRDefault="00FB0FB6">
    <w:pPr>
      <w:pStyle w:val="a6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B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19F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62B4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40F9"/>
    <w:rsid w:val="00E945C1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B0FB6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315E"/>
  <w15:docId w15:val="{52D753A7-B705-4BEB-B07D-9E1B1A9B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a5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6">
    <w:name w:val="header"/>
    <w:basedOn w:val="a"/>
    <w:link w:val="a7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CD7"/>
  </w:style>
  <w:style w:type="paragraph" w:styleId="a8">
    <w:name w:val="footer"/>
    <w:basedOn w:val="a"/>
    <w:link w:val="a9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CD7"/>
  </w:style>
  <w:style w:type="table" w:styleId="aa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d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e">
    <w:name w:val="Document Map"/>
    <w:basedOn w:val="a"/>
    <w:link w:val="af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f">
    <w:name w:val="Схема документа Знак"/>
    <w:basedOn w:val="a0"/>
    <w:link w:val="ae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&#1050;&#1091;&#1088;&#1089;&#1072;&#1095;%20&#1044;&#1052;&#1052;\course_project_dmm\&#1089;%20&#1086;&#1076;&#1085;&#1086;&#1081;%20&#1079;&#1091;&#1073;&#1095;&#1072;&#1090;&#1086;&#1081;%20&#1087;&#1077;&#1088;&#1077;&#1076;&#1095;&#1077;&#1081;\&#1092;&#1080;&#1085;&#1080;&#1096;&#1085;&#1072;&#1103;%20&#1087;&#1088;&#1103;&#1084;&#1072;&#1103;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B0BB-F990-4AEA-96FD-2EA2D70C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3</TotalTime>
  <Pages>12</Pages>
  <Words>921</Words>
  <Characters>5253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Report Template</vt:lpstr>
      <vt:lpstr>Simulation Report Template</vt:lpstr>
    </vt:vector>
  </TitlesOfParts>
  <Company>Solidworks</Company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Otto Schefer</dc:creator>
  <cp:lastModifiedBy>Otto Schefer</cp:lastModifiedBy>
  <cp:revision>3</cp:revision>
  <dcterms:created xsi:type="dcterms:W3CDTF">2020-05-20T23:22:00Z</dcterms:created>
  <dcterms:modified xsi:type="dcterms:W3CDTF">2020-05-21T00:38:00Z</dcterms:modified>
</cp:coreProperties>
</file>