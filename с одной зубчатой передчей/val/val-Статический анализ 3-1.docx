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074B2311" w14:textId="77777777" w:rsidTr="00A43A5B">
        <w:trPr>
          <w:cantSplit/>
          <w:trHeight w:val="4488"/>
        </w:trPr>
        <w:tc>
          <w:tcPr>
            <w:tcW w:w="6285" w:type="dxa"/>
          </w:tcPr>
          <w:p w14:paraId="7C0CE770" w14:textId="5E8EDE20" w:rsidR="00F448BC" w:rsidRDefault="00C9705F" w:rsidP="00A43A5B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9EC4BB1" wp14:editId="13B99D89">
                  <wp:extent cx="3853815" cy="2133600"/>
                  <wp:effectExtent l="0" t="0" r="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RPr="00FB61EC" w14:paraId="53753565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617ACD9" w14:textId="128BD97D" w:rsidR="00B77317" w:rsidRPr="00FB61EC" w:rsidRDefault="00C9705F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</w:pPr>
                  <w:proofErr w:type="gramStart"/>
                  <w:r w:rsidRPr="00C9705F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 xml:space="preserve">Симуляция </w:t>
                  </w:r>
                  <w:r w:rsidR="004A0724" w:rsidRPr="00C9705F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 xml:space="preserve"> </w:t>
                  </w:r>
                  <w:r w:rsidR="00FB61EC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В</w:t>
                  </w:r>
                  <w:proofErr w:type="spellStart"/>
                  <w:r w:rsidR="00FB61EC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>инт</w:t>
                  </w:r>
                  <w:proofErr w:type="spellEnd"/>
                  <w:proofErr w:type="gramEnd"/>
                </w:p>
                <w:p w14:paraId="254ECFBC" w14:textId="77777777" w:rsidR="00B77317" w:rsidRPr="00C9705F" w:rsidRDefault="00B77317" w:rsidP="00E217C8">
                  <w:pPr>
                    <w:rPr>
                      <w:rStyle w:val="a3"/>
                      <w:sz w:val="20"/>
                      <w:szCs w:val="20"/>
                      <w:lang w:val="ru-RU"/>
                    </w:rPr>
                  </w:pPr>
                </w:p>
                <w:p w14:paraId="5B841D09" w14:textId="01736586" w:rsidR="00B77317" w:rsidRPr="00C9705F" w:rsidRDefault="00C9705F" w:rsidP="009C008A">
                  <w:pPr>
                    <w:rPr>
                      <w:rStyle w:val="a3"/>
                      <w:sz w:val="20"/>
                      <w:szCs w:val="20"/>
                      <w:lang w:val="ru-RU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C9705F">
                    <w:rPr>
                      <w:rStyle w:val="a3"/>
                      <w:sz w:val="20"/>
                      <w:szCs w:val="20"/>
                      <w:lang w:val="ru-RU"/>
                    </w:rPr>
                    <w:t xml:space="preserve">: </w:t>
                  </w:r>
                  <w:r w:rsidRPr="00C9705F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14 мая 2020 г</w:t>
                  </w:r>
                  <w:proofErr w:type="gramStart"/>
                  <w:r w:rsidRPr="00C9705F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.</w:t>
                  </w:r>
                  <w:proofErr w:type="gramEnd"/>
                  <w:r w:rsidR="00B77317" w:rsidRPr="00C9705F">
                    <w:rPr>
                      <w:rStyle w:val="a3"/>
                      <w:sz w:val="20"/>
                      <w:szCs w:val="20"/>
                      <w:lang w:val="ru-RU"/>
                    </w:rPr>
                    <w:br/>
                  </w:r>
                  <w:r w:rsidRPr="00C9705F">
                    <w:rPr>
                      <w:rStyle w:val="a3"/>
                      <w:sz w:val="20"/>
                      <w:szCs w:val="20"/>
                      <w:lang w:val="ru-RU"/>
                    </w:rPr>
                    <w:t>Создатель:</w:t>
                  </w:r>
                  <w:r w:rsidR="00B77317" w:rsidRPr="00C9705F">
                    <w:rPr>
                      <w:rStyle w:val="a3"/>
                      <w:sz w:val="20"/>
                      <w:szCs w:val="20"/>
                      <w:lang w:val="ru-RU"/>
                    </w:rPr>
                    <w:t xml:space="preserve">: </w:t>
                  </w:r>
                  <w:r w:rsidRPr="00C9705F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Шестаков А. А.</w:t>
                  </w:r>
                </w:p>
                <w:p w14:paraId="765AD5E2" w14:textId="1AFD5E4C" w:rsidR="00B77317" w:rsidRPr="00C9705F" w:rsidRDefault="00C9705F" w:rsidP="009C008A">
                  <w:pPr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</w:pPr>
                  <w:r w:rsidRPr="00C9705F">
                    <w:rPr>
                      <w:rStyle w:val="a3"/>
                      <w:sz w:val="20"/>
                      <w:szCs w:val="20"/>
                      <w:lang w:val="ru-RU"/>
                    </w:rPr>
                    <w:t>Имя исследования</w:t>
                  </w:r>
                  <w:r w:rsidR="00B77317" w:rsidRPr="00C9705F">
                    <w:rPr>
                      <w:rStyle w:val="a3"/>
                      <w:sz w:val="20"/>
                      <w:szCs w:val="20"/>
                      <w:lang w:val="ru-RU"/>
                    </w:rPr>
                    <w:t>:</w:t>
                  </w:r>
                  <w:r w:rsidR="00B77317" w:rsidRPr="00C9705F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 xml:space="preserve"> </w:t>
                  </w:r>
                  <w:r w:rsidRPr="00C9705F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Статический анализ 3</w:t>
                  </w:r>
                </w:p>
                <w:p w14:paraId="15CC235C" w14:textId="48192124" w:rsidR="00B77317" w:rsidRPr="00C9705F" w:rsidRDefault="00C9705F" w:rsidP="00B77317">
                  <w:pPr>
                    <w:rPr>
                      <w:bCs/>
                      <w:sz w:val="20"/>
                      <w:szCs w:val="20"/>
                      <w:lang w:val="ru-RU"/>
                    </w:rPr>
                  </w:pPr>
                  <w:r w:rsidRPr="00C9705F">
                    <w:rPr>
                      <w:rStyle w:val="a3"/>
                      <w:sz w:val="20"/>
                      <w:szCs w:val="20"/>
                      <w:lang w:val="ru-RU"/>
                    </w:rPr>
                    <w:t>Тип анализа</w:t>
                  </w:r>
                  <w:r w:rsidR="00B77317" w:rsidRPr="00C9705F">
                    <w:rPr>
                      <w:rStyle w:val="a3"/>
                      <w:sz w:val="20"/>
                      <w:szCs w:val="20"/>
                      <w:lang w:val="ru-RU"/>
                    </w:rPr>
                    <w:t>:</w:t>
                  </w:r>
                  <w:r w:rsidR="00B77317" w:rsidRPr="00C9705F">
                    <w:rPr>
                      <w:rStyle w:val="a3"/>
                      <w:b w:val="0"/>
                      <w:lang w:val="ru-RU"/>
                    </w:rPr>
                    <w:t xml:space="preserve"> </w:t>
                  </w:r>
                  <w:r w:rsidRPr="00C9705F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Статический анализ</w:t>
                  </w:r>
                </w:p>
              </w:tc>
            </w:tr>
            <w:tr w:rsidR="00B77317" w14:paraId="588B3325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528E4DA4" w14:textId="6E58D553" w:rsidR="00B77317" w:rsidRDefault="00C9705F" w:rsidP="00E3408D">
                      <w:pPr>
                        <w:pStyle w:val="a5"/>
                      </w:pPr>
                      <w:proofErr w:type="spellStart"/>
                      <w:r>
                        <w:t>Содержание</w:t>
                      </w:r>
                      <w:proofErr w:type="spellEnd"/>
                    </w:p>
                    <w:p w14:paraId="0890805D" w14:textId="3FD0AA2D" w:rsidR="00C9705F" w:rsidRDefault="001041F1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0387761" w:history="1">
                        <w:r w:rsidR="00C9705F" w:rsidRPr="00DA66A3">
                          <w:rPr>
                            <w:rStyle w:val="ad"/>
                            <w:noProof/>
                          </w:rPr>
                          <w:t>Описание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_Toc40387761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1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A991480" w14:textId="4FAAFED3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62" w:history="1">
                        <w:r w:rsidR="00C9705F" w:rsidRPr="00DA66A3">
                          <w:rPr>
                            <w:rStyle w:val="ad"/>
                            <w:noProof/>
                          </w:rPr>
                          <w:t>Допущения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_Toc40387762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2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DB44C7D" w14:textId="672AE8D0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63" w:history="1">
                        <w:r w:rsidR="00C9705F" w:rsidRPr="00DA66A3">
                          <w:rPr>
                            <w:rStyle w:val="ad"/>
                            <w:noProof/>
                          </w:rPr>
                          <w:t>Информация о модели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_Toc40387763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2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8E73705" w14:textId="0E2016DE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64" w:history="1">
                        <w:r w:rsidR="00C9705F" w:rsidRPr="00DA66A3">
                          <w:rPr>
                            <w:rStyle w:val="ad"/>
                            <w:noProof/>
                          </w:rPr>
                          <w:t>Свойства исследования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_Toc40387764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3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9368BF6" w14:textId="23C3DAA8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65" w:history="1">
                        <w:r w:rsidR="00C9705F" w:rsidRPr="00DA66A3">
                          <w:rPr>
                            <w:rStyle w:val="ad"/>
                            <w:noProof/>
                          </w:rPr>
                          <w:t>Единицы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_Toc40387765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3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CA451B5" w14:textId="077ECA0E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66" w:history="1">
                        <w:r w:rsidR="00C9705F" w:rsidRPr="00DA66A3">
                          <w:rPr>
                            <w:rStyle w:val="ad"/>
                            <w:noProof/>
                          </w:rPr>
                          <w:t>Свойства материала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_Toc40387766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4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DF519E" w14:textId="67211D9E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67" w:history="1">
                        <w:r w:rsidR="00C9705F" w:rsidRPr="00DA66A3">
                          <w:rPr>
                            <w:rStyle w:val="ad"/>
                            <w:noProof/>
                          </w:rPr>
                          <w:t>Нагрузки и крепления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_Toc40387767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5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4ACB1A" w14:textId="51EBE7AB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68" w:history="1">
                        <w:r w:rsidR="00C9705F" w:rsidRPr="00DA66A3">
                          <w:rPr>
                            <w:rStyle w:val="ad"/>
                            <w:noProof/>
                            <w:lang w:val="ru-RU"/>
                          </w:rPr>
                          <w:t>Определения соединителей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_Toc40387768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6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05E80D6" w14:textId="01786DE2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69" w:history="1">
                        <w:r w:rsidR="00C9705F" w:rsidRPr="00DA66A3">
                          <w:rPr>
                            <w:rStyle w:val="ad"/>
                            <w:noProof/>
                          </w:rPr>
                          <w:t>Данные контакта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_Toc40387769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6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48143CC" w14:textId="032F5EC2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70" w:history="1">
                        <w:r w:rsidR="00C9705F" w:rsidRPr="00DA66A3">
                          <w:rPr>
                            <w:rStyle w:val="ad"/>
                            <w:noProof/>
                          </w:rPr>
                          <w:t>Информация о сетке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_Toc40387770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7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E12A979" w14:textId="79406125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71" w:history="1">
                        <w:r w:rsidR="00C9705F" w:rsidRPr="00DA66A3">
                          <w:rPr>
                            <w:rStyle w:val="ad"/>
                            <w:noProof/>
                          </w:rPr>
                          <w:t>Данные датчиков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_Toc40387771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8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FC61EB" w14:textId="727C42C4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72" w:history="1">
                        <w:r w:rsidR="00C9705F" w:rsidRPr="00DA66A3">
                          <w:rPr>
                            <w:rStyle w:val="ad"/>
                            <w:noProof/>
                          </w:rPr>
                          <w:t>Результирующие силы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_Toc40387772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9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94561D8" w14:textId="2735C1D6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73" w:history="1">
                        <w:r w:rsidR="00C9705F" w:rsidRPr="00DA66A3">
                          <w:rPr>
                            <w:rStyle w:val="ad"/>
                            <w:noProof/>
                          </w:rPr>
                          <w:t>Балки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_Toc40387773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9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C75D7B" w14:textId="2867E463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74" w:history="1">
                        <w:r w:rsidR="00C9705F" w:rsidRPr="00DA66A3">
                          <w:rPr>
                            <w:rStyle w:val="ad"/>
                            <w:noProof/>
                          </w:rPr>
                          <w:t>Результаты исследования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_Toc40387774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10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C5A1280" w14:textId="52F9B731" w:rsidR="00C9705F" w:rsidRDefault="00FB61EC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7775" w:history="1">
                        <w:r w:rsidR="00C9705F" w:rsidRPr="00DA66A3">
                          <w:rPr>
                            <w:rStyle w:val="ad"/>
                            <w:noProof/>
                          </w:rPr>
                          <w:t>Вывод</w:t>
                        </w:r>
                        <w:r w:rsidR="00C9705F">
                          <w:rPr>
                            <w:noProof/>
                            <w:webHidden/>
                          </w:rPr>
                          <w:tab/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9705F">
                          <w:rPr>
                            <w:noProof/>
                            <w:webHidden/>
                          </w:rPr>
                          <w:instrText xml:space="preserve"> PAGEREF _Toc40387775 \h </w:instrText>
                        </w:r>
                        <w:r w:rsidR="00C9705F">
                          <w:rPr>
                            <w:noProof/>
                            <w:webHidden/>
                          </w:rPr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9705F">
                          <w:rPr>
                            <w:noProof/>
                            <w:webHidden/>
                          </w:rPr>
                          <w:t>12</w:t>
                        </w:r>
                        <w:r w:rsidR="00C9705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8456046" w14:textId="168471AC"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F360AD9" w14:textId="77777777" w:rsidR="00F448BC" w:rsidRDefault="00F448BC" w:rsidP="00A5373F"/>
        </w:tc>
      </w:tr>
      <w:tr w:rsidR="00F448BC" w14:paraId="364FD5E5" w14:textId="77777777" w:rsidTr="00BE081A">
        <w:trPr>
          <w:cantSplit/>
          <w:trHeight w:val="3924"/>
        </w:trPr>
        <w:tc>
          <w:tcPr>
            <w:tcW w:w="6285" w:type="dxa"/>
          </w:tcPr>
          <w:p w14:paraId="688CFCF1" w14:textId="5C6E9399" w:rsidR="00C27B5D" w:rsidRDefault="00C9705F" w:rsidP="00C27B5D">
            <w:pPr>
              <w:pStyle w:val="1"/>
              <w:outlineLvl w:val="0"/>
            </w:pPr>
            <w:bookmarkStart w:id="0" w:name="_Toc40387761"/>
            <w:proofErr w:type="spellStart"/>
            <w:r>
              <w:t>Описание</w:t>
            </w:r>
            <w:bookmarkEnd w:id="0"/>
            <w:proofErr w:type="spellEnd"/>
          </w:p>
          <w:p w14:paraId="03D0AB7B" w14:textId="29635262" w:rsidR="00F448BC" w:rsidRPr="00E65D6E" w:rsidRDefault="00C9705F" w:rsidP="00FF408C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отсутствуют</w:t>
            </w:r>
            <w:proofErr w:type="spellEnd"/>
          </w:p>
        </w:tc>
        <w:tc>
          <w:tcPr>
            <w:tcW w:w="4713" w:type="dxa"/>
            <w:vMerge/>
          </w:tcPr>
          <w:p w14:paraId="774F3FCF" w14:textId="77777777" w:rsidR="00F448BC" w:rsidRPr="00A33AA4" w:rsidRDefault="00F448BC" w:rsidP="00840CC7">
            <w:pPr>
              <w:pStyle w:val="3"/>
            </w:pPr>
          </w:p>
        </w:tc>
      </w:tr>
    </w:tbl>
    <w:p w14:paraId="2FCD8909" w14:textId="77777777" w:rsidR="00F25CD7" w:rsidRDefault="00F25CD7"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5068F780" w14:textId="77777777" w:rsidTr="00DD03CF">
        <w:tc>
          <w:tcPr>
            <w:tcW w:w="11016" w:type="dxa"/>
          </w:tcPr>
          <w:p w14:paraId="7B0EE5BF" w14:textId="068A7ACF" w:rsidR="00343025" w:rsidRDefault="00C9705F" w:rsidP="00343025">
            <w:pPr>
              <w:pStyle w:val="1"/>
              <w:outlineLvl w:val="0"/>
            </w:pPr>
            <w:bookmarkStart w:id="1" w:name="_Toc40387762"/>
            <w:bookmarkStart w:id="2" w:name="_Toc243733140"/>
            <w:bookmarkStart w:id="3" w:name="_Toc245020107"/>
            <w:bookmarkStart w:id="4" w:name="_Toc245020139"/>
            <w:proofErr w:type="spellStart"/>
            <w:r>
              <w:lastRenderedPageBreak/>
              <w:t>Допущения</w:t>
            </w:r>
            <w:bookmarkEnd w:id="1"/>
            <w:proofErr w:type="spellEnd"/>
          </w:p>
          <w:p w14:paraId="64D4BD24" w14:textId="17BA9634" w:rsidR="00A96F2C" w:rsidRDefault="00A96F2C" w:rsidP="00A96F2C"/>
        </w:tc>
      </w:tr>
    </w:tbl>
    <w:p w14:paraId="65EBD924" w14:textId="77777777" w:rsidR="00343025" w:rsidRDefault="00343025" w:rsidP="00B77317">
      <w:pPr>
        <w:pStyle w:val="1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3AEED77D" w14:textId="77777777" w:rsidTr="00ED5A01">
        <w:tc>
          <w:tcPr>
            <w:tcW w:w="11016" w:type="dxa"/>
          </w:tcPr>
          <w:p w14:paraId="23F62CA5" w14:textId="47538145" w:rsidR="00FF408C" w:rsidRDefault="00C9705F" w:rsidP="00FF408C">
            <w:pPr>
              <w:pStyle w:val="1"/>
              <w:outlineLvl w:val="0"/>
            </w:pPr>
            <w:bookmarkStart w:id="5" w:name="_Toc40387763"/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модели</w:t>
            </w:r>
            <w:bookmarkEnd w:id="5"/>
            <w:proofErr w:type="spellEnd"/>
          </w:p>
          <w:p w14:paraId="361B855E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RPr="00FB61EC" w14:paraId="64E37D09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789B9A1A" w14:textId="77777777" w:rsidTr="00077EA0">
                    <w:tc>
                      <w:tcPr>
                        <w:tcW w:w="8640" w:type="dxa"/>
                      </w:tcPr>
                      <w:p w14:paraId="58D82F4E" w14:textId="36C06B82" w:rsidR="00077EA0" w:rsidRDefault="00C9705F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0EE93C9C" wp14:editId="36EA8FCB">
                              <wp:extent cx="5349240" cy="2961640"/>
                              <wp:effectExtent l="0" t="0" r="3810" b="0"/>
                              <wp:docPr id="4" name="Рисунок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9616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473BE53" w14:textId="25782F03" w:rsidR="00C16188" w:rsidRPr="00C9705F" w:rsidRDefault="00C9705F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</w:pPr>
                  <w:r w:rsidRPr="00C9705F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>Имя модели</w:t>
                  </w:r>
                  <w:r w:rsidR="00C16188" w:rsidRPr="00C9705F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val</w:t>
                  </w:r>
                </w:p>
                <w:p w14:paraId="675938C3" w14:textId="6607C0A1" w:rsidR="00C16188" w:rsidRPr="00C9705F" w:rsidRDefault="00C9705F" w:rsidP="00C16188">
                  <w:pPr>
                    <w:jc w:val="center"/>
                    <w:rPr>
                      <w:lang w:val="ru-RU"/>
                    </w:rPr>
                  </w:pPr>
                  <w:r w:rsidRPr="00C9705F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>Активная конфигурация</w:t>
                  </w:r>
                  <w:r w:rsidR="00C16188" w:rsidRPr="00C9705F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 xml:space="preserve">: </w:t>
                  </w:r>
                  <w:r w:rsidRPr="00C9705F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По умолчанию</w:t>
                  </w:r>
                </w:p>
              </w:tc>
            </w:tr>
            <w:tr w:rsidR="00C16188" w14:paraId="795B1CB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640A734" w14:textId="0BDB5EC6" w:rsidR="00C16188" w:rsidRPr="0044448A" w:rsidRDefault="00C9705F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Твердые тела</w:t>
                  </w:r>
                </w:p>
              </w:tc>
            </w:tr>
            <w:tr w:rsidR="00C16188" w14:paraId="5CD06E0A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6902AD" w14:textId="2A79EA3B" w:rsidR="00C16188" w:rsidRDefault="00C9705F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Имя и ссылки документа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298863B" w14:textId="16F68CF0" w:rsidR="00C16188" w:rsidRDefault="00C9705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Рассматривается как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62680A" w14:textId="391395FF" w:rsidR="00C16188" w:rsidRDefault="00C9705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Объемные свойства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A3E22F9" w14:textId="7EDD847A" w:rsidR="00C16188" w:rsidRDefault="00C9705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Путь документа/Дата изменения</w:t>
                  </w:r>
                </w:p>
              </w:tc>
            </w:tr>
            <w:tr w:rsidR="00C16188" w14:paraId="2816C5CC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1A6FB1" w14:textId="7190E266" w:rsidR="00C16188" w:rsidRDefault="00C9705F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Фаска1</w:t>
                  </w:r>
                </w:p>
                <w:p w14:paraId="683BAF04" w14:textId="3435D90A" w:rsidR="004B3022" w:rsidRPr="0044448A" w:rsidRDefault="00C9705F" w:rsidP="0044448A">
                  <w:pPr>
                    <w:jc w:val="center"/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 wp14:anchorId="10D42E2D" wp14:editId="5B2A6B27">
                        <wp:extent cx="1562735" cy="864870"/>
                        <wp:effectExtent l="0" t="0" r="0" b="0"/>
                        <wp:docPr id="5" name="Рисунок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64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B624DD" w14:textId="65619D12" w:rsidR="00C16188" w:rsidRPr="0044448A" w:rsidRDefault="00C9705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Твердое тело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740DCA" w14:textId="77777777" w:rsidR="00C9705F" w:rsidRPr="00C9705F" w:rsidRDefault="00C9705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</w:pPr>
                  <w:r w:rsidRPr="00C9705F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 xml:space="preserve">Масса:0.147557 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kg</w:t>
                  </w:r>
                </w:p>
                <w:p w14:paraId="5A016FF7" w14:textId="77777777" w:rsidR="00C9705F" w:rsidRPr="00C9705F" w:rsidRDefault="00C9705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</w:pPr>
                  <w:r w:rsidRPr="00C9705F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>Объем:1.94281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e</w:t>
                  </w:r>
                  <w:r w:rsidRPr="00C9705F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 xml:space="preserve">-005 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</w:t>
                  </w:r>
                  <w:r w:rsidRPr="00C9705F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>^3</w:t>
                  </w:r>
                </w:p>
                <w:p w14:paraId="6F0FB7F9" w14:textId="77777777" w:rsidR="00C9705F" w:rsidRDefault="00C9705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Плотность:7595 kg/m^3</w:t>
                  </w:r>
                </w:p>
                <w:p w14:paraId="4B293F48" w14:textId="77777777" w:rsidR="00C9705F" w:rsidRDefault="00C9705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Масса:1.44605 N</w:t>
                  </w:r>
                </w:p>
                <w:p w14:paraId="6AB10827" w14:textId="4911CE6E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ABB354" w14:textId="77777777" w:rsidR="00C9705F" w:rsidRDefault="00C9705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C:\Users\asus\OneDrive\Курсач ДММ\course_project_dmm\с одной зубчатой передчей\val.SLDPRT</w:t>
                  </w:r>
                </w:p>
                <w:p w14:paraId="2492A027" w14:textId="610B4800" w:rsidR="00C16188" w:rsidRPr="0044448A" w:rsidRDefault="00C9705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May 14 22:21:04 2020</w:t>
                  </w:r>
                </w:p>
              </w:tc>
            </w:tr>
          </w:tbl>
          <w:p w14:paraId="4E3AA593" w14:textId="3040A83B" w:rsidR="00FF408C" w:rsidRDefault="00FF408C" w:rsidP="00A96F2C"/>
        </w:tc>
      </w:tr>
    </w:tbl>
    <w:p w14:paraId="77CD9D24" w14:textId="77777777" w:rsidR="00FF408C" w:rsidRDefault="00FF408C" w:rsidP="00FF408C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5E294F" w14:paraId="1A242787" w14:textId="77777777" w:rsidTr="005E294F">
        <w:tc>
          <w:tcPr>
            <w:tcW w:w="11016" w:type="dxa"/>
          </w:tcPr>
          <w:p w14:paraId="261259E7" w14:textId="1F051B62" w:rsidR="00B35001" w:rsidRPr="00B35001" w:rsidRDefault="00C9705F" w:rsidP="00B35001">
            <w:pPr>
              <w:pStyle w:val="1"/>
              <w:outlineLvl w:val="0"/>
            </w:pPr>
            <w:bookmarkStart w:id="6" w:name="_Toc40387764"/>
            <w:proofErr w:type="spellStart"/>
            <w:r>
              <w:lastRenderedPageBreak/>
              <w:t>Свойства</w:t>
            </w:r>
            <w:proofErr w:type="spellEnd"/>
            <w:r>
              <w:t xml:space="preserve"> </w:t>
            </w:r>
            <w:proofErr w:type="spellStart"/>
            <w:r>
              <w:t>исследования</w:t>
            </w:r>
            <w:bookmarkEnd w:id="6"/>
            <w:proofErr w:type="spellEnd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63"/>
              <w:gridCol w:w="5258"/>
            </w:tblGrid>
            <w:tr w:rsidR="00B35001" w14:paraId="2D3AD5B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0FB515" w14:textId="4B832578" w:rsidR="00B35001" w:rsidRDefault="00C9705F" w:rsidP="005E294F">
                  <w:proofErr w:type="spellStart"/>
                  <w:r>
                    <w:t>Имя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исследования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A2A904" w14:textId="411DD7A6" w:rsidR="00B35001" w:rsidRDefault="00C9705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Статический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анализ</w:t>
                  </w:r>
                  <w:proofErr w:type="spellEnd"/>
                  <w:r>
                    <w:t xml:space="preserve"> 3</w:t>
                  </w:r>
                </w:p>
              </w:tc>
            </w:tr>
            <w:tr w:rsidR="00C9705F" w14:paraId="4F30148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50920D" w14:textId="0290D6B1" w:rsidR="00C9705F" w:rsidRDefault="00C9705F" w:rsidP="005E294F">
                  <w:proofErr w:type="spellStart"/>
                  <w:r>
                    <w:t>Тип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анализа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FFDF8E" w14:textId="0988EEA4" w:rsidR="00C9705F" w:rsidRDefault="00C9705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Статический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анализ</w:t>
                  </w:r>
                  <w:proofErr w:type="spellEnd"/>
                </w:p>
              </w:tc>
            </w:tr>
            <w:tr w:rsidR="00C9705F" w14:paraId="3165D6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866E0A" w14:textId="2AD5E51F" w:rsidR="00C9705F" w:rsidRDefault="00C9705F" w:rsidP="005E294F">
                  <w:proofErr w:type="spellStart"/>
                  <w:r>
                    <w:t>Тип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сетки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382165" w14:textId="6AC3A443" w:rsidR="00C9705F" w:rsidRDefault="00C9705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Сетка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твердом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теле</w:t>
                  </w:r>
                  <w:proofErr w:type="spellEnd"/>
                </w:p>
              </w:tc>
            </w:tr>
            <w:tr w:rsidR="00C9705F" w14:paraId="74B1139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E87C26" w14:textId="484A7CA0" w:rsidR="00C9705F" w:rsidRDefault="00C9705F" w:rsidP="005E294F">
                  <w:proofErr w:type="spellStart"/>
                  <w:r>
                    <w:t>Тепловой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эффект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EF7D91" w14:textId="6C9BD313" w:rsidR="00C9705F" w:rsidRDefault="00C9705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Вкл</w:t>
                  </w:r>
                  <w:proofErr w:type="spellEnd"/>
                </w:p>
              </w:tc>
            </w:tr>
            <w:tr w:rsidR="00C9705F" w14:paraId="34E95D2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86704B" w14:textId="77A82B89" w:rsidR="00C9705F" w:rsidRDefault="00C9705F" w:rsidP="005E294F">
                  <w:proofErr w:type="spellStart"/>
                  <w:r>
                    <w:t>Термический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параметр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8EA8AB" w14:textId="099B1CB6" w:rsidR="00C9705F" w:rsidRDefault="00C9705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Включить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тепловые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нагрузки</w:t>
                  </w:r>
                  <w:proofErr w:type="spellEnd"/>
                </w:p>
              </w:tc>
            </w:tr>
            <w:tr w:rsidR="00C9705F" w14:paraId="3763C61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986E78" w14:textId="09B2D738" w:rsidR="00C9705F" w:rsidRDefault="00C9705F" w:rsidP="005E294F">
                  <w:proofErr w:type="spellStart"/>
                  <w:r>
                    <w:t>Температура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при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нулевом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напряжении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D2ADD7" w14:textId="2CF72CAD" w:rsidR="00C9705F" w:rsidRDefault="00C9705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C9705F" w14:paraId="3382CB1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599914" w14:textId="3BB61217" w:rsidR="00C9705F" w:rsidRPr="00C9705F" w:rsidRDefault="00C9705F" w:rsidP="005E294F">
                  <w:pPr>
                    <w:rPr>
                      <w:lang w:val="ru-RU"/>
                    </w:rPr>
                  </w:pPr>
                  <w:r w:rsidRPr="00C9705F">
                    <w:rPr>
                      <w:lang w:val="ru-RU"/>
                    </w:rPr>
                    <w:t xml:space="preserve">Включить эффекты давления жидкости из </w:t>
                  </w:r>
                  <w:r>
                    <w:t>SOLIDWORKS</w:t>
                  </w:r>
                  <w:r w:rsidRPr="00C9705F">
                    <w:rPr>
                      <w:lang w:val="ru-RU"/>
                    </w:rPr>
                    <w:t xml:space="preserve"> </w:t>
                  </w:r>
                  <w:r>
                    <w:t>Flow</w:t>
                  </w:r>
                  <w:r w:rsidRPr="00C9705F">
                    <w:rPr>
                      <w:lang w:val="ru-RU"/>
                    </w:rPr>
                    <w:t xml:space="preserve"> </w:t>
                  </w:r>
                  <w:r>
                    <w:t>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524DE3" w14:textId="52E0C2F0" w:rsidR="00C9705F" w:rsidRDefault="00C9705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C9705F" w14:paraId="4E24AE3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81F678" w14:textId="703C1552" w:rsidR="00C9705F" w:rsidRDefault="00C9705F" w:rsidP="005E294F">
                  <w:proofErr w:type="spellStart"/>
                  <w:r>
                    <w:t>Тип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решающей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программы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D915C3" w14:textId="4C0AE479" w:rsidR="00C9705F" w:rsidRDefault="00C9705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C9705F" w14:paraId="63ED4D4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6500EB" w14:textId="21BB0D9D" w:rsidR="00C9705F" w:rsidRPr="00C9705F" w:rsidRDefault="00C9705F" w:rsidP="005E294F">
                  <w:pPr>
                    <w:rPr>
                      <w:lang w:val="ru-RU"/>
                    </w:rPr>
                  </w:pPr>
                  <w:r w:rsidRPr="00C9705F">
                    <w:rPr>
                      <w:lang w:val="ru-RU"/>
                    </w:rPr>
                    <w:t xml:space="preserve">Влияние нагрузок на собственные частоты: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E128F7" w14:textId="200611EF" w:rsidR="00C9705F" w:rsidRDefault="00C9705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C9705F" w14:paraId="79EAC0C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89877C" w14:textId="3DF33AE6" w:rsidR="00C9705F" w:rsidRDefault="00C9705F" w:rsidP="005E294F">
                  <w:proofErr w:type="spellStart"/>
                  <w:r>
                    <w:t>Мягкая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пружина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1F6176" w14:textId="37275143" w:rsidR="00C9705F" w:rsidRDefault="00C9705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C9705F" w14:paraId="0B12500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B44394" w14:textId="589577EF" w:rsidR="00C9705F" w:rsidRDefault="00C9705F" w:rsidP="005E294F">
                  <w:proofErr w:type="spellStart"/>
                  <w:r>
                    <w:t>Инерционная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разгрузка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915FBA" w14:textId="7926DFAA" w:rsidR="00C9705F" w:rsidRDefault="00C9705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C9705F" w14:paraId="4137234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A73771" w14:textId="7B51383A" w:rsidR="00C9705F" w:rsidRDefault="00C9705F" w:rsidP="005E294F">
                  <w:proofErr w:type="spellStart"/>
                  <w:r>
                    <w:t>Несовместимые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параметры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связи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06BABF" w14:textId="75E6F650" w:rsidR="00C9705F" w:rsidRDefault="00C9705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Авто</w:t>
                  </w:r>
                  <w:proofErr w:type="spellEnd"/>
                </w:p>
              </w:tc>
            </w:tr>
            <w:tr w:rsidR="00C9705F" w14:paraId="4620D26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C58A52" w14:textId="7435462F" w:rsidR="00C9705F" w:rsidRDefault="00C9705F" w:rsidP="005E294F">
                  <w:proofErr w:type="spellStart"/>
                  <w:r>
                    <w:t>Большие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перемещения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583CCA" w14:textId="3AD267D2" w:rsidR="00C9705F" w:rsidRDefault="00C9705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C9705F" w14:paraId="00B7294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A5E687" w14:textId="0DB73202" w:rsidR="00C9705F" w:rsidRDefault="00C9705F" w:rsidP="005E294F">
                  <w:proofErr w:type="spellStart"/>
                  <w:r>
                    <w:t>Вычислить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силы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свободных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тел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897E18" w14:textId="48062675" w:rsidR="00C9705F" w:rsidRDefault="00C9705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Вкл</w:t>
                  </w:r>
                  <w:proofErr w:type="spellEnd"/>
                </w:p>
              </w:tc>
            </w:tr>
            <w:tr w:rsidR="00C9705F" w14:paraId="093920D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7012C2" w14:textId="6FAE920D" w:rsidR="00C9705F" w:rsidRDefault="00C9705F" w:rsidP="005E294F">
                  <w:proofErr w:type="spellStart"/>
                  <w:r>
                    <w:t>Трение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8C80E1" w14:textId="1725FFC6" w:rsidR="00C9705F" w:rsidRDefault="00C9705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C9705F" w14:paraId="0D29EE6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75A5D2" w14:textId="1CAAD3E9" w:rsidR="00C9705F" w:rsidRDefault="00C9705F" w:rsidP="005E294F">
                  <w:proofErr w:type="spellStart"/>
                  <w:r>
                    <w:t>Использовать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адаптивный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метод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676F6A" w14:textId="60904EDC" w:rsidR="00C9705F" w:rsidRDefault="00C9705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C9705F" w14:paraId="53AEB08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4C8792" w14:textId="6FB78C5A" w:rsidR="00C9705F" w:rsidRDefault="00C9705F" w:rsidP="005E294F">
                  <w:proofErr w:type="spellStart"/>
                  <w:r>
                    <w:t>Папка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результатов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F993F9" w14:textId="6F9039F3" w:rsidR="00C9705F" w:rsidRDefault="00C9705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Документ</w:t>
                  </w:r>
                  <w:proofErr w:type="spellEnd"/>
                  <w:r>
                    <w:t xml:space="preserve"> SOLIDWORKS (C:\Users\asus\OneDrive\Курсач ДММ\</w:t>
                  </w:r>
                  <w:proofErr w:type="spellStart"/>
                  <w:r>
                    <w:t>course_project_dmm</w:t>
                  </w:r>
                  <w:proofErr w:type="spellEnd"/>
                  <w:r>
                    <w:t xml:space="preserve">\с </w:t>
                  </w:r>
                  <w:proofErr w:type="spellStart"/>
                  <w:r>
                    <w:t>одной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зубчатой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передчей</w:t>
                  </w:r>
                  <w:proofErr w:type="spellEnd"/>
                  <w:r>
                    <w:t>)</w:t>
                  </w:r>
                </w:p>
              </w:tc>
            </w:tr>
          </w:tbl>
          <w:p w14:paraId="7E04D31E" w14:textId="7B7C3C3E" w:rsidR="005E294F" w:rsidRDefault="005E294F" w:rsidP="00A96F2C"/>
        </w:tc>
      </w:tr>
      <w:bookmarkEnd w:id="2"/>
      <w:bookmarkEnd w:id="3"/>
      <w:bookmarkEnd w:id="4"/>
    </w:tbl>
    <w:p w14:paraId="780D22CF" w14:textId="77777777" w:rsidR="00F33129" w:rsidRDefault="00F33129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33129" w14:paraId="4D59BD86" w14:textId="77777777" w:rsidTr="00E80CD9">
        <w:tc>
          <w:tcPr>
            <w:tcW w:w="11016" w:type="dxa"/>
          </w:tcPr>
          <w:p w14:paraId="2AFD44F4" w14:textId="32F4E53B" w:rsidR="00F33129" w:rsidRPr="00B35001" w:rsidRDefault="00C9705F" w:rsidP="000A7C6B">
            <w:pPr>
              <w:pStyle w:val="1"/>
              <w:outlineLvl w:val="0"/>
            </w:pPr>
            <w:bookmarkStart w:id="7" w:name="_Toc40387765"/>
            <w:proofErr w:type="spellStart"/>
            <w:r>
              <w:t>Единицы</w:t>
            </w:r>
            <w:bookmarkEnd w:id="7"/>
            <w:proofErr w:type="spellEnd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53"/>
              <w:gridCol w:w="5168"/>
            </w:tblGrid>
            <w:tr w:rsidR="00F33129" w14:paraId="65DFCCD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4B11E4" w14:textId="5363D6F0" w:rsidR="00F33129" w:rsidRDefault="00C9705F" w:rsidP="000A7C6B">
                  <w:proofErr w:type="spellStart"/>
                  <w:r>
                    <w:t>Система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единиц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измерения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FA3C15" w14:textId="15F9B125" w:rsidR="00F33129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СИ (MKS)</w:t>
                  </w:r>
                </w:p>
              </w:tc>
            </w:tr>
            <w:tr w:rsidR="00C9705F" w14:paraId="0C64D63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0E87ED" w14:textId="137B96EA" w:rsidR="00C9705F" w:rsidRDefault="00C9705F" w:rsidP="000A7C6B">
                  <w:proofErr w:type="spellStart"/>
                  <w:r>
                    <w:t>Длина</w:t>
                  </w:r>
                  <w:proofErr w:type="spellEnd"/>
                  <w:r>
                    <w:t>/</w:t>
                  </w:r>
                  <w:proofErr w:type="spellStart"/>
                  <w:r>
                    <w:t>Перемещение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815348" w14:textId="07593DB1" w:rsidR="00C9705F" w:rsidRDefault="00C9705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C9705F" w14:paraId="4A88D7D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FC5B0B" w14:textId="7ECE1C56" w:rsidR="00C9705F" w:rsidRDefault="00C9705F" w:rsidP="000A7C6B">
                  <w:proofErr w:type="spellStart"/>
                  <w:r>
                    <w:t>Температура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3DA252" w14:textId="44221464" w:rsidR="00C9705F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C9705F" w14:paraId="16B610B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D1B01A" w14:textId="61ACF77A" w:rsidR="00C9705F" w:rsidRDefault="00C9705F" w:rsidP="000A7C6B">
                  <w:proofErr w:type="spellStart"/>
                  <w:r>
                    <w:t>Угловая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скорость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5D9F54" w14:textId="439EF4D6" w:rsidR="00C9705F" w:rsidRDefault="00C9705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Рад</w:t>
                  </w:r>
                  <w:proofErr w:type="spellEnd"/>
                  <w:r>
                    <w:t>/</w:t>
                  </w:r>
                  <w:proofErr w:type="spellStart"/>
                  <w:r>
                    <w:t>сек</w:t>
                  </w:r>
                  <w:proofErr w:type="spellEnd"/>
                </w:p>
              </w:tc>
            </w:tr>
            <w:tr w:rsidR="00C9705F" w14:paraId="3AF1666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0D957B" w14:textId="59F2220F" w:rsidR="00C9705F" w:rsidRDefault="00C9705F" w:rsidP="000A7C6B">
                  <w:proofErr w:type="spellStart"/>
                  <w:r>
                    <w:t>Давление</w:t>
                  </w:r>
                  <w:proofErr w:type="spellEnd"/>
                  <w:r>
                    <w:t>/</w:t>
                  </w:r>
                  <w:proofErr w:type="spellStart"/>
                  <w:r>
                    <w:t>Напряжение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2C34C7" w14:textId="39117ADB" w:rsidR="00C9705F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61BDE727" w14:textId="60AFF0AC" w:rsidR="00F33129" w:rsidRDefault="00F33129" w:rsidP="000A7C6B"/>
        </w:tc>
      </w:tr>
    </w:tbl>
    <w:p w14:paraId="06C8AF46" w14:textId="77777777" w:rsidR="00E80CD9" w:rsidRDefault="00E80CD9" w:rsidP="00076F1F"/>
    <w:tbl>
      <w:tblPr>
        <w:tblStyle w:val="a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F3C623C" w14:textId="77777777" w:rsidTr="005273D5">
        <w:trPr>
          <w:trHeight w:val="4158"/>
        </w:trPr>
        <w:tc>
          <w:tcPr>
            <w:tcW w:w="11136" w:type="dxa"/>
          </w:tcPr>
          <w:p w14:paraId="5BF8D1FE" w14:textId="166221B8" w:rsidR="00E80CD9" w:rsidRPr="00AC3438" w:rsidRDefault="00C9705F" w:rsidP="000A7C6B">
            <w:pPr>
              <w:pStyle w:val="1"/>
              <w:outlineLvl w:val="0"/>
            </w:pPr>
            <w:bookmarkStart w:id="8" w:name="_Toc40387766"/>
            <w:bookmarkStart w:id="9" w:name="_Toc243733144"/>
            <w:bookmarkStart w:id="10" w:name="_Toc245020112"/>
            <w:bookmarkStart w:id="11" w:name="_Toc245020144"/>
            <w:proofErr w:type="spellStart"/>
            <w:r>
              <w:lastRenderedPageBreak/>
              <w:t>Свойства</w:t>
            </w:r>
            <w:proofErr w:type="spellEnd"/>
            <w:r>
              <w:t xml:space="preserve"> </w:t>
            </w:r>
            <w:proofErr w:type="spellStart"/>
            <w:r>
              <w:t>материала</w:t>
            </w:r>
            <w:bookmarkEnd w:id="8"/>
            <w:proofErr w:type="spellEnd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5C5FA058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9CD4A3" w14:textId="17AFB0A7" w:rsidR="00E80CD9" w:rsidRPr="003E6C57" w:rsidRDefault="00C9705F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Ссылка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на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модель</w:t>
                  </w:r>
                  <w:proofErr w:type="spellEnd"/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2966979" w14:textId="320CFF0B" w:rsidR="00E80CD9" w:rsidRPr="003E6C57" w:rsidRDefault="00C9705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Свойства</w:t>
                  </w:r>
                  <w:proofErr w:type="spellEnd"/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593554" w14:textId="3802289C" w:rsidR="00E80CD9" w:rsidRPr="003E6C57" w:rsidRDefault="00C9705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Компоненты</w:t>
                  </w:r>
                  <w:proofErr w:type="spellEnd"/>
                </w:p>
              </w:tc>
            </w:tr>
            <w:tr w:rsidR="00E80CD9" w:rsidRPr="000841BF" w14:paraId="271E795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5B973F16" w14:textId="0FCCDC2B" w:rsidR="00E80CD9" w:rsidRPr="00577134" w:rsidRDefault="00C9705F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4127125F" wp14:editId="0168A063">
                        <wp:extent cx="1904365" cy="1054100"/>
                        <wp:effectExtent l="0" t="0" r="635" b="0"/>
                        <wp:docPr id="6" name="Рисунок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0B10BE3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5C1724" w14:textId="40E5C650" w:rsidR="00E80CD9" w:rsidRPr="00BE6656" w:rsidRDefault="00C9705F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Имя</w:t>
                        </w:r>
                        <w:proofErr w:type="spellEnd"/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BF0AC59" w14:textId="769F1BE5" w:rsidR="00E80CD9" w:rsidRPr="00BE6656" w:rsidRDefault="00C9705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Сталь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45 ГОСТ 1050-2013</w:t>
                        </w:r>
                      </w:p>
                    </w:tc>
                  </w:tr>
                  <w:tr w:rsidR="00C9705F" w:rsidRPr="00577134" w14:paraId="55B120C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E866879" w14:textId="07444832" w:rsidR="00C9705F" w:rsidRDefault="00C9705F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модели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62ADC5" w14:textId="619252F8" w:rsidR="00C9705F" w:rsidRDefault="00C9705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Линейный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Упругий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Изотропный</w:t>
                        </w:r>
                        <w:proofErr w:type="spellEnd"/>
                      </w:p>
                    </w:tc>
                  </w:tr>
                  <w:tr w:rsidR="00C9705F" w:rsidRPr="00577134" w14:paraId="11981F2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B539C3" w14:textId="13F046FB" w:rsidR="00C9705F" w:rsidRDefault="00C9705F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Критерий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прочности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по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умолчанию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7599BF" w14:textId="03DFD1EB" w:rsidR="00C9705F" w:rsidRDefault="00C9705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Максимальное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напряжение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von Mises</w:t>
                        </w:r>
                      </w:p>
                    </w:tc>
                  </w:tr>
                  <w:tr w:rsidR="00C9705F" w:rsidRPr="00577134" w14:paraId="720ABE6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678104" w14:textId="2137DE86" w:rsidR="00C9705F" w:rsidRDefault="00C9705F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текучести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CD2B80" w14:textId="77607173" w:rsidR="00C9705F" w:rsidRDefault="00C9705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6.4e+008 N/m^2</w:t>
                        </w:r>
                      </w:p>
                    </w:tc>
                  </w:tr>
                  <w:tr w:rsidR="00C9705F" w:rsidRPr="00577134" w14:paraId="31E3705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D3A2B0C" w14:textId="7D58FFAF" w:rsidR="00C9705F" w:rsidRDefault="00C9705F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прочности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растяжении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922D5E" w14:textId="5A55CD1E" w:rsidR="00C9705F" w:rsidRDefault="00C9705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5.9e+008 N/m^2</w:t>
                        </w:r>
                      </w:p>
                    </w:tc>
                  </w:tr>
                  <w:tr w:rsidR="00C9705F" w:rsidRPr="00577134" w14:paraId="15028C8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9A5CE4" w14:textId="1DD5ED37" w:rsidR="00C9705F" w:rsidRDefault="00C9705F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прочности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сжатии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EA6A73" w14:textId="32FA061D" w:rsidR="00C9705F" w:rsidRDefault="00C9705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3.75e+008 N/m^2</w:t>
                        </w:r>
                      </w:p>
                    </w:tc>
                  </w:tr>
                  <w:tr w:rsidR="00C9705F" w:rsidRPr="00577134" w14:paraId="17E066C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5FAC21" w14:textId="16D294B7" w:rsidR="00C9705F" w:rsidRDefault="00C9705F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Модуль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упругости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5B1FD0" w14:textId="279FF677" w:rsidR="00C9705F" w:rsidRDefault="00C9705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2e+009 N/m^2</w:t>
                        </w:r>
                      </w:p>
                    </w:tc>
                  </w:tr>
                  <w:tr w:rsidR="00C9705F" w:rsidRPr="00577134" w14:paraId="77FA78B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3F47979" w14:textId="5EF5C152" w:rsidR="00C9705F" w:rsidRDefault="00C9705F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Коэффициент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Пуассона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E4C8DC" w14:textId="15065383" w:rsidR="00C9705F" w:rsidRDefault="00C9705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C9705F" w:rsidRPr="00577134" w14:paraId="7EB3E27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9C39D8" w14:textId="56044EE4" w:rsidR="00C9705F" w:rsidRDefault="00C9705F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Массовая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плотность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63DA20" w14:textId="7E53624E" w:rsidR="00C9705F" w:rsidRDefault="00C9705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7595 kg/m^3</w:t>
                        </w:r>
                      </w:p>
                    </w:tc>
                  </w:tr>
                  <w:tr w:rsidR="00C9705F" w:rsidRPr="00577134" w14:paraId="6B1AE19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FC8D9E" w14:textId="014D165B" w:rsidR="00C9705F" w:rsidRDefault="00C9705F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Модуль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сдвига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D1F118" w14:textId="055F530A" w:rsidR="00C9705F" w:rsidRDefault="00C9705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7.8e+009 N/m^2</w:t>
                        </w:r>
                      </w:p>
                    </w:tc>
                  </w:tr>
                </w:tbl>
                <w:p w14:paraId="1C5EA67E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7625E711" w14:textId="10CDD721" w:rsidR="00E80CD9" w:rsidRPr="00577134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Твердое</w:t>
                  </w:r>
                  <w:proofErr w:type="spellEnd"/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тело</w:t>
                  </w:r>
                  <w:proofErr w:type="spellEnd"/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 1(Фаска1)(</w:t>
                  </w: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val</w:t>
                  </w:r>
                  <w:proofErr w:type="spellEnd"/>
                  <w:r>
                    <w:rPr>
                      <w:rStyle w:val="a3"/>
                      <w:b w:val="0"/>
                      <w:sz w:val="20"/>
                      <w:szCs w:val="20"/>
                    </w:rPr>
                    <w:t>)</w:t>
                  </w:r>
                </w:p>
              </w:tc>
            </w:tr>
            <w:tr w:rsidR="00E80CD9" w:rsidRPr="000841BF" w14:paraId="1312675D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DCE6C03" w14:textId="2C32B801" w:rsidR="00E80CD9" w:rsidRPr="000841BF" w:rsidRDefault="00C9705F" w:rsidP="000A7C6B">
                  <w:pPr>
                    <w:rPr>
                      <w:rStyle w:val="a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sz w:val="20"/>
                      <w:szCs w:val="20"/>
                    </w:rPr>
                    <w:t>Данные</w:t>
                  </w:r>
                  <w:proofErr w:type="spellEnd"/>
                  <w:r>
                    <w:rPr>
                      <w:rStyle w:val="a3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sz w:val="20"/>
                      <w:szCs w:val="20"/>
                    </w:rPr>
                    <w:t>кривой:N</w:t>
                  </w:r>
                  <w:proofErr w:type="spellEnd"/>
                  <w:r>
                    <w:rPr>
                      <w:rStyle w:val="a3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6EE26B54" w14:textId="3B0479E2" w:rsidR="00E80CD9" w:rsidRDefault="00E80CD9" w:rsidP="000A7C6B"/>
        </w:tc>
      </w:tr>
      <w:bookmarkEnd w:id="9"/>
      <w:bookmarkEnd w:id="10"/>
      <w:bookmarkEnd w:id="11"/>
    </w:tbl>
    <w:p w14:paraId="4A918737" w14:textId="77777777" w:rsidR="005273D5" w:rsidRDefault="005273D5" w:rsidP="006518B5"/>
    <w:tbl>
      <w:tblPr>
        <w:tblStyle w:val="a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A9E9027" w14:textId="77777777" w:rsidTr="00452CBC">
        <w:tc>
          <w:tcPr>
            <w:tcW w:w="11016" w:type="dxa"/>
          </w:tcPr>
          <w:p w14:paraId="4BFD26B7" w14:textId="569E3A8A" w:rsidR="005273D5" w:rsidRPr="00AF1A58" w:rsidRDefault="00C9705F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2" w:name="_Toc40387767"/>
            <w:proofErr w:type="spellStart"/>
            <w:r>
              <w:rPr>
                <w:rStyle w:val="a3"/>
              </w:rPr>
              <w:lastRenderedPageBreak/>
              <w:t>Нагрузки</w:t>
            </w:r>
            <w:proofErr w:type="spellEnd"/>
            <w:r>
              <w:rPr>
                <w:rStyle w:val="a3"/>
              </w:rPr>
              <w:t xml:space="preserve"> и </w:t>
            </w:r>
            <w:proofErr w:type="spellStart"/>
            <w:r>
              <w:rPr>
                <w:rStyle w:val="a3"/>
              </w:rPr>
              <w:t>крепления</w:t>
            </w:r>
            <w:bookmarkEnd w:id="12"/>
            <w:proofErr w:type="spellEnd"/>
          </w:p>
          <w:tbl>
            <w:tblPr>
              <w:tblStyle w:val="-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C9705F" w14:paraId="4DC9008E" w14:textId="77777777" w:rsidTr="00FB61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9C31D3C" w14:textId="5CA22069" w:rsidR="00C9705F" w:rsidRPr="004E282D" w:rsidRDefault="00C9705F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Имя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крепления</w:t>
                  </w:r>
                  <w:proofErr w:type="spellEnd"/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D457012" w14:textId="014FE2B2" w:rsidR="00C9705F" w:rsidRPr="004E282D" w:rsidRDefault="00C9705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Изображение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крепления</w:t>
                  </w:r>
                  <w:proofErr w:type="spellEnd"/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EEBF955" w14:textId="6EDC7823" w:rsidR="00C9705F" w:rsidRPr="004E282D" w:rsidRDefault="00C9705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крепления</w:t>
                  </w:r>
                  <w:proofErr w:type="spellEnd"/>
                </w:p>
              </w:tc>
            </w:tr>
            <w:tr w:rsidR="00C9705F" w14:paraId="1E138A0E" w14:textId="77777777" w:rsidTr="00FB61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332716C9" w14:textId="7E240233" w:rsidR="00C9705F" w:rsidRPr="00AD5FBA" w:rsidRDefault="00C9705F" w:rsidP="005A5DC6">
                  <w:pPr>
                    <w:jc w:val="center"/>
                    <w:rPr>
                      <w:rStyle w:val="a3"/>
                    </w:rPr>
                  </w:pPr>
                  <w:proofErr w:type="spellStart"/>
                  <w:r>
                    <w:rPr>
                      <w:rStyle w:val="a3"/>
                    </w:rPr>
                    <w:t>На</w:t>
                  </w:r>
                  <w:proofErr w:type="spellEnd"/>
                  <w:r>
                    <w:rPr>
                      <w:rStyle w:val="a3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</w:rPr>
                    <w:t>цилиндрических</w:t>
                  </w:r>
                  <w:proofErr w:type="spellEnd"/>
                  <w:r>
                    <w:rPr>
                      <w:rStyle w:val="a3"/>
                    </w:rPr>
                    <w:t xml:space="preserve"> гранях-1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7DA1F6A1" w14:textId="05D199C8" w:rsidR="00C9705F" w:rsidRPr="006208CB" w:rsidRDefault="00C9705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55054660" wp14:editId="5C0E0D49">
                        <wp:extent cx="1772285" cy="981075"/>
                        <wp:effectExtent l="0" t="0" r="0" b="9525"/>
                        <wp:docPr id="7" name="Рисунок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C9705F" w14:paraId="5D161F1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F960798" w14:textId="54988F60" w:rsidR="00C9705F" w:rsidRPr="00BE6656" w:rsidRDefault="00C9705F" w:rsidP="003F2268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9AE4190" w14:textId="7BC14BCF" w:rsidR="00C9705F" w:rsidRPr="00154A1A" w:rsidRDefault="00C9705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C9705F" w14:paraId="44B9D79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ADB7E15" w14:textId="28919248" w:rsidR="00C9705F" w:rsidRDefault="00C9705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180C95E" w14:textId="73A596D7" w:rsidR="00C9705F" w:rsidRDefault="00C9705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На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цилиндрических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гранях</w:t>
                        </w:r>
                        <w:proofErr w:type="spellEnd"/>
                      </w:p>
                    </w:tc>
                  </w:tr>
                  <w:tr w:rsidR="00C9705F" w14:paraId="3BB4DC3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A6BEACB" w14:textId="24701DCB" w:rsidR="00C9705F" w:rsidRDefault="00C9705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Смещение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91B69C1" w14:textId="7C33ADFD" w:rsidR="00C9705F" w:rsidRDefault="00C9705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---, 0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рад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., ---</w:t>
                        </w:r>
                      </w:p>
                    </w:tc>
                  </w:tr>
                  <w:tr w:rsidR="00C9705F" w14:paraId="6284FDD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F8E0C32" w14:textId="230B48F2" w:rsidR="00C9705F" w:rsidRDefault="00C9705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Единицы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измерения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776C58A" w14:textId="02FA40F6" w:rsidR="00C9705F" w:rsidRDefault="00C9705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mm</w:t>
                        </w:r>
                      </w:p>
                    </w:tc>
                  </w:tr>
                </w:tbl>
                <w:p w14:paraId="3AFD2F7C" w14:textId="77777777" w:rsidR="00C9705F" w:rsidRPr="004C6DEB" w:rsidRDefault="00C9705F" w:rsidP="00840CC7">
                  <w:pPr>
                    <w:pStyle w:val="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265D69BC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EA4050A" w14:textId="30395569" w:rsidR="003F154A" w:rsidRPr="003F154A" w:rsidRDefault="00C9705F" w:rsidP="003F154A">
                  <w:pPr>
                    <w:rPr>
                      <w:rStyle w:val="a3"/>
                      <w:bCs/>
                    </w:rPr>
                  </w:pPr>
                  <w:proofErr w:type="spellStart"/>
                  <w:r>
                    <w:rPr>
                      <w:rStyle w:val="a3"/>
                      <w:b/>
                    </w:rPr>
                    <w:t>Результирующие</w:t>
                  </w:r>
                  <w:proofErr w:type="spellEnd"/>
                  <w:r>
                    <w:rPr>
                      <w:rStyle w:val="a3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</w:rPr>
                    <w:t>силы</w:t>
                  </w:r>
                  <w:proofErr w:type="spellEnd"/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60D3163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5623530" w14:textId="4C9488F2" w:rsidR="003F154A" w:rsidRDefault="00C9705F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Компоненты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39F4349" w14:textId="0789CC76" w:rsidR="003F154A" w:rsidRDefault="00C9705F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FE520FC" w14:textId="52CD4405" w:rsidR="003F154A" w:rsidRDefault="00C9705F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42F38BE" w14:textId="3E0E38FF" w:rsidR="003F154A" w:rsidRDefault="00C9705F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42A098A8" w14:textId="11E9DDDB" w:rsidR="003F154A" w:rsidRDefault="00C9705F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  <w:proofErr w:type="spellEnd"/>
                      </w:p>
                    </w:tc>
                  </w:tr>
                  <w:tr w:rsidR="003F154A" w14:paraId="79774038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32C59F6" w14:textId="5B479C78" w:rsidR="003F154A" w:rsidRDefault="00C9705F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Сила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реакции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78418A5" w14:textId="759F6119" w:rsidR="003F154A" w:rsidRPr="00EF37BF" w:rsidRDefault="00C9705F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6.70417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1B24975" w14:textId="1F53A14C" w:rsidR="003F154A" w:rsidRPr="00EF37BF" w:rsidRDefault="00C9705F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0.000267029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FB8ED57" w14:textId="2335CDBD" w:rsidR="003F154A" w:rsidRDefault="00C9705F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3.85026e-008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475E24B" w14:textId="1B1E1100" w:rsidR="003F154A" w:rsidRPr="00EF37BF" w:rsidRDefault="00C9705F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6.70417</w:t>
                        </w:r>
                      </w:p>
                    </w:tc>
                  </w:tr>
                  <w:tr w:rsidR="00935682" w14:paraId="0A78628B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EE7908A" w14:textId="654A9C1B" w:rsidR="00935682" w:rsidRDefault="00C9705F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Реактивный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4A0E310" w14:textId="7E5D0306" w:rsidR="00935682" w:rsidRDefault="00C9705F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B33AA10" w14:textId="665FAD09" w:rsidR="00935682" w:rsidRDefault="00C9705F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8100C11" w14:textId="6222A3B3" w:rsidR="00935682" w:rsidRDefault="00C9705F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AABC383" w14:textId="6B7EF23B" w:rsidR="00935682" w:rsidRDefault="00C9705F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47691BD4" w14:textId="77777777" w:rsidR="003F154A" w:rsidRDefault="003F154A" w:rsidP="003F154A">
                  <w:pPr>
                    <w:jc w:val="center"/>
                    <w:rPr>
                      <w:rStyle w:val="a3"/>
                      <w:b/>
                      <w:sz w:val="18"/>
                      <w:szCs w:val="18"/>
                    </w:rPr>
                  </w:pPr>
                  <w:r>
                    <w:rPr>
                      <w:rStyle w:val="a3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8AE2357" w14:textId="77777777" w:rsidR="005273D5" w:rsidRDefault="005273D5" w:rsidP="00840CC7">
            <w:pPr>
              <w:pStyle w:val="3"/>
            </w:pPr>
          </w:p>
          <w:tbl>
            <w:tblPr>
              <w:tblStyle w:val="-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C9705F" w14:paraId="67CCD407" w14:textId="77777777" w:rsidTr="00FB61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B8EBCD5" w14:textId="443522FD" w:rsidR="00C9705F" w:rsidRPr="004E282D" w:rsidRDefault="00C9705F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Имя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нагрузки</w:t>
                  </w:r>
                  <w:proofErr w:type="spellEnd"/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DEF3DBA" w14:textId="2E0481E7" w:rsidR="00C9705F" w:rsidRPr="004E282D" w:rsidRDefault="00C9705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Загрузить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изображение</w:t>
                  </w:r>
                  <w:proofErr w:type="spellEnd"/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66BFCC5" w14:textId="38C1C034" w:rsidR="00C9705F" w:rsidRPr="004E282D" w:rsidRDefault="00C9705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Загрузить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</w:p>
              </w:tc>
            </w:tr>
            <w:tr w:rsidR="00C9705F" w14:paraId="5042A770" w14:textId="77777777" w:rsidTr="00FB61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7EEEECE" w14:textId="5CB22DAC" w:rsidR="00C9705F" w:rsidRPr="00F42DD1" w:rsidRDefault="00C9705F" w:rsidP="005A5DC6">
                  <w:pPr>
                    <w:jc w:val="center"/>
                    <w:rPr>
                      <w:rStyle w:val="a3"/>
                    </w:rPr>
                  </w:pPr>
                  <w:proofErr w:type="spellStart"/>
                  <w:r>
                    <w:rPr>
                      <w:rStyle w:val="a3"/>
                    </w:rPr>
                    <w:t>Вращающий</w:t>
                  </w:r>
                  <w:proofErr w:type="spellEnd"/>
                  <w:r>
                    <w:rPr>
                      <w:rStyle w:val="a3"/>
                    </w:rPr>
                    <w:t xml:space="preserve"> момент-1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44C1BA4" w14:textId="4E34263E" w:rsidR="00C9705F" w:rsidRPr="006208CB" w:rsidRDefault="00C9705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41ABFC07" wp14:editId="3BFD09B9">
                        <wp:extent cx="1907540" cy="1056005"/>
                        <wp:effectExtent l="0" t="0" r="0" b="0"/>
                        <wp:docPr id="8" name="Рисунок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56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C9705F" w14:paraId="4008BF4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F03B8F7" w14:textId="1FD22BD1" w:rsidR="00C9705F" w:rsidRPr="00BE6656" w:rsidRDefault="00C9705F" w:rsidP="003F2268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Справочный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CDB9C51" w14:textId="5CE7B7BB" w:rsidR="00C9705F" w:rsidRPr="00B77EA3" w:rsidRDefault="00C9705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&lt; 1 &gt;</w:t>
                        </w:r>
                      </w:p>
                    </w:tc>
                  </w:tr>
                  <w:tr w:rsidR="00C9705F" w14:paraId="589C3A3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6F1BDED" w14:textId="7C726E27" w:rsidR="00C9705F" w:rsidRDefault="00C9705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31004FD" w14:textId="4CF8B904" w:rsidR="00C9705F" w:rsidRDefault="00C9705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Приложить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вращающий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</w:p>
                    </w:tc>
                  </w:tr>
                  <w:tr w:rsidR="00C9705F" w14:paraId="0AC8CD4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5280598" w14:textId="54785976" w:rsidR="00C9705F" w:rsidRDefault="00C9705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Значение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B6B9F3E" w14:textId="280CEBF2" w:rsidR="00C9705F" w:rsidRDefault="00C9705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0.52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</w:p>
                    </w:tc>
                  </w:tr>
                </w:tbl>
                <w:p w14:paraId="45686049" w14:textId="77777777" w:rsidR="00C9705F" w:rsidRDefault="00C9705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</w:tbl>
          <w:p w14:paraId="18B81F89" w14:textId="56757EA9" w:rsidR="005273D5" w:rsidRDefault="005273D5" w:rsidP="000A7C6B">
            <w:pPr>
              <w:rPr>
                <w:rStyle w:val="a3"/>
              </w:rPr>
            </w:pPr>
          </w:p>
        </w:tc>
      </w:tr>
    </w:tbl>
    <w:p w14:paraId="600D09A6" w14:textId="77777777" w:rsidR="00132707" w:rsidRDefault="00132707" w:rsidP="00132707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38CCA742" w14:textId="77777777" w:rsidTr="005B3D16">
        <w:tc>
          <w:tcPr>
            <w:tcW w:w="11016" w:type="dxa"/>
          </w:tcPr>
          <w:p w14:paraId="6F380B34" w14:textId="6D9066FF" w:rsidR="00132707" w:rsidRPr="00C9705F" w:rsidRDefault="00132707" w:rsidP="000A7C6B">
            <w:pPr>
              <w:pStyle w:val="1"/>
              <w:outlineLvl w:val="0"/>
              <w:rPr>
                <w:lang w:val="ru-RU"/>
              </w:rPr>
            </w:pPr>
            <w:r w:rsidRPr="00C9705F">
              <w:rPr>
                <w:lang w:val="ru-RU"/>
              </w:rPr>
              <w:lastRenderedPageBreak/>
              <w:br w:type="page"/>
            </w:r>
            <w:bookmarkStart w:id="13" w:name="_Toc40387768"/>
            <w:r w:rsidR="00C9705F" w:rsidRPr="00C9705F">
              <w:rPr>
                <w:lang w:val="ru-RU"/>
              </w:rPr>
              <w:t>Определения соединителей</w:t>
            </w:r>
            <w:bookmarkEnd w:id="13"/>
          </w:p>
          <w:p w14:paraId="1B259870" w14:textId="77777777" w:rsidR="00132707" w:rsidRPr="00C9705F" w:rsidRDefault="00132707" w:rsidP="000A7C6B">
            <w:pPr>
              <w:rPr>
                <w:lang w:val="ru-RU"/>
              </w:rPr>
            </w:pPr>
          </w:p>
          <w:p w14:paraId="0C55CCBE" w14:textId="7488FA93" w:rsidR="00EF37BF" w:rsidRPr="00C9705F" w:rsidRDefault="00EF37BF" w:rsidP="000A7C6B">
            <w:pPr>
              <w:rPr>
                <w:lang w:val="ru-RU"/>
              </w:rPr>
            </w:pPr>
          </w:p>
          <w:p w14:paraId="6EA486FA" w14:textId="77777777" w:rsidR="000F2729" w:rsidRPr="00C9705F" w:rsidRDefault="000F2729" w:rsidP="000A7C6B">
            <w:pPr>
              <w:rPr>
                <w:lang w:val="ru-RU"/>
              </w:rPr>
            </w:pPr>
          </w:p>
          <w:p w14:paraId="38DB0DCC" w14:textId="5694688D" w:rsidR="00E12C21" w:rsidRPr="00C9705F" w:rsidRDefault="00C9705F" w:rsidP="000A7C6B">
            <w:pPr>
              <w:rPr>
                <w:lang w:val="ru-RU"/>
              </w:rPr>
            </w:pPr>
            <w:r w:rsidRPr="00C9705F">
              <w:rPr>
                <w:rStyle w:val="a3"/>
                <w:lang w:val="ru-RU"/>
              </w:rPr>
              <w:t>Соединитель-шпилька/болт/подшипник</w:t>
            </w:r>
          </w:p>
          <w:tbl>
            <w:tblPr>
              <w:tblStyle w:val="LightList-Accent11"/>
              <w:tblW w:w="10862" w:type="dxa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050"/>
              <w:gridCol w:w="3583"/>
            </w:tblGrid>
            <w:tr w:rsidR="00E12C21" w:rsidRPr="000841BF" w14:paraId="676A767C" w14:textId="77777777" w:rsidTr="00C970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46AD1104" w14:textId="25F6E2FA" w:rsidR="00E12C21" w:rsidRPr="003E6C57" w:rsidRDefault="00C9705F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Ссылка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на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модель</w:t>
                  </w:r>
                  <w:proofErr w:type="spellEnd"/>
                </w:p>
              </w:tc>
              <w:tc>
                <w:tcPr>
                  <w:tcW w:w="4050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7872B259" w14:textId="22B46CF6" w:rsidR="00E12C21" w:rsidRPr="003E6C57" w:rsidRDefault="00C9705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соединителя</w:t>
                  </w:r>
                  <w:proofErr w:type="spellEnd"/>
                </w:p>
              </w:tc>
              <w:tc>
                <w:tcPr>
                  <w:tcW w:w="3583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6330EFC0" w14:textId="619C8D7D" w:rsidR="00E12C21" w:rsidRPr="003E6C57" w:rsidRDefault="00C9705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силы</w:t>
                  </w:r>
                  <w:proofErr w:type="spellEnd"/>
                </w:p>
              </w:tc>
            </w:tr>
            <w:tr w:rsidR="00E12C21" w:rsidRPr="000841BF" w14:paraId="1FC32262" w14:textId="77777777" w:rsidTr="00C970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18" w:space="0" w:color="4F81BD" w:themeColor="accent1"/>
                  </w:tcBorders>
                  <w:vAlign w:val="center"/>
                </w:tcPr>
                <w:p w14:paraId="7A5055CD" w14:textId="78894550" w:rsidR="00E12C21" w:rsidRDefault="00C9705F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4534FCCE" wp14:editId="4216EBB8">
                        <wp:extent cx="1904365" cy="1054100"/>
                        <wp:effectExtent l="0" t="0" r="635" b="0"/>
                        <wp:docPr id="9" name="Рисунок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F882BE" w14:textId="13BF1BC0" w:rsidR="00E12C21" w:rsidRPr="000F2729" w:rsidRDefault="00C9705F" w:rsidP="000A7C6B">
                  <w:pPr>
                    <w:jc w:val="center"/>
                    <w:rPr>
                      <w:rStyle w:val="a3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/>
                      <w:sz w:val="20"/>
                      <w:szCs w:val="20"/>
                    </w:rPr>
                    <w:t>Опора</w:t>
                  </w:r>
                  <w:proofErr w:type="spellEnd"/>
                  <w:r>
                    <w:rPr>
                      <w:rStyle w:val="a3"/>
                      <w:b/>
                      <w:sz w:val="20"/>
                      <w:szCs w:val="20"/>
                    </w:rPr>
                    <w:t xml:space="preserve"> подшипника-1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76"/>
                    <w:gridCol w:w="1744"/>
                  </w:tblGrid>
                  <w:tr w:rsidR="002E61D4" w14:paraId="23BFCFB2" w14:textId="77777777" w:rsidTr="003F226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6BCBB2B" w14:textId="1C1F9879" w:rsidR="002E61D4" w:rsidRPr="00BE6656" w:rsidRDefault="00C9705F" w:rsidP="003F2268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1653C1D" w14:textId="03292C4F" w:rsidR="002E61D4" w:rsidRPr="002E61D4" w:rsidRDefault="00C9705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C9705F" w14:paraId="03B192A8" w14:textId="77777777" w:rsidTr="003F226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DC76150" w14:textId="4E53F5F8" w:rsidR="00C9705F" w:rsidRDefault="00C9705F" w:rsidP="003F2268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4ED03A5" w14:textId="06101B1E" w:rsidR="00C9705F" w:rsidRDefault="00C9705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Подшипник</w:t>
                        </w:r>
                        <w:proofErr w:type="spellEnd"/>
                      </w:p>
                    </w:tc>
                  </w:tr>
                </w:tbl>
                <w:p w14:paraId="108FAB1F" w14:textId="77777777" w:rsidR="00E12C21" w:rsidRPr="00577134" w:rsidRDefault="00E12C2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  <w:right w:val="none" w:sz="0" w:space="0" w:color="auto"/>
                  </w:tcBorders>
                  <w:vAlign w:val="center"/>
                </w:tcPr>
                <w:p w14:paraId="7AA3B0ED" w14:textId="77777777" w:rsidR="003319D9" w:rsidRDefault="003319D9" w:rsidP="00E12C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</w:p>
                <w:p w14:paraId="74C76037" w14:textId="46C84F2A" w:rsidR="00E12C21" w:rsidRPr="00577134" w:rsidRDefault="00C9705F" w:rsidP="00E12C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Данные</w:t>
                  </w:r>
                  <w:proofErr w:type="spellEnd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отсутствуют</w:t>
                  </w:r>
                  <w:proofErr w:type="spellEnd"/>
                </w:p>
              </w:tc>
            </w:tr>
            <w:tr w:rsidR="00C9705F" w:rsidRPr="000841BF" w14:paraId="2FD93137" w14:textId="77777777" w:rsidTr="00FB61EC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14:paraId="3E707FD5" w14:textId="2CBD840B" w:rsidR="00C9705F" w:rsidRPr="000F054F" w:rsidRDefault="00C9705F" w:rsidP="00FB61EC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rStyle w:val="a3"/>
                      <w:b/>
                    </w:rPr>
                    <w:t>Силы</w:t>
                  </w:r>
                  <w:proofErr w:type="spellEnd"/>
                  <w:r>
                    <w:rPr>
                      <w:rStyle w:val="a3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</w:rPr>
                    <w:t>соединителя</w:t>
                  </w:r>
                  <w:proofErr w:type="spellEnd"/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C9705F" w14:paraId="4D6864ED" w14:textId="77777777" w:rsidTr="00FB61E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CE4EDD6" w14:textId="1B8EE14F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5851450" w14:textId="15CB1AC4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D693EB8" w14:textId="2B7767E3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997E3DA" w14:textId="0DB36B7B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30CCEDA" w14:textId="22EA40F2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  <w:proofErr w:type="spellEnd"/>
                      </w:p>
                    </w:tc>
                  </w:tr>
                  <w:tr w:rsidR="00C9705F" w14:paraId="3BC1937F" w14:textId="77777777" w:rsidTr="00FB61E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8F4A8F2" w14:textId="5EB86699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Осевое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усилие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D022562" w14:textId="651DC67D" w:rsidR="00C9705F" w:rsidRPr="00EF37B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660CF6E" w14:textId="407831B2" w:rsidR="00C9705F" w:rsidRPr="00EF37B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B029CF4" w14:textId="40E84228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-0.00096581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E4C2F5B" w14:textId="676D36F6" w:rsidR="00C9705F" w:rsidRPr="00EF37B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-0.00096581</w:t>
                        </w:r>
                      </w:p>
                    </w:tc>
                  </w:tr>
                  <w:tr w:rsidR="00C9705F" w14:paraId="3ABEAAE2" w14:textId="77777777" w:rsidTr="00FB61E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F17E3BF" w14:textId="3FAE6A81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Поперечная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сила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288E12B" w14:textId="2138BEDE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-3.3083e-007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832ECBD" w14:textId="18FF029F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6.7726e-008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4B0D864" w14:textId="0A145B8A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F6A43FA" w14:textId="4A088570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3.6002e-007</w:t>
                        </w:r>
                      </w:p>
                    </w:tc>
                  </w:tr>
                  <w:tr w:rsidR="00C9705F" w14:paraId="32FB2B85" w14:textId="77777777" w:rsidTr="00FB61E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F2BEAB7" w14:textId="68C14942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Изгибающий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2D85343" w14:textId="5A2465CE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FFEF095" w14:textId="41628134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260434B" w14:textId="7B037AE8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20272CF" w14:textId="4F8F2060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0C443606" w14:textId="77777777" w:rsidR="00C9705F" w:rsidRPr="000841BF" w:rsidRDefault="00C9705F" w:rsidP="00FB61EC">
                  <w:pPr>
                    <w:rPr>
                      <w:rStyle w:val="a3"/>
                      <w:sz w:val="20"/>
                      <w:szCs w:val="20"/>
                    </w:rPr>
                  </w:pPr>
                </w:p>
              </w:tc>
            </w:tr>
            <w:tr w:rsidR="00C9705F" w:rsidRPr="000841BF" w14:paraId="314691D5" w14:textId="77777777" w:rsidTr="00C970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18" w:space="0" w:color="4F81BD" w:themeColor="accent1"/>
                  </w:tcBorders>
                  <w:vAlign w:val="center"/>
                </w:tcPr>
                <w:p w14:paraId="209A0826" w14:textId="38FD0CB1" w:rsidR="00C9705F" w:rsidRDefault="00C9705F" w:rsidP="00FB61EC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5EDCBB8A" wp14:editId="23B5A923">
                        <wp:extent cx="1904365" cy="1054100"/>
                        <wp:effectExtent l="0" t="0" r="635" b="0"/>
                        <wp:docPr id="10" name="Рисунок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376C9A" w14:textId="7F9C39AB" w:rsidR="00C9705F" w:rsidRPr="000F2729" w:rsidRDefault="00C9705F" w:rsidP="00FB61EC">
                  <w:pPr>
                    <w:jc w:val="center"/>
                    <w:rPr>
                      <w:rStyle w:val="a3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/>
                      <w:sz w:val="20"/>
                      <w:szCs w:val="20"/>
                    </w:rPr>
                    <w:t>Опора</w:t>
                  </w:r>
                  <w:proofErr w:type="spellEnd"/>
                  <w:r>
                    <w:rPr>
                      <w:rStyle w:val="a3"/>
                      <w:b/>
                      <w:sz w:val="20"/>
                      <w:szCs w:val="20"/>
                    </w:rPr>
                    <w:t xml:space="preserve"> подшипника-2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76"/>
                    <w:gridCol w:w="1744"/>
                  </w:tblGrid>
                  <w:tr w:rsidR="00C9705F" w14:paraId="1094F2D7" w14:textId="77777777" w:rsidTr="00FB61E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94E1EC4" w14:textId="5E4CA686" w:rsidR="00C9705F" w:rsidRPr="00BE6656" w:rsidRDefault="00C9705F" w:rsidP="00FB61EC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4FF48B4" w14:textId="3D9D50F9" w:rsidR="00C9705F" w:rsidRPr="002E61D4" w:rsidRDefault="00C9705F" w:rsidP="00FB61E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C9705F" w14:paraId="7CD20197" w14:textId="77777777" w:rsidTr="00FB61E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387D98F" w14:textId="1F93EB67" w:rsidR="00C9705F" w:rsidRDefault="00C9705F" w:rsidP="00FB61EC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DB1E605" w14:textId="08BA977A" w:rsidR="00C9705F" w:rsidRDefault="00C9705F" w:rsidP="00FB61E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Подшипник</w:t>
                        </w:r>
                        <w:proofErr w:type="spellEnd"/>
                      </w:p>
                    </w:tc>
                  </w:tr>
                </w:tbl>
                <w:p w14:paraId="3D34E697" w14:textId="77777777" w:rsidR="00C9705F" w:rsidRPr="00577134" w:rsidRDefault="00C9705F" w:rsidP="00FB61E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  <w:right w:val="none" w:sz="0" w:space="0" w:color="auto"/>
                  </w:tcBorders>
                  <w:vAlign w:val="center"/>
                </w:tcPr>
                <w:p w14:paraId="2F2000A6" w14:textId="77777777" w:rsidR="00C9705F" w:rsidRDefault="00C9705F" w:rsidP="00FB61E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</w:p>
                <w:p w14:paraId="79C5B891" w14:textId="543CBB2F" w:rsidR="00C9705F" w:rsidRPr="00577134" w:rsidRDefault="00C9705F" w:rsidP="00FB61E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Данные</w:t>
                  </w:r>
                  <w:proofErr w:type="spellEnd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отсутствуют</w:t>
                  </w:r>
                  <w:proofErr w:type="spellEnd"/>
                </w:p>
              </w:tc>
            </w:tr>
            <w:tr w:rsidR="00C9705F" w:rsidRPr="000841BF" w14:paraId="42A72576" w14:textId="77777777" w:rsidTr="00FB61EC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14:paraId="46916A5E" w14:textId="66F0A7CB" w:rsidR="00C9705F" w:rsidRPr="000F054F" w:rsidRDefault="00C9705F" w:rsidP="00FB61EC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rStyle w:val="a3"/>
                      <w:b/>
                    </w:rPr>
                    <w:t>Силы</w:t>
                  </w:r>
                  <w:proofErr w:type="spellEnd"/>
                  <w:r>
                    <w:rPr>
                      <w:rStyle w:val="a3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</w:rPr>
                    <w:t>соединителя</w:t>
                  </w:r>
                  <w:proofErr w:type="spellEnd"/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C9705F" w14:paraId="1122103C" w14:textId="77777777" w:rsidTr="00FB61E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3AA7ECD" w14:textId="0231444D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ECF5277" w14:textId="5D757620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29B90D3" w14:textId="35AD37C1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50FB037" w14:textId="3832109D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5E80559" w14:textId="5F9377C6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  <w:proofErr w:type="spellEnd"/>
                      </w:p>
                    </w:tc>
                  </w:tr>
                  <w:tr w:rsidR="00C9705F" w14:paraId="483FC497" w14:textId="77777777" w:rsidTr="00FB61E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2D58CA9" w14:textId="7EDDF621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Осевое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усилие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5821872" w14:textId="1C781B6F" w:rsidR="00C9705F" w:rsidRPr="00EF37B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AF09A37" w14:textId="7C7C6952" w:rsidR="00C9705F" w:rsidRPr="00EF37B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B5910C9" w14:textId="20A88C67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0.00096654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2E5E2F0" w14:textId="2A647A82" w:rsidR="00C9705F" w:rsidRPr="00EF37B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-0.00096654</w:t>
                        </w:r>
                      </w:p>
                    </w:tc>
                  </w:tr>
                  <w:tr w:rsidR="00C9705F" w14:paraId="2D82C605" w14:textId="77777777" w:rsidTr="00FB61E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1D5FE90" w14:textId="0CF37899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Поперечная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сила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993AE29" w14:textId="736643B2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2.9107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18D1830" w14:textId="353FF3C2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-0.0022907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CE5B33E" w14:textId="7177291F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31A2824" w14:textId="03718DB1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2.9107</w:t>
                        </w:r>
                      </w:p>
                    </w:tc>
                  </w:tr>
                  <w:tr w:rsidR="00C9705F" w14:paraId="3AE6707B" w14:textId="77777777" w:rsidTr="00FB61E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3860A65" w14:textId="3575F574" w:rsidR="00C9705F" w:rsidRDefault="00C9705F" w:rsidP="00FB61EC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Изгибающий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849AE1F" w14:textId="095623A8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DA97E2F" w14:textId="48A2A691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A5A76EA" w14:textId="22DCEDE8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B90BE6F" w14:textId="109F9FF8" w:rsidR="00C9705F" w:rsidRDefault="00C9705F" w:rsidP="00FB61EC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1659F90" w14:textId="77777777" w:rsidR="00C9705F" w:rsidRPr="000841BF" w:rsidRDefault="00C9705F" w:rsidP="00FB61EC">
                  <w:pPr>
                    <w:rPr>
                      <w:rStyle w:val="a3"/>
                      <w:sz w:val="20"/>
                      <w:szCs w:val="20"/>
                    </w:rPr>
                  </w:pPr>
                </w:p>
              </w:tc>
            </w:tr>
          </w:tbl>
          <w:p w14:paraId="33F77EEA" w14:textId="7E595E7B" w:rsidR="00132707" w:rsidRDefault="00132707" w:rsidP="000A7C6B"/>
        </w:tc>
      </w:tr>
    </w:tbl>
    <w:p w14:paraId="1E39570F" w14:textId="77777777" w:rsidR="00104BD8" w:rsidRDefault="00104BD8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01FFDF42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8CDAA40" w14:textId="706D5AFC" w:rsidR="00104BD8" w:rsidRDefault="00C9705F" w:rsidP="000A7C6B">
            <w:pPr>
              <w:pStyle w:val="1"/>
              <w:outlineLvl w:val="0"/>
            </w:pPr>
            <w:bookmarkStart w:id="14" w:name="_Toc40387769"/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контакта</w:t>
            </w:r>
            <w:bookmarkEnd w:id="14"/>
            <w:proofErr w:type="spellEnd"/>
          </w:p>
          <w:p w14:paraId="25091DE3" w14:textId="2BC904B6" w:rsidR="00104BD8" w:rsidRDefault="00C9705F" w:rsidP="000A7C6B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отсутствуют</w:t>
            </w:r>
            <w:proofErr w:type="spellEnd"/>
          </w:p>
          <w:p w14:paraId="230BE039" w14:textId="577723A4" w:rsidR="00104BD8" w:rsidRDefault="00104BD8" w:rsidP="000A7C6B">
            <w:pPr>
              <w:rPr>
                <w:rStyle w:val="A30"/>
              </w:rPr>
            </w:pPr>
          </w:p>
          <w:p w14:paraId="19A5A035" w14:textId="77777777" w:rsidR="00104BD8" w:rsidRDefault="00104BD8" w:rsidP="000A7C6B"/>
        </w:tc>
      </w:tr>
    </w:tbl>
    <w:p w14:paraId="50249DD3" w14:textId="77777777" w:rsidR="00A61A59" w:rsidRDefault="00A61A5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158B597F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7C77FFF" w14:textId="4766EA76" w:rsidR="00A61A59" w:rsidRPr="00FB61EC" w:rsidRDefault="00C9705F" w:rsidP="000A7C6B">
            <w:pPr>
              <w:pStyle w:val="1"/>
              <w:outlineLvl w:val="0"/>
              <w:rPr>
                <w:lang w:val="ru-RU"/>
              </w:rPr>
            </w:pPr>
            <w:bookmarkStart w:id="15" w:name="_Toc40387770"/>
            <w:r w:rsidRPr="00FB61EC">
              <w:rPr>
                <w:lang w:val="ru-RU"/>
              </w:rPr>
              <w:lastRenderedPageBreak/>
              <w:t>Информация о сетке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RPr="00FB61EC" w14:paraId="1991EB7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862A09" w14:textId="1E18F244" w:rsidR="00A9531D" w:rsidRPr="00FB61EC" w:rsidRDefault="00C9705F" w:rsidP="00C16188">
                  <w:pPr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Тип сетки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077149" w14:textId="729C2AF5" w:rsidR="00A9531D" w:rsidRPr="00FB61EC" w:rsidRDefault="00C9705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 xml:space="preserve">Сетка на </w:t>
                  </w:r>
                  <w:proofErr w:type="spellStart"/>
                  <w:r w:rsidRPr="00FB61EC">
                    <w:rPr>
                      <w:lang w:val="ru-RU"/>
                    </w:rPr>
                    <w:t>твердом</w:t>
                  </w:r>
                  <w:proofErr w:type="spellEnd"/>
                  <w:r w:rsidRPr="00FB61EC">
                    <w:rPr>
                      <w:lang w:val="ru-RU"/>
                    </w:rPr>
                    <w:t xml:space="preserve"> теле</w:t>
                  </w:r>
                </w:p>
              </w:tc>
            </w:tr>
            <w:tr w:rsidR="00C9705F" w:rsidRPr="00FB61EC" w14:paraId="0142163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4C6563" w14:textId="5F5A716D" w:rsidR="00C9705F" w:rsidRPr="00FB61EC" w:rsidRDefault="00C9705F" w:rsidP="00C16188">
                  <w:pPr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 xml:space="preserve">Используемое разбиение: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DA5D83" w14:textId="2BBE46B4" w:rsidR="00C9705F" w:rsidRPr="00FB61EC" w:rsidRDefault="00C9705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Стандартная сетка</w:t>
                  </w:r>
                </w:p>
              </w:tc>
            </w:tr>
            <w:tr w:rsidR="00C9705F" w:rsidRPr="00FB61EC" w14:paraId="49DC6E1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581ED7" w14:textId="287794D0" w:rsidR="00C9705F" w:rsidRPr="00FB61EC" w:rsidRDefault="00C9705F" w:rsidP="00C16188">
                  <w:pPr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 xml:space="preserve">Автоматическое уплотнение сетки: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A3E6DD" w14:textId="0E94B519" w:rsidR="00C9705F" w:rsidRPr="00FB61EC" w:rsidRDefault="00C9705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ru-RU"/>
                    </w:rPr>
                  </w:pPr>
                  <w:proofErr w:type="spellStart"/>
                  <w:r w:rsidRPr="00FB61EC">
                    <w:rPr>
                      <w:lang w:val="ru-RU"/>
                    </w:rPr>
                    <w:t>Выкл</w:t>
                  </w:r>
                  <w:proofErr w:type="spellEnd"/>
                </w:p>
              </w:tc>
            </w:tr>
            <w:tr w:rsidR="00C9705F" w:rsidRPr="00FB61EC" w14:paraId="64500D7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89BBD0" w14:textId="6E2299D9" w:rsidR="00C9705F" w:rsidRPr="00FB61EC" w:rsidRDefault="00C9705F" w:rsidP="00C16188">
                  <w:pPr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 xml:space="preserve">Включить </w:t>
                  </w:r>
                  <w:proofErr w:type="spellStart"/>
                  <w:r w:rsidRPr="00FB61EC">
                    <w:rPr>
                      <w:lang w:val="ru-RU"/>
                    </w:rPr>
                    <w:t>автоциклы</w:t>
                  </w:r>
                  <w:proofErr w:type="spellEnd"/>
                  <w:r w:rsidRPr="00FB61EC">
                    <w:rPr>
                      <w:lang w:val="ru-RU"/>
                    </w:rPr>
                    <w:t xml:space="preserve"> сетки: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F6EF87" w14:textId="40751C6F" w:rsidR="00C9705F" w:rsidRPr="00FB61EC" w:rsidRDefault="00C9705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proofErr w:type="spellStart"/>
                  <w:r w:rsidRPr="00FB61EC">
                    <w:rPr>
                      <w:lang w:val="ru-RU"/>
                    </w:rPr>
                    <w:t>Выкл</w:t>
                  </w:r>
                  <w:proofErr w:type="spellEnd"/>
                </w:p>
              </w:tc>
            </w:tr>
            <w:tr w:rsidR="00C9705F" w:rsidRPr="00FB61EC" w14:paraId="176ADFB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093628" w14:textId="7A152AF8" w:rsidR="00C9705F" w:rsidRPr="00FB61EC" w:rsidRDefault="00C9705F" w:rsidP="00C16188">
                  <w:pPr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Точки Якобиана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6F6B0E" w14:textId="191E74D7" w:rsidR="00C9705F" w:rsidRPr="00FB61EC" w:rsidRDefault="00C9705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4 Точки</w:t>
                  </w:r>
                </w:p>
              </w:tc>
            </w:tr>
            <w:tr w:rsidR="00C9705F" w:rsidRPr="00FB61EC" w14:paraId="21E0AA1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46DA17" w14:textId="42E9302F" w:rsidR="00C9705F" w:rsidRPr="00FB61EC" w:rsidRDefault="00C9705F" w:rsidP="00C16188">
                  <w:pPr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Размер элемента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298504" w14:textId="06EA4508" w:rsidR="00C9705F" w:rsidRPr="00FB61EC" w:rsidRDefault="00C9705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 xml:space="preserve">3.09266 </w:t>
                  </w:r>
                  <w:r>
                    <w:t>mm</w:t>
                  </w:r>
                </w:p>
              </w:tc>
            </w:tr>
            <w:tr w:rsidR="00C9705F" w:rsidRPr="00FB61EC" w14:paraId="0705017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C3492F" w14:textId="6616525A" w:rsidR="00C9705F" w:rsidRPr="00FB61EC" w:rsidRDefault="00C9705F" w:rsidP="00C16188">
                  <w:pPr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Допуск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DB6D83" w14:textId="016226E8" w:rsidR="00C9705F" w:rsidRPr="00FB61EC" w:rsidRDefault="00C9705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 xml:space="preserve">0.154633 </w:t>
                  </w:r>
                  <w:r>
                    <w:t>mm</w:t>
                  </w:r>
                </w:p>
              </w:tc>
            </w:tr>
            <w:tr w:rsidR="00C9705F" w:rsidRPr="00FB61EC" w14:paraId="4467B4E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C49303" w14:textId="599408B6" w:rsidR="00C9705F" w:rsidRPr="00FB61EC" w:rsidRDefault="00C9705F" w:rsidP="00C16188">
                  <w:pPr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Эпюра качества сетки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48BC2C" w14:textId="1F1F258E" w:rsidR="00C9705F" w:rsidRPr="00FB61EC" w:rsidRDefault="00C9705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Высокая</w:t>
                  </w:r>
                </w:p>
              </w:tc>
            </w:tr>
          </w:tbl>
          <w:p w14:paraId="0E021370" w14:textId="77777777" w:rsidR="00690657" w:rsidRPr="00FB61EC" w:rsidRDefault="00690657" w:rsidP="00690657">
            <w:pPr>
              <w:rPr>
                <w:lang w:val="ru-RU"/>
              </w:rPr>
            </w:pPr>
          </w:p>
          <w:p w14:paraId="00B06ACF" w14:textId="74E0D8CD" w:rsidR="00A9531D" w:rsidRPr="00FB61EC" w:rsidRDefault="00C9705F" w:rsidP="00690657">
            <w:pPr>
              <w:pStyle w:val="2"/>
              <w:outlineLvl w:val="1"/>
              <w:rPr>
                <w:sz w:val="24"/>
                <w:szCs w:val="24"/>
                <w:lang w:val="ru-RU"/>
              </w:rPr>
            </w:pPr>
            <w:r w:rsidRPr="00FB61EC">
              <w:rPr>
                <w:sz w:val="24"/>
                <w:szCs w:val="24"/>
                <w:lang w:val="ru-RU"/>
              </w:rPr>
              <w:t>Информация о сетке - Детализация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B1DFB9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FE46BE" w14:textId="0D82100D" w:rsidR="007107BE" w:rsidRDefault="00C9705F" w:rsidP="00C16188">
                  <w:proofErr w:type="spellStart"/>
                  <w:r>
                    <w:t>Всего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узлов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EC9BB3" w14:textId="3029AF79" w:rsidR="007107BE" w:rsidRDefault="00C9705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254108</w:t>
                  </w:r>
                </w:p>
              </w:tc>
            </w:tr>
            <w:tr w:rsidR="00C9705F" w14:paraId="7D6A2F1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A04022" w14:textId="6D9D72C0" w:rsidR="00C9705F" w:rsidRDefault="00C9705F" w:rsidP="00C16188">
                  <w:proofErr w:type="spellStart"/>
                  <w:r>
                    <w:t>Всего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элементов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C90FA6" w14:textId="4C481115" w:rsidR="00C9705F" w:rsidRDefault="00C9705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175565</w:t>
                  </w:r>
                </w:p>
              </w:tc>
            </w:tr>
            <w:tr w:rsidR="00C9705F" w14:paraId="0D4CB3D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9E21B7" w14:textId="529AFA58" w:rsidR="00C9705F" w:rsidRDefault="00C9705F" w:rsidP="00C16188">
                  <w:proofErr w:type="spellStart"/>
                  <w:r>
                    <w:t>Максимальное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соотношение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сторон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805514" w14:textId="1E82DC42" w:rsidR="00C9705F" w:rsidRDefault="00C9705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10.27</w:t>
                  </w:r>
                </w:p>
              </w:tc>
            </w:tr>
            <w:tr w:rsidR="00C9705F" w14:paraId="5E05091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DC1FDD" w14:textId="023A3064" w:rsidR="00C9705F" w:rsidRDefault="00C9705F" w:rsidP="00C16188">
                  <w:r>
                    <w:t xml:space="preserve">% </w:t>
                  </w:r>
                  <w:proofErr w:type="spellStart"/>
                  <w:r>
                    <w:t>элементов</w:t>
                  </w:r>
                  <w:proofErr w:type="spellEnd"/>
                  <w:r>
                    <w:t xml:space="preserve"> с </w:t>
                  </w:r>
                  <w:proofErr w:type="spellStart"/>
                  <w:r>
                    <w:t>соотношением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сторон</w:t>
                  </w:r>
                  <w:proofErr w:type="spellEnd"/>
                  <w:r>
                    <w:t xml:space="preserve">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BF17E9" w14:textId="0D5F23EE" w:rsidR="00C9705F" w:rsidRDefault="00C9705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99.5</w:t>
                  </w:r>
                </w:p>
              </w:tc>
            </w:tr>
            <w:tr w:rsidR="00C9705F" w14:paraId="084853D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837E14" w14:textId="59C450EE" w:rsidR="00C9705F" w:rsidRDefault="00C9705F" w:rsidP="00C16188">
                  <w:r>
                    <w:t xml:space="preserve">% </w:t>
                  </w:r>
                  <w:proofErr w:type="spellStart"/>
                  <w:r>
                    <w:t>элементов</w:t>
                  </w:r>
                  <w:proofErr w:type="spellEnd"/>
                  <w:r>
                    <w:t xml:space="preserve"> с </w:t>
                  </w:r>
                  <w:proofErr w:type="spellStart"/>
                  <w:r>
                    <w:t>соотношением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сторон</w:t>
                  </w:r>
                  <w:proofErr w:type="spellEnd"/>
                  <w:r>
                    <w:t xml:space="preserve">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88699C" w14:textId="5B618E0B" w:rsidR="00C9705F" w:rsidRDefault="00C9705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0.00114</w:t>
                  </w:r>
                </w:p>
              </w:tc>
            </w:tr>
            <w:tr w:rsidR="00C9705F" w14:paraId="58458DE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E0EB3B" w14:textId="7F624569" w:rsidR="00C9705F" w:rsidRDefault="00C9705F" w:rsidP="00C16188">
                  <w:r>
                    <w:t xml:space="preserve">% </w:t>
                  </w:r>
                  <w:proofErr w:type="spellStart"/>
                  <w:r>
                    <w:t>искаженных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элементов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Якобиан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ACF525" w14:textId="780DD390" w:rsidR="00C9705F" w:rsidRDefault="00C9705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C9705F" w14:paraId="5A29DC5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887AD2" w14:textId="12F5E3DF" w:rsidR="00C9705F" w:rsidRPr="00FB61EC" w:rsidRDefault="00C9705F" w:rsidP="00C16188">
                  <w:pPr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Время для завершения сетки (</w:t>
                  </w:r>
                  <w:proofErr w:type="spellStart"/>
                  <w:proofErr w:type="gramStart"/>
                  <w:r>
                    <w:t>hh</w:t>
                  </w:r>
                  <w:proofErr w:type="spellEnd"/>
                  <w:r w:rsidRPr="00FB61EC">
                    <w:rPr>
                      <w:lang w:val="ru-RU"/>
                    </w:rPr>
                    <w:t>;</w:t>
                  </w:r>
                  <w:r>
                    <w:t>mm</w:t>
                  </w:r>
                  <w:proofErr w:type="gramEnd"/>
                  <w:r w:rsidRPr="00FB61EC">
                    <w:rPr>
                      <w:lang w:val="ru-RU"/>
                    </w:rPr>
                    <w:t>;</w:t>
                  </w:r>
                  <w:proofErr w:type="spellStart"/>
                  <w:r>
                    <w:t>ss</w:t>
                  </w:r>
                  <w:proofErr w:type="spellEnd"/>
                  <w:r w:rsidRPr="00FB61EC">
                    <w:rPr>
                      <w:lang w:val="ru-RU"/>
                    </w:rP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DCA16D" w14:textId="7E33B0AF" w:rsidR="00C9705F" w:rsidRDefault="00C9705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00:00:13</w:t>
                  </w:r>
                </w:p>
              </w:tc>
            </w:tr>
            <w:tr w:rsidR="00C9705F" w14:paraId="192854F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386884" w14:textId="3B5080E4" w:rsidR="00C9705F" w:rsidRDefault="00C9705F" w:rsidP="00C16188">
                  <w:proofErr w:type="spellStart"/>
                  <w:r>
                    <w:t>Имя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компьютера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0E7195" w14:textId="77777777" w:rsidR="00C9705F" w:rsidRDefault="00C9705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14:paraId="11FC51A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384A35BC" w14:textId="44CFC412" w:rsidR="00D803B1" w:rsidRDefault="00C9705F" w:rsidP="00D803B1">
                  <w:pPr>
                    <w:jc w:val="center"/>
                  </w:pPr>
                  <w:r>
                    <w:rPr>
                      <w:noProof/>
                      <w:lang w:val="ru-RU" w:eastAsia="ru-RU"/>
                    </w:rPr>
                    <w:lastRenderedPageBreak/>
                    <w:drawing>
                      <wp:inline distT="0" distB="0" distL="0" distR="0" wp14:anchorId="71A1BB35" wp14:editId="25060760">
                        <wp:extent cx="6711315" cy="3715385"/>
                        <wp:effectExtent l="0" t="0" r="0" b="0"/>
                        <wp:docPr id="12" name="Рисунок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715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D44949" w14:textId="77777777" w:rsidR="00690657" w:rsidRDefault="00690657" w:rsidP="00690657"/>
          <w:p w14:paraId="460C270C" w14:textId="28055669" w:rsidR="002F5299" w:rsidRDefault="00C9705F" w:rsidP="00690657">
            <w:pPr>
              <w:pStyle w:val="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Информация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управлению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сеткой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tbl>
            <w:tblPr>
              <w:tblStyle w:val="-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7"/>
              <w:gridCol w:w="3870"/>
              <w:gridCol w:w="3937"/>
            </w:tblGrid>
            <w:tr w:rsidR="00A14EA8" w14:paraId="0FCA804A" w14:textId="77777777" w:rsidTr="00FA53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5B42D3AB" w14:textId="62155D48" w:rsidR="00A14EA8" w:rsidRDefault="00C9705F" w:rsidP="00A14EA8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color w:val="auto"/>
                    </w:rPr>
                    <w:t>Имя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управления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сеткой</w:t>
                  </w:r>
                  <w:proofErr w:type="spellEnd"/>
                </w:p>
              </w:tc>
              <w:tc>
                <w:tcPr>
                  <w:tcW w:w="3870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2DBF3EEF" w14:textId="233EA3B8" w:rsidR="00A14EA8" w:rsidRDefault="00C9705F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color w:val="auto"/>
                    </w:rPr>
                    <w:t>Изображение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управления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сеткой</w:t>
                  </w:r>
                  <w:proofErr w:type="spellEnd"/>
                </w:p>
              </w:tc>
              <w:tc>
                <w:tcPr>
                  <w:tcW w:w="393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1CDE1B50" w14:textId="7FEA87AD" w:rsidR="00A14EA8" w:rsidRDefault="00C9705F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color w:val="auto"/>
                    </w:rPr>
                    <w:t>Сведения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об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управлении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сеткой</w:t>
                  </w:r>
                  <w:proofErr w:type="spellEnd"/>
                </w:p>
              </w:tc>
            </w:tr>
            <w:tr w:rsidR="00A14EA8" w14:paraId="7084FAF4" w14:textId="77777777" w:rsidTr="00FA53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66A86182" w14:textId="0A4FFD95" w:rsidR="00A14EA8" w:rsidRDefault="00C9705F" w:rsidP="00A14EA8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Управление-1</w:t>
                  </w:r>
                </w:p>
              </w:tc>
              <w:tc>
                <w:tcPr>
                  <w:tcW w:w="3870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64B1B521" w14:textId="2053FE0E" w:rsidR="00A14EA8" w:rsidRDefault="00C9705F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5146145C" wp14:editId="06E39D48">
                        <wp:extent cx="2311400" cy="1279525"/>
                        <wp:effectExtent l="0" t="0" r="0" b="0"/>
                        <wp:docPr id="11" name="Рисунок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1400" cy="127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37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hideMark/>
                </w:tcPr>
                <w:tbl>
                  <w:tblPr>
                    <w:tblStyle w:val="1-6"/>
                    <w:tblW w:w="37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764"/>
                    <w:gridCol w:w="1992"/>
                  </w:tblGrid>
                  <w:tr w:rsidR="00FA5333" w14:paraId="3F47FCD4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  <w:hideMark/>
                      </w:tcPr>
                      <w:p w14:paraId="107EAB54" w14:textId="08532A13" w:rsidR="00FA5333" w:rsidRPr="00BE6656" w:rsidRDefault="00C9705F" w:rsidP="00485382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  <w:hideMark/>
                      </w:tcPr>
                      <w:p w14:paraId="667F5E0D" w14:textId="7981DC03" w:rsidR="00FA5333" w:rsidRDefault="00C9705F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</w:rPr>
                          <w:t>кромки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</w:rPr>
                          <w:t xml:space="preserve">, 3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C9705F" w14:paraId="0DB8D1C8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1D261067" w14:textId="06549BD5" w:rsidR="00C9705F" w:rsidRDefault="00C9705F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Единицы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измерения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584FF00C" w14:textId="76EAFA5D" w:rsidR="00C9705F" w:rsidRDefault="00C9705F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mm</w:t>
                        </w:r>
                      </w:p>
                    </w:tc>
                  </w:tr>
                  <w:tr w:rsidR="00C9705F" w14:paraId="7F62F253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28E32A9D" w14:textId="11F763CC" w:rsidR="00C9705F" w:rsidRDefault="00C9705F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Размер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2DE68401" w14:textId="5ABC5682" w:rsidR="00C9705F" w:rsidRDefault="00C9705F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0.672317</w:t>
                        </w:r>
                      </w:p>
                    </w:tc>
                  </w:tr>
                  <w:tr w:rsidR="00C9705F" w14:paraId="3848A180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17F600B1" w14:textId="55688856" w:rsidR="00C9705F" w:rsidRDefault="00C9705F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Пропорция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538534D5" w14:textId="2643271B" w:rsidR="00C9705F" w:rsidRDefault="00C9705F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1.5</w:t>
                        </w:r>
                      </w:p>
                    </w:tc>
                  </w:tr>
                </w:tbl>
                <w:p w14:paraId="47BB1E44" w14:textId="77777777" w:rsidR="00FA5333" w:rsidRDefault="00FA5333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C5DCCEC" w14:textId="5D454B51" w:rsidR="00A61A59" w:rsidRPr="00F077CB" w:rsidRDefault="00A61A59" w:rsidP="000A7C6B"/>
        </w:tc>
      </w:tr>
    </w:tbl>
    <w:p w14:paraId="1DF515DC" w14:textId="77777777" w:rsidR="002C53F9" w:rsidRDefault="002C53F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48328C3A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E545FA7" w14:textId="01A80C92" w:rsidR="002C53F9" w:rsidRDefault="00C9705F" w:rsidP="000A7C6B">
            <w:pPr>
              <w:pStyle w:val="1"/>
              <w:outlineLvl w:val="0"/>
            </w:pPr>
            <w:bookmarkStart w:id="16" w:name="_Toc40387771"/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датчиков</w:t>
            </w:r>
            <w:bookmarkEnd w:id="16"/>
            <w:proofErr w:type="spellEnd"/>
          </w:p>
          <w:p w14:paraId="33150376" w14:textId="3582C5FA" w:rsidR="002C53F9" w:rsidRPr="00F077CB" w:rsidRDefault="00C9705F" w:rsidP="000A7C6B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отсутствуют</w:t>
            </w:r>
            <w:proofErr w:type="spellEnd"/>
          </w:p>
        </w:tc>
      </w:tr>
    </w:tbl>
    <w:p w14:paraId="563A560D" w14:textId="77777777" w:rsidR="005F5B79" w:rsidRDefault="005F5B79" w:rsidP="00F12133"/>
    <w:tbl>
      <w:tblPr>
        <w:tblStyle w:val="aa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50086D2D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704076B" w14:textId="7CE113C8" w:rsidR="005F5B79" w:rsidRPr="00FB61EC" w:rsidRDefault="00C9705F" w:rsidP="000A7C6B">
            <w:pPr>
              <w:pStyle w:val="1"/>
              <w:outlineLvl w:val="0"/>
              <w:rPr>
                <w:lang w:val="ru-RU"/>
              </w:rPr>
            </w:pPr>
            <w:bookmarkStart w:id="17" w:name="_Toc40387772"/>
            <w:r w:rsidRPr="00FB61EC">
              <w:rPr>
                <w:lang w:val="ru-RU"/>
              </w:rPr>
              <w:lastRenderedPageBreak/>
              <w:t>Результирующие силы</w:t>
            </w:r>
            <w:bookmarkEnd w:id="17"/>
          </w:p>
          <w:p w14:paraId="109D4D6B" w14:textId="3DA9A011" w:rsidR="005F5B79" w:rsidRPr="00FB61EC" w:rsidRDefault="00C9705F" w:rsidP="000A7C6B">
            <w:pPr>
              <w:pStyle w:val="2"/>
              <w:outlineLvl w:val="1"/>
              <w:rPr>
                <w:lang w:val="ru-RU"/>
              </w:rPr>
            </w:pPr>
            <w:r w:rsidRPr="00FB61EC">
              <w:rPr>
                <w:lang w:val="ru-RU"/>
              </w:rPr>
              <w:t>Силы реакции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RPr="00FB61EC" w14:paraId="7A92EFB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DAFC886" w14:textId="3FB8E660" w:rsidR="005F5B79" w:rsidRPr="00FB61EC" w:rsidRDefault="00C9705F" w:rsidP="000A7C6B">
                  <w:pPr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Выбранный набор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BACC7E5" w14:textId="35155078" w:rsidR="005F5B79" w:rsidRPr="00FB61EC" w:rsidRDefault="00C9705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Единицы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E7D88EA" w14:textId="033D5997" w:rsidR="005F5B79" w:rsidRPr="00FB61EC" w:rsidRDefault="00C9705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 xml:space="preserve">Сумма </w:t>
                  </w:r>
                  <w:r>
                    <w:t>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0FA41FE" w14:textId="5CA38F5F" w:rsidR="005F5B79" w:rsidRPr="00FB61EC" w:rsidRDefault="00C9705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 xml:space="preserve">Сумма </w:t>
                  </w:r>
                  <w:r>
                    <w:t>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BC25D9B" w14:textId="3DCF0071" w:rsidR="005F5B79" w:rsidRPr="00FB61EC" w:rsidRDefault="00C9705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 xml:space="preserve">Сумма </w:t>
                  </w:r>
                  <w:r>
                    <w:t>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A8DBCDC" w14:textId="5A9C9860" w:rsidR="005F5B79" w:rsidRPr="00FB61EC" w:rsidRDefault="00C9705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FB61EC">
                    <w:rPr>
                      <w:lang w:val="ru-RU"/>
                    </w:rPr>
                    <w:t>Результирующая</w:t>
                  </w:r>
                </w:p>
              </w:tc>
            </w:tr>
            <w:tr w:rsidR="005F5B79" w:rsidRPr="00FB61EC" w14:paraId="2BB07F2E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20332FB" w14:textId="336AB429" w:rsidR="005F5B79" w:rsidRPr="00FB61EC" w:rsidRDefault="00C9705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  <w:lang w:val="ru-RU"/>
                    </w:rPr>
                  </w:pPr>
                  <w:r w:rsidRPr="00FB61EC">
                    <w:rPr>
                      <w:rFonts w:asciiTheme="minorHAnsi" w:hAnsiTheme="minorHAnsi"/>
                      <w:b w:val="0"/>
                      <w:sz w:val="20"/>
                      <w:szCs w:val="20"/>
                      <w:lang w:val="ru-RU"/>
                    </w:rPr>
                    <w:t>всей модели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FC7B433" w14:textId="0DBCDC25" w:rsidR="005F5B79" w:rsidRPr="00FB61EC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5913D2" w14:textId="63A295A0" w:rsidR="005F5B79" w:rsidRPr="00FB61EC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ru-RU"/>
                    </w:rPr>
                  </w:pPr>
                  <w:r w:rsidRPr="00FB61EC">
                    <w:rPr>
                      <w:sz w:val="20"/>
                      <w:szCs w:val="20"/>
                      <w:lang w:val="ru-RU"/>
                    </w:rPr>
                    <w:t>6.70417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5A2C8B" w14:textId="09C0054F" w:rsidR="005F5B79" w:rsidRPr="00FB61EC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ru-RU"/>
                    </w:rPr>
                  </w:pPr>
                  <w:r w:rsidRPr="00FB61EC">
                    <w:rPr>
                      <w:sz w:val="20"/>
                      <w:szCs w:val="20"/>
                      <w:lang w:val="ru-RU"/>
                    </w:rPr>
                    <w:t>0.000267029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6B8E64" w14:textId="4950CF69" w:rsidR="005F5B79" w:rsidRPr="00FB61EC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ru-RU"/>
                    </w:rPr>
                  </w:pPr>
                  <w:r w:rsidRPr="00FB61EC">
                    <w:rPr>
                      <w:sz w:val="20"/>
                      <w:szCs w:val="20"/>
                      <w:lang w:val="ru-RU"/>
                    </w:rPr>
                    <w:t>3.85026</w:t>
                  </w:r>
                  <w:r>
                    <w:rPr>
                      <w:sz w:val="20"/>
                      <w:szCs w:val="20"/>
                    </w:rPr>
                    <w:t>e</w:t>
                  </w:r>
                  <w:r w:rsidRPr="00FB61EC">
                    <w:rPr>
                      <w:sz w:val="20"/>
                      <w:szCs w:val="20"/>
                      <w:lang w:val="ru-RU"/>
                    </w:rPr>
                    <w:t>-008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A424728" w14:textId="448E89B2" w:rsidR="005F5B79" w:rsidRPr="00FB61EC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ru-RU"/>
                    </w:rPr>
                  </w:pPr>
                  <w:r w:rsidRPr="00FB61EC">
                    <w:rPr>
                      <w:sz w:val="20"/>
                      <w:szCs w:val="20"/>
                      <w:lang w:val="ru-RU"/>
                    </w:rPr>
                    <w:t>6.70417</w:t>
                  </w:r>
                </w:p>
              </w:tc>
            </w:tr>
          </w:tbl>
          <w:p w14:paraId="2D0BE3A6" w14:textId="1A661CF2" w:rsidR="005F5B79" w:rsidRPr="00FB61EC" w:rsidRDefault="00C9705F" w:rsidP="000A7C6B">
            <w:pPr>
              <w:pStyle w:val="2"/>
              <w:outlineLvl w:val="1"/>
              <w:rPr>
                <w:lang w:val="ru-RU"/>
              </w:rPr>
            </w:pPr>
            <w:r w:rsidRPr="00FB61EC">
              <w:rPr>
                <w:lang w:val="ru-RU"/>
              </w:rPr>
              <w:t>Моменты реакции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7BB1AD2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C292C46" w14:textId="43E2C86B" w:rsidR="005F5B79" w:rsidRDefault="00C9705F" w:rsidP="000A7C6B">
                  <w:proofErr w:type="spellStart"/>
                  <w:r>
                    <w:t>Выбранный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набор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2945286" w14:textId="33495BF6" w:rsidR="005F5B79" w:rsidRDefault="00C9705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Единицы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F2E9108" w14:textId="34F888D2" w:rsidR="005F5B79" w:rsidRDefault="00C9705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87EBC25" w14:textId="2B6B515E" w:rsidR="005F5B79" w:rsidRDefault="00C9705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104A1EB" w14:textId="274CE56D" w:rsidR="005F5B79" w:rsidRDefault="00C9705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9C4A357" w14:textId="496CB85D" w:rsidR="005F5B79" w:rsidRDefault="00C9705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Результирующая</w:t>
                  </w:r>
                  <w:proofErr w:type="spellEnd"/>
                </w:p>
              </w:tc>
            </w:tr>
            <w:tr w:rsidR="005F5B79" w14:paraId="7902961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000B870" w14:textId="6E2F9439" w:rsidR="005F5B79" w:rsidRPr="004D2956" w:rsidRDefault="00C9705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всей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модели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B08BD5" w14:textId="2059CAC7" w:rsidR="005F5B79" w:rsidRPr="004D2956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F160FE" w14:textId="3DA59F01" w:rsidR="005F5B79" w:rsidRPr="004D2956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22B85B" w14:textId="4F1D3CD8" w:rsidR="005F5B79" w:rsidRPr="004D2956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074ADB" w14:textId="4C0A4D8E" w:rsidR="005F5B79" w:rsidRPr="004D2956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CF9E8F" w14:textId="6AE9AAB0" w:rsidR="005F5B79" w:rsidRPr="004D2956" w:rsidRDefault="00C9705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34598EB" w14:textId="77777777" w:rsidR="005F5B79" w:rsidRDefault="005F5B79" w:rsidP="000A7C6B"/>
        </w:tc>
      </w:tr>
      <w:tr w:rsidR="005F5B79" w14:paraId="5F133BF8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66A823E" w14:textId="38F72C22"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14:paraId="7FF082D0" w14:textId="77777777" w:rsidR="00EC2432" w:rsidRDefault="00EC2432" w:rsidP="00EC243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14:paraId="672F10B2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9DF5CFF" w14:textId="71864CDF" w:rsidR="0050542D" w:rsidRPr="00C9705F" w:rsidRDefault="00C9705F" w:rsidP="00C9705F">
            <w:pPr>
              <w:pStyle w:val="1"/>
              <w:outlineLvl w:val="0"/>
            </w:pPr>
            <w:bookmarkStart w:id="21" w:name="_Toc40387773"/>
            <w:proofErr w:type="spellStart"/>
            <w:r>
              <w:t>Балки</w:t>
            </w:r>
            <w:bookmarkEnd w:id="21"/>
            <w:proofErr w:type="spellEnd"/>
          </w:p>
          <w:p w14:paraId="0DC20463" w14:textId="38758A74" w:rsidR="00EC2432" w:rsidRDefault="00C9705F" w:rsidP="000A7C6B">
            <w:proofErr w:type="spellStart"/>
            <w:r>
              <w:rPr>
                <w:sz w:val="24"/>
                <w:szCs w:val="24"/>
              </w:rPr>
              <w:t>Данные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отсутствуют</w:t>
            </w:r>
            <w:proofErr w:type="spellEnd"/>
          </w:p>
        </w:tc>
      </w:tr>
    </w:tbl>
    <w:p w14:paraId="13A0687D" w14:textId="77777777" w:rsidR="00EC2432" w:rsidRDefault="00EC2432" w:rsidP="0094009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:rsidRPr="00FB61EC" w14:paraId="13D34FAC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BD54580" w14:textId="037CF376" w:rsidR="00EC2432" w:rsidRDefault="00C9705F" w:rsidP="000A7C6B">
            <w:pPr>
              <w:pStyle w:val="1"/>
              <w:outlineLvl w:val="0"/>
            </w:pPr>
            <w:bookmarkStart w:id="22" w:name="_Toc40387774"/>
            <w:bookmarkStart w:id="23" w:name="_Toc243733152"/>
            <w:bookmarkStart w:id="24" w:name="_Toc245020120"/>
            <w:bookmarkStart w:id="25" w:name="_Toc245020152"/>
            <w:proofErr w:type="spellStart"/>
            <w:r>
              <w:lastRenderedPageBreak/>
              <w:t>Результаты</w:t>
            </w:r>
            <w:proofErr w:type="spellEnd"/>
            <w:r>
              <w:t xml:space="preserve"> </w:t>
            </w:r>
            <w:proofErr w:type="spellStart"/>
            <w:r>
              <w:t>исследования</w:t>
            </w:r>
            <w:bookmarkEnd w:id="22"/>
            <w:proofErr w:type="spellEnd"/>
          </w:p>
          <w:p w14:paraId="20927DDF" w14:textId="574FC916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4"/>
              <w:gridCol w:w="3422"/>
              <w:gridCol w:w="2220"/>
              <w:gridCol w:w="2255"/>
            </w:tblGrid>
            <w:tr w:rsidR="00C9705F" w14:paraId="126D42DC" w14:textId="77777777" w:rsidTr="00FB61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F83948B" w14:textId="432BCF4A" w:rsidR="00C9705F" w:rsidRDefault="00C9705F" w:rsidP="00C9705F">
                  <w:proofErr w:type="spellStart"/>
                  <w:r>
                    <w:t>Имя</w:t>
                  </w:r>
                  <w:proofErr w:type="spellEnd"/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E67C86" w14:textId="03FE8C84" w:rsidR="00C9705F" w:rsidRDefault="00C9705F" w:rsidP="00C97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Тип</w:t>
                  </w:r>
                  <w:proofErr w:type="spellEnd"/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6440D54" w14:textId="4A7B559D" w:rsidR="00C9705F" w:rsidRDefault="00C9705F" w:rsidP="00C97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Мин</w:t>
                  </w:r>
                  <w:proofErr w:type="spellEnd"/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BC01186" w14:textId="4F05B986" w:rsidR="00C9705F" w:rsidRDefault="00C9705F" w:rsidP="00C97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Макс</w:t>
                  </w:r>
                  <w:proofErr w:type="spellEnd"/>
                </w:p>
              </w:tc>
            </w:tr>
            <w:tr w:rsidR="00C9705F" w14:paraId="7FB15103" w14:textId="77777777" w:rsidTr="00FB61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AAAB19" w14:textId="265EACE7" w:rsidR="00C9705F" w:rsidRPr="004D2956" w:rsidRDefault="00C9705F" w:rsidP="00C9705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Напряжение1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7281E6" w14:textId="5E244503" w:rsidR="00C9705F" w:rsidRPr="004D2956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VON: </w:t>
                  </w:r>
                  <w:proofErr w:type="spellStart"/>
                  <w:r>
                    <w:rPr>
                      <w:sz w:val="20"/>
                      <w:szCs w:val="20"/>
                    </w:rPr>
                    <w:t>Напряжение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Von Mises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AD11C48" w14:textId="77777777" w:rsidR="00C9705F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0.272     N/m^2</w:t>
                  </w:r>
                </w:p>
                <w:p w14:paraId="1DEE27A7" w14:textId="0336D252" w:rsidR="00C9705F" w:rsidRPr="004D2956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254059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22950E0" w14:textId="77777777" w:rsidR="00C9705F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14 886 889,000N/m^2</w:t>
                  </w:r>
                </w:p>
                <w:p w14:paraId="5473F600" w14:textId="0610439F" w:rsidR="00C9705F" w:rsidRPr="004D2956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207383</w:t>
                  </w:r>
                </w:p>
              </w:tc>
            </w:tr>
            <w:tr w:rsidR="00C9705F" w:rsidRPr="00FB61EC" w14:paraId="36A74EAC" w14:textId="77777777" w:rsidTr="00FB61E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7DD953" w14:textId="6B594181" w:rsidR="00C9705F" w:rsidRDefault="00C9705F" w:rsidP="00C9705F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 wp14:anchorId="5A32E70D" wp14:editId="579ADA13">
                        <wp:extent cx="6646545" cy="3679825"/>
                        <wp:effectExtent l="0" t="0" r="1905" b="0"/>
                        <wp:docPr id="13" name="Рисунок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79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071B19" w14:textId="07FDC59C" w:rsidR="00C9705F" w:rsidRPr="00FB61EC" w:rsidRDefault="00C9705F" w:rsidP="00C9705F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</w:t>
                  </w:r>
                  <w:r w:rsidRPr="00FB61EC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-Статический анализ 3-Напряжение-Напряжение1</w:t>
                  </w:r>
                </w:p>
              </w:tc>
            </w:tr>
          </w:tbl>
          <w:p w14:paraId="2AE23AA5" w14:textId="4B81E5FD" w:rsidR="00C9705F" w:rsidRPr="00FB61EC" w:rsidRDefault="00C9705F" w:rsidP="000A7C6B">
            <w:pPr>
              <w:rPr>
                <w:lang w:val="ru-RU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C9705F" w14:paraId="06A856FA" w14:textId="77777777" w:rsidTr="00FB61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726705" w14:textId="6EB0EAA5" w:rsidR="00C9705F" w:rsidRDefault="00C9705F" w:rsidP="00C9705F">
                  <w:proofErr w:type="spellStart"/>
                  <w:r>
                    <w:t>Имя</w:t>
                  </w:r>
                  <w:proofErr w:type="spellEnd"/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E6FA52" w14:textId="2C09F4D4" w:rsidR="00C9705F" w:rsidRDefault="00C9705F" w:rsidP="00C97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Тип</w:t>
                  </w:r>
                  <w:proofErr w:type="spellEnd"/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1DC48C" w14:textId="11DD07F8" w:rsidR="00C9705F" w:rsidRDefault="00C9705F" w:rsidP="00C97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Мин</w:t>
                  </w:r>
                  <w:proofErr w:type="spellEnd"/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E0A27DF" w14:textId="5036A10C" w:rsidR="00C9705F" w:rsidRDefault="00C9705F" w:rsidP="00C97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Макс</w:t>
                  </w:r>
                  <w:proofErr w:type="spellEnd"/>
                </w:p>
              </w:tc>
            </w:tr>
            <w:tr w:rsidR="00C9705F" w14:paraId="386F4D2F" w14:textId="77777777" w:rsidTr="00FB61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31D7ACF" w14:textId="0C3EFC85" w:rsidR="00C9705F" w:rsidRPr="004D2956" w:rsidRDefault="00C9705F" w:rsidP="00C9705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Перемещение1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CFCFD57" w14:textId="702C2DC0" w:rsidR="00C9705F" w:rsidRPr="004D2956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URES:   </w:t>
                  </w:r>
                  <w:proofErr w:type="spellStart"/>
                  <w:r>
                    <w:rPr>
                      <w:sz w:val="20"/>
                      <w:szCs w:val="20"/>
                    </w:rPr>
                    <w:t>Результирующее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перемещение</w:t>
                  </w:r>
                  <w:proofErr w:type="spellEnd"/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968BC27" w14:textId="77777777" w:rsidR="00C9705F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5.739e-012mm</w:t>
                  </w:r>
                </w:p>
                <w:p w14:paraId="308FB78B" w14:textId="3206F0D2" w:rsidR="00C9705F" w:rsidRPr="004D2956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253759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5F09DF3" w14:textId="77777777" w:rsidR="00C9705F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8.859e-002mm</w:t>
                  </w:r>
                </w:p>
                <w:p w14:paraId="14811E2C" w14:textId="2AE86B64" w:rsidR="00C9705F" w:rsidRPr="004D2956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10005</w:t>
                  </w:r>
                </w:p>
              </w:tc>
            </w:tr>
            <w:tr w:rsidR="00C9705F" w:rsidRPr="00FB61EC" w14:paraId="5F8B4DED" w14:textId="77777777" w:rsidTr="00FB61E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F0DDB1" w14:textId="436528FF" w:rsidR="00C9705F" w:rsidRDefault="00C9705F" w:rsidP="00C9705F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val="ru-RU" w:eastAsia="ru-RU"/>
                    </w:rPr>
                    <w:lastRenderedPageBreak/>
                    <w:drawing>
                      <wp:inline distT="0" distB="0" distL="0" distR="0" wp14:anchorId="1AE28778" wp14:editId="1A52A748">
                        <wp:extent cx="6646545" cy="3679825"/>
                        <wp:effectExtent l="0" t="0" r="1905" b="0"/>
                        <wp:docPr id="14" name="Рисунок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79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758C11" w14:textId="3A6B4981" w:rsidR="00C9705F" w:rsidRPr="00FB61EC" w:rsidRDefault="00C9705F" w:rsidP="00C9705F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</w:t>
                  </w:r>
                  <w:r w:rsidRPr="00FB61EC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-Статический анализ 3-Перемещение-Перемещение1</w:t>
                  </w:r>
                </w:p>
              </w:tc>
            </w:tr>
          </w:tbl>
          <w:p w14:paraId="5160FC04" w14:textId="7E39708F" w:rsidR="00C9705F" w:rsidRPr="00FB61EC" w:rsidRDefault="00C9705F" w:rsidP="000A7C6B">
            <w:pPr>
              <w:rPr>
                <w:lang w:val="ru-RU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C9705F" w14:paraId="3DACB418" w14:textId="77777777" w:rsidTr="00FB61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0170B3" w14:textId="460A5ADB" w:rsidR="00C9705F" w:rsidRDefault="00C9705F" w:rsidP="00C9705F">
                  <w:proofErr w:type="spellStart"/>
                  <w:r>
                    <w:t>Имя</w:t>
                  </w:r>
                  <w:proofErr w:type="spellEnd"/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4D7D17" w14:textId="0C571055" w:rsidR="00C9705F" w:rsidRDefault="00C9705F" w:rsidP="00C97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Тип</w:t>
                  </w:r>
                  <w:proofErr w:type="spellEnd"/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C48AC8" w14:textId="206BBD02" w:rsidR="00C9705F" w:rsidRDefault="00C9705F" w:rsidP="00C97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Мин</w:t>
                  </w:r>
                  <w:proofErr w:type="spellEnd"/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C0D1A0A" w14:textId="63E49F67" w:rsidR="00C9705F" w:rsidRDefault="00C9705F" w:rsidP="00C97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Макс</w:t>
                  </w:r>
                  <w:proofErr w:type="spellEnd"/>
                </w:p>
              </w:tc>
            </w:tr>
            <w:tr w:rsidR="00C9705F" w14:paraId="245DA537" w14:textId="77777777" w:rsidTr="00FB61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85DAFB" w14:textId="01A69FAD" w:rsidR="00C9705F" w:rsidRPr="004D2956" w:rsidRDefault="00C9705F" w:rsidP="00C9705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Деформация1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B2E95FE" w14:textId="246A9514" w:rsidR="00C9705F" w:rsidRPr="004D2956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ESTRN: </w:t>
                  </w:r>
                  <w:proofErr w:type="spellStart"/>
                  <w:r>
                    <w:rPr>
                      <w:sz w:val="20"/>
                      <w:szCs w:val="20"/>
                    </w:rPr>
                    <w:t>Эквивалентная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деформ</w:t>
                  </w:r>
                  <w:bookmarkStart w:id="26" w:name="_GoBack"/>
                  <w:bookmarkEnd w:id="26"/>
                  <w:r>
                    <w:rPr>
                      <w:sz w:val="20"/>
                      <w:szCs w:val="20"/>
                    </w:rPr>
                    <w:t>ация</w:t>
                  </w:r>
                  <w:proofErr w:type="spellEnd"/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C1E4D36" w14:textId="77777777" w:rsidR="00C9705F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1.088e-010</w:t>
                  </w:r>
                </w:p>
                <w:p w14:paraId="653CFDB3" w14:textId="4185008F" w:rsidR="00C9705F" w:rsidRPr="004D2956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Элемент</w:t>
                  </w:r>
                  <w:proofErr w:type="spellEnd"/>
                  <w:r>
                    <w:rPr>
                      <w:sz w:val="20"/>
                      <w:szCs w:val="20"/>
                    </w:rPr>
                    <w:t>: 13007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C50A3B3" w14:textId="77777777" w:rsidR="00C9705F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6.180e-003</w:t>
                  </w:r>
                </w:p>
                <w:p w14:paraId="6FDDA05B" w14:textId="3CA4F912" w:rsidR="00C9705F" w:rsidRPr="004D2956" w:rsidRDefault="00C9705F" w:rsidP="00C97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Элемент</w:t>
                  </w:r>
                  <w:proofErr w:type="spellEnd"/>
                  <w:r>
                    <w:rPr>
                      <w:sz w:val="20"/>
                      <w:szCs w:val="20"/>
                    </w:rPr>
                    <w:t>: 16230</w:t>
                  </w:r>
                </w:p>
              </w:tc>
            </w:tr>
            <w:tr w:rsidR="00C9705F" w:rsidRPr="00FB61EC" w14:paraId="12CA9662" w14:textId="77777777" w:rsidTr="00FB61E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980706" w14:textId="114E9C1A" w:rsidR="00C9705F" w:rsidRDefault="00C9705F" w:rsidP="00C9705F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val="ru-RU" w:eastAsia="ru-RU"/>
                    </w:rPr>
                    <w:lastRenderedPageBreak/>
                    <w:drawing>
                      <wp:inline distT="0" distB="0" distL="0" distR="0" wp14:anchorId="0FC75ED9" wp14:editId="57A47CE9">
                        <wp:extent cx="6646545" cy="3679825"/>
                        <wp:effectExtent l="0" t="0" r="1905" b="0"/>
                        <wp:docPr id="15" name="Рисунок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79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523510" w14:textId="5A3C88F0" w:rsidR="00C9705F" w:rsidRPr="00FB61EC" w:rsidRDefault="00C9705F" w:rsidP="00C9705F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</w:t>
                  </w:r>
                  <w:r w:rsidRPr="00FB61EC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-Статический анализ 3-Деформация-Деформация1</w:t>
                  </w:r>
                </w:p>
              </w:tc>
            </w:tr>
          </w:tbl>
          <w:p w14:paraId="7CA01AA0" w14:textId="77777777" w:rsidR="00C9705F" w:rsidRPr="00FB61EC" w:rsidRDefault="00C9705F" w:rsidP="000A7C6B">
            <w:pPr>
              <w:rPr>
                <w:lang w:val="ru-RU"/>
              </w:rPr>
            </w:pPr>
          </w:p>
          <w:bookmarkEnd w:id="23"/>
          <w:bookmarkEnd w:id="24"/>
          <w:bookmarkEnd w:id="25"/>
          <w:p w14:paraId="538797B1" w14:textId="62608CAE" w:rsidR="00EC2432" w:rsidRPr="00FB61EC" w:rsidRDefault="00EC2432" w:rsidP="000A7C6B">
            <w:pPr>
              <w:rPr>
                <w:lang w:val="ru-RU"/>
              </w:rPr>
            </w:pPr>
          </w:p>
        </w:tc>
      </w:tr>
    </w:tbl>
    <w:p w14:paraId="2CA44251" w14:textId="77777777" w:rsidR="000B1701" w:rsidRPr="00FB61EC" w:rsidRDefault="000B1701" w:rsidP="000B1701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0B1701" w14:paraId="564B384A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16AB915" w14:textId="378F5F96" w:rsidR="000B1701" w:rsidRDefault="00C9705F" w:rsidP="00C9705F">
            <w:pPr>
              <w:pStyle w:val="1"/>
              <w:outlineLvl w:val="0"/>
            </w:pPr>
            <w:bookmarkStart w:id="27" w:name="_Toc40387775"/>
            <w:proofErr w:type="spellStart"/>
            <w:r>
              <w:t>Вывод</w:t>
            </w:r>
            <w:bookmarkEnd w:id="27"/>
            <w:proofErr w:type="spellEnd"/>
          </w:p>
        </w:tc>
      </w:tr>
    </w:tbl>
    <w:p w14:paraId="7B73DF7C" w14:textId="0D699D15" w:rsidR="00AC3438" w:rsidRPr="00AC3438" w:rsidRDefault="00AC3438" w:rsidP="00FE0924"/>
    <w:sectPr w:rsidR="00AC3438" w:rsidRPr="00AC3438" w:rsidSect="00C9705F">
      <w:headerReference w:type="default" r:id="rId20"/>
      <w:footerReference w:type="default" r:id="rId21"/>
      <w:headerReference w:type="first" r:id="rId22"/>
      <w:footerReference w:type="first" r:id="rId23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9EC58" w14:textId="77777777" w:rsidR="00C42C0F" w:rsidRDefault="00C42C0F" w:rsidP="00F25CD7">
      <w:pPr>
        <w:spacing w:after="0" w:line="240" w:lineRule="auto"/>
      </w:pPr>
      <w:r>
        <w:separator/>
      </w:r>
    </w:p>
  </w:endnote>
  <w:endnote w:type="continuationSeparator" w:id="0">
    <w:p w14:paraId="36CC227F" w14:textId="77777777" w:rsidR="00C42C0F" w:rsidRDefault="00C42C0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2"/>
      <w:gridCol w:w="3848"/>
      <w:gridCol w:w="4442"/>
      <w:gridCol w:w="541"/>
    </w:tblGrid>
    <w:tr w:rsidR="00FB61EC" w14:paraId="10CB0B93" w14:textId="77777777" w:rsidTr="003E1AE9">
      <w:tc>
        <w:tcPr>
          <w:tcW w:w="867" w:type="pct"/>
        </w:tcPr>
        <w:p w14:paraId="2B5F9A91" w14:textId="77777777" w:rsidR="00FB61EC" w:rsidRDefault="00FB61E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ru-RU" w:eastAsia="ru-RU"/>
            </w:rPr>
            <w:drawing>
              <wp:inline distT="0" distB="0" distL="0" distR="0" wp14:anchorId="6B117DC2" wp14:editId="191263EE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DB9864B" w14:textId="2CB86D12" w:rsidR="00FB61EC" w:rsidRPr="00C9705F" w:rsidRDefault="00FB61EC" w:rsidP="00E217C8">
          <w:pPr>
            <w:rPr>
              <w:rFonts w:asciiTheme="majorHAnsi" w:hAnsiTheme="majorHAnsi"/>
              <w:lang w:val="ru-RU"/>
            </w:rPr>
          </w:pPr>
          <w:r w:rsidRPr="00C9705F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Проанализировано с помощью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SOLIDWORKS</w:t>
          </w:r>
          <w:r w:rsidRPr="00C9705F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</w:t>
          </w:r>
        </w:p>
      </w:tc>
      <w:tc>
        <w:tcPr>
          <w:tcW w:w="2079" w:type="pct"/>
          <w:vAlign w:val="bottom"/>
        </w:tcPr>
        <w:p w14:paraId="2161A804" w14:textId="574E4638" w:rsidR="00FB61EC" w:rsidRDefault="00FB61EC" w:rsidP="00E217C8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Симуляция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val</w:t>
          </w:r>
          <w:proofErr w:type="spellEnd"/>
        </w:p>
      </w:tc>
      <w:tc>
        <w:tcPr>
          <w:tcW w:w="0" w:type="auto"/>
          <w:vAlign w:val="bottom"/>
        </w:tcPr>
        <w:p w14:paraId="3A7760D8" w14:textId="77777777" w:rsidR="00FB61EC" w:rsidRDefault="00FB61E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1F2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</w:tbl>
  <w:p w14:paraId="5887B65B" w14:textId="77777777" w:rsidR="00FB61EC" w:rsidRPr="00BF0BC4" w:rsidRDefault="00FB61EC" w:rsidP="00BF0BC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B61EC" w14:paraId="592AF55C" w14:textId="77777777" w:rsidTr="00BF0BC4">
      <w:tc>
        <w:tcPr>
          <w:tcW w:w="1908" w:type="dxa"/>
        </w:tcPr>
        <w:p w14:paraId="0885BE64" w14:textId="77777777" w:rsidR="00FB61EC" w:rsidRDefault="00FB61E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ru-RU" w:eastAsia="ru-RU"/>
            </w:rPr>
            <w:drawing>
              <wp:inline distT="0" distB="0" distL="0" distR="0" wp14:anchorId="71905D07" wp14:editId="4A4DBEE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DE5AEB0" w14:textId="69565956" w:rsidR="00FB61EC" w:rsidRPr="00C9705F" w:rsidRDefault="00FB61EC" w:rsidP="00BF0BC4">
          <w:pPr>
            <w:rPr>
              <w:rFonts w:asciiTheme="majorHAnsi" w:hAnsiTheme="majorHAnsi"/>
              <w:lang w:val="ru-RU"/>
            </w:rPr>
          </w:pPr>
          <w:r w:rsidRPr="00C9705F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Проанализировано с помощью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SOLIDWORKS</w:t>
          </w:r>
          <w:r w:rsidRPr="00C9705F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</w:t>
          </w:r>
          <w:r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F6B5DCB" w14:textId="24767915" w:rsidR="00FB61EC" w:rsidRDefault="00FB61EC" w:rsidP="00BF0BC4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Симуляция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val</w:t>
          </w:r>
          <w:proofErr w:type="spellEnd"/>
        </w:p>
      </w:tc>
      <w:tc>
        <w:tcPr>
          <w:tcW w:w="360" w:type="dxa"/>
          <w:vAlign w:val="bottom"/>
        </w:tcPr>
        <w:p w14:paraId="14FA1602" w14:textId="77777777" w:rsidR="00FB61EC" w:rsidRDefault="00FB61E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1F2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013B1D2" w14:textId="77777777" w:rsidR="00FB61EC" w:rsidRPr="00F25CD7" w:rsidRDefault="00FB61E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373BF" w14:textId="77777777" w:rsidR="00C42C0F" w:rsidRDefault="00C42C0F" w:rsidP="00F25CD7">
      <w:pPr>
        <w:spacing w:after="0" w:line="240" w:lineRule="auto"/>
      </w:pPr>
      <w:r>
        <w:separator/>
      </w:r>
    </w:p>
  </w:footnote>
  <w:footnote w:type="continuationSeparator" w:id="0">
    <w:p w14:paraId="1CA618C9" w14:textId="77777777" w:rsidR="00C42C0F" w:rsidRDefault="00C42C0F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FB61EC" w14:paraId="273BA1C0" w14:textId="77777777" w:rsidTr="00BF0BC4">
      <w:tc>
        <w:tcPr>
          <w:tcW w:w="1818" w:type="dxa"/>
          <w:tcBorders>
            <w:bottom w:val="nil"/>
          </w:tcBorders>
          <w:vAlign w:val="bottom"/>
        </w:tcPr>
        <w:p w14:paraId="7D535A92" w14:textId="261A745F" w:rsidR="00FB61EC" w:rsidRDefault="00FB61EC" w:rsidP="00E217C8">
          <w:pPr>
            <w:pStyle w:val="a6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14:paraId="01C6860F" w14:textId="0B6855E7" w:rsidR="00FB61EC" w:rsidRPr="00C9705F" w:rsidRDefault="00FB61EC" w:rsidP="00E217C8">
          <w:pPr>
            <w:pStyle w:val="a6"/>
            <w:rPr>
              <w:rFonts w:ascii="Trebuchet MS" w:hAnsi="Trebuchet MS"/>
              <w:lang w:val="ru-RU"/>
            </w:rPr>
          </w:pPr>
          <w:r w:rsidRPr="00C9705F">
            <w:rPr>
              <w:rFonts w:ascii="Trebuchet MS" w:hAnsi="Trebuchet MS"/>
              <w:b/>
              <w:lang w:val="ru-RU"/>
            </w:rPr>
            <w:t>МГТУ им. Н. Э. Баумана СМ11-61Б</w:t>
          </w:r>
        </w:p>
        <w:p w14:paraId="164F01AC" w14:textId="6A28E567" w:rsidR="00FB61EC" w:rsidRPr="00C9705F" w:rsidRDefault="00FB61EC" w:rsidP="00E217C8">
          <w:pPr>
            <w:pStyle w:val="a6"/>
            <w:rPr>
              <w:rFonts w:ascii="Trebuchet MS" w:hAnsi="Trebuchet MS"/>
              <w:lang w:val="ru-RU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14:paraId="6FFFE904" w14:textId="4C1BD890" w:rsidR="00FB61EC" w:rsidRDefault="00FB61EC" w:rsidP="00E217C8">
          <w:pPr>
            <w:pStyle w:val="a6"/>
            <w:jc w:val="right"/>
            <w:rPr>
              <w:rFonts w:ascii="Trebuchet MS" w:hAnsi="Trebuchet MS"/>
            </w:rPr>
          </w:pPr>
          <w:proofErr w:type="spellStart"/>
          <w:r>
            <w:rPr>
              <w:rFonts w:ascii="Trebuchet MS" w:hAnsi="Trebuchet MS"/>
            </w:rPr>
            <w:t>Шестаков</w:t>
          </w:r>
          <w:proofErr w:type="spellEnd"/>
          <w:r>
            <w:rPr>
              <w:rFonts w:ascii="Trebuchet MS" w:hAnsi="Trebuchet MS"/>
            </w:rPr>
            <w:t xml:space="preserve"> А. А.</w:t>
          </w:r>
        </w:p>
        <w:p w14:paraId="479B2DDF" w14:textId="0ED896B6" w:rsidR="00FB61EC" w:rsidRPr="003E4713" w:rsidRDefault="00FB61EC" w:rsidP="00F25CD7">
          <w:pPr>
            <w:pStyle w:val="a6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14.05.2020</w:t>
          </w:r>
        </w:p>
      </w:tc>
    </w:tr>
  </w:tbl>
  <w:p w14:paraId="35B8FF25" w14:textId="77777777" w:rsidR="00FB61EC" w:rsidRDefault="00FB61EC" w:rsidP="00F25CD7">
    <w:pPr>
      <w:pStyle w:val="a6"/>
      <w:pBdr>
        <w:bottom w:val="single" w:sz="36" w:space="1" w:color="BFBFBF" w:themeColor="background1" w:themeShade="BF"/>
      </w:pBdr>
    </w:pPr>
  </w:p>
  <w:p w14:paraId="1520F15B" w14:textId="77777777" w:rsidR="00FB61EC" w:rsidRDefault="00FB61E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FB61EC" w:rsidRPr="00FB61EC" w14:paraId="3A0AA5F6" w14:textId="77777777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FB61EC" w:rsidRPr="00FB61EC" w14:paraId="67D22531" w14:textId="77777777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14:paraId="61922AAC" w14:textId="46AD187E" w:rsidR="00FB61EC" w:rsidRPr="00B86860" w:rsidRDefault="00FB61EC" w:rsidP="0004566C">
                <w:pPr>
                  <w:pStyle w:val="a6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14:paraId="3F7BEB77" w14:textId="5BD0C26C" w:rsidR="00FB61EC" w:rsidRPr="00C9705F" w:rsidRDefault="00FB61EC" w:rsidP="00E217C8">
                <w:pPr>
                  <w:pStyle w:val="a6"/>
                  <w:rPr>
                    <w:rFonts w:ascii="Trebuchet MS" w:hAnsi="Trebuchet MS"/>
                    <w:lang w:val="ru-RU"/>
                  </w:rPr>
                </w:pPr>
                <w:r w:rsidRPr="00C9705F">
                  <w:rPr>
                    <w:rFonts w:ascii="Trebuchet MS" w:hAnsi="Trebuchet MS"/>
                    <w:b/>
                    <w:lang w:val="ru-RU"/>
                  </w:rPr>
                  <w:t>МГТУ им. Н. Э. Баумана СМ11-61Б</w:t>
                </w:r>
              </w:p>
              <w:p w14:paraId="0567526F" w14:textId="5374F6B4" w:rsidR="00FB61EC" w:rsidRPr="00C9705F" w:rsidRDefault="00FB61EC" w:rsidP="00E217C8">
                <w:pPr>
                  <w:pStyle w:val="a6"/>
                  <w:rPr>
                    <w:lang w:val="ru-RU"/>
                  </w:rPr>
                </w:pPr>
              </w:p>
            </w:tc>
          </w:tr>
        </w:tbl>
        <w:p w14:paraId="03E9C3D6" w14:textId="77777777" w:rsidR="00FB61EC" w:rsidRPr="00C9705F" w:rsidRDefault="00FB61EC">
          <w:pPr>
            <w:rPr>
              <w:lang w:val="ru-RU"/>
            </w:rPr>
          </w:pPr>
        </w:p>
      </w:tc>
    </w:tr>
  </w:tbl>
  <w:p w14:paraId="458D9134" w14:textId="77777777" w:rsidR="00FB61EC" w:rsidRPr="00C9705F" w:rsidRDefault="00FB61EC" w:rsidP="00F25CD7">
    <w:pPr>
      <w:pStyle w:val="a6"/>
      <w:pBdr>
        <w:bottom w:val="single" w:sz="36" w:space="1" w:color="BFBFBF" w:themeColor="background1" w:themeShade="BF"/>
      </w:pBdr>
      <w:rPr>
        <w:lang w:val="ru-RU"/>
      </w:rPr>
    </w:pPr>
  </w:p>
  <w:p w14:paraId="630852A1" w14:textId="77777777" w:rsidR="00FB61EC" w:rsidRPr="00C9705F" w:rsidRDefault="00FB61EC">
    <w:pPr>
      <w:pStyle w:val="a6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5F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2C0F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9705F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1F2A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B61EC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F9ED"/>
  <w15:docId w15:val="{303E2F44-3B83-46CF-B17B-6C6FBFB0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a5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6">
    <w:name w:val="header"/>
    <w:basedOn w:val="a"/>
    <w:link w:val="a7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CD7"/>
  </w:style>
  <w:style w:type="paragraph" w:styleId="a8">
    <w:name w:val="footer"/>
    <w:basedOn w:val="a"/>
    <w:link w:val="a9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CD7"/>
  </w:style>
  <w:style w:type="table" w:styleId="aa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d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f">
    <w:name w:val="Схема документа Знак"/>
    <w:basedOn w:val="a0"/>
    <w:link w:val="ae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CC7D8-4B93-4694-B16F-D742C618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13</TotalTime>
  <Pages>12</Pages>
  <Words>913</Words>
  <Characters>5209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Simulation Report Template</vt:lpstr>
      <vt:lpstr>Simulation Report Template</vt:lpstr>
    </vt:vector>
  </TitlesOfParts>
  <Company>Solidworks</Company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Otto Schefer</dc:creator>
  <cp:lastModifiedBy>Otto Schefer</cp:lastModifiedBy>
  <cp:revision>2</cp:revision>
  <dcterms:created xsi:type="dcterms:W3CDTF">2020-05-14T19:27:00Z</dcterms:created>
  <dcterms:modified xsi:type="dcterms:W3CDTF">2020-05-14T20:00:00Z</dcterms:modified>
</cp:coreProperties>
</file>